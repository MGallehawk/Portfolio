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8221"/>
      </w:tblGrid>
      <w:tr w:rsidR="003D1F2D" w:rsidRPr="00686DC1" w14:paraId="49EB30B8" w14:textId="77777777" w:rsidTr="003D1F2D">
        <w:trPr>
          <w:cantSplit/>
          <w:trHeight w:val="320"/>
        </w:trPr>
        <w:tc>
          <w:tcPr>
            <w:tcW w:w="2093" w:type="dxa"/>
            <w:shd w:val="clear" w:color="auto" w:fill="E0E0E0"/>
          </w:tcPr>
          <w:p w14:paraId="1A11B111" w14:textId="77777777" w:rsidR="003D1F2D" w:rsidRPr="00686DC1" w:rsidRDefault="003D1F2D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Topic:</w:t>
            </w:r>
          </w:p>
        </w:tc>
        <w:tc>
          <w:tcPr>
            <w:tcW w:w="8221" w:type="dxa"/>
          </w:tcPr>
          <w:p w14:paraId="33C28EC0" w14:textId="69F53FA3" w:rsidR="003D1F2D" w:rsidRPr="00686DC1" w:rsidRDefault="008D075B" w:rsidP="0062728A">
            <w:pPr>
              <w:spacing w:before="80" w:after="8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Script</w:t>
            </w:r>
            <w:r w:rsidR="009C4F6D">
              <w:rPr>
                <w:rFonts w:ascii="Verdana" w:hAnsi="Verdana"/>
              </w:rPr>
              <w:t xml:space="preserve"> to export users from </w:t>
            </w:r>
            <w:proofErr w:type="gramStart"/>
            <w:r w:rsidR="009C4F6D">
              <w:rPr>
                <w:rFonts w:ascii="Verdana" w:hAnsi="Verdana"/>
              </w:rPr>
              <w:t>teams</w:t>
            </w:r>
            <w:proofErr w:type="gramEnd"/>
            <w:r w:rsidR="009C4F6D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channel</w:t>
            </w:r>
          </w:p>
        </w:tc>
      </w:tr>
    </w:tbl>
    <w:p w14:paraId="5EB8DBEF" w14:textId="77777777" w:rsidR="00004353" w:rsidRPr="00686DC1" w:rsidRDefault="00004353" w:rsidP="0062728A"/>
    <w:p w14:paraId="692558D3" w14:textId="77777777" w:rsidR="00004353" w:rsidRPr="00686DC1" w:rsidRDefault="008042E6" w:rsidP="00777272">
      <w:pPr>
        <w:pStyle w:val="StyleHeading2VerdanaNotItalic"/>
        <w:rPr>
          <w:sz w:val="20"/>
        </w:rPr>
      </w:pPr>
      <w:r w:rsidRPr="00686DC1">
        <w:rPr>
          <w:sz w:val="20"/>
        </w:rPr>
        <w:t>Document Control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2"/>
        <w:gridCol w:w="1181"/>
        <w:gridCol w:w="6710"/>
        <w:gridCol w:w="1701"/>
      </w:tblGrid>
      <w:tr w:rsidR="008042E6" w:rsidRPr="00686DC1" w14:paraId="04140470" w14:textId="77777777" w:rsidTr="00543AE7">
        <w:trPr>
          <w:cantSplit/>
          <w:trHeight w:val="320"/>
        </w:trPr>
        <w:tc>
          <w:tcPr>
            <w:tcW w:w="722" w:type="dxa"/>
            <w:shd w:val="clear" w:color="auto" w:fill="E0E0E0"/>
            <w:vAlign w:val="center"/>
          </w:tcPr>
          <w:p w14:paraId="58CD73B6" w14:textId="77777777" w:rsidR="008042E6" w:rsidRPr="00686DC1" w:rsidRDefault="008042E6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Rev</w:t>
            </w:r>
          </w:p>
        </w:tc>
        <w:tc>
          <w:tcPr>
            <w:tcW w:w="1181" w:type="dxa"/>
            <w:shd w:val="clear" w:color="auto" w:fill="E0E0E0"/>
            <w:vAlign w:val="center"/>
          </w:tcPr>
          <w:p w14:paraId="5CDCFDE2" w14:textId="77777777" w:rsidR="008042E6" w:rsidRPr="00686DC1" w:rsidRDefault="008042E6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Date</w:t>
            </w:r>
          </w:p>
        </w:tc>
        <w:tc>
          <w:tcPr>
            <w:tcW w:w="6710" w:type="dxa"/>
            <w:shd w:val="clear" w:color="auto" w:fill="E0E0E0"/>
            <w:vAlign w:val="center"/>
          </w:tcPr>
          <w:p w14:paraId="2504AF1B" w14:textId="77777777" w:rsidR="008042E6" w:rsidRPr="00686DC1" w:rsidRDefault="008042E6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Changes Made</w:t>
            </w:r>
          </w:p>
        </w:tc>
        <w:tc>
          <w:tcPr>
            <w:tcW w:w="1701" w:type="dxa"/>
            <w:shd w:val="clear" w:color="auto" w:fill="E0E0E0"/>
          </w:tcPr>
          <w:p w14:paraId="3FBE56C8" w14:textId="77777777" w:rsidR="008042E6" w:rsidRPr="00686DC1" w:rsidRDefault="008042E6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By (User)</w:t>
            </w:r>
          </w:p>
        </w:tc>
      </w:tr>
      <w:tr w:rsidR="008042E6" w:rsidRPr="00686DC1" w14:paraId="4D0E6AA4" w14:textId="77777777" w:rsidTr="00543AE7">
        <w:trPr>
          <w:cantSplit/>
          <w:trHeight w:val="320"/>
        </w:trPr>
        <w:tc>
          <w:tcPr>
            <w:tcW w:w="722" w:type="dxa"/>
            <w:vAlign w:val="center"/>
          </w:tcPr>
          <w:p w14:paraId="0EFADEA2" w14:textId="01D66897" w:rsidR="008042E6" w:rsidRPr="00686DC1" w:rsidRDefault="00BB096A" w:rsidP="008042E6">
            <w:pPr>
              <w:spacing w:before="40" w:after="40"/>
              <w:rPr>
                <w:rFonts w:ascii="Verdana" w:hAnsi="Verdana"/>
              </w:rPr>
            </w:pPr>
            <w:r w:rsidRPr="00686DC1">
              <w:rPr>
                <w:rFonts w:ascii="Verdana" w:hAnsi="Verdana"/>
              </w:rPr>
              <w:t>1</w:t>
            </w:r>
            <w:r w:rsidR="008042E6" w:rsidRPr="00686DC1">
              <w:rPr>
                <w:rFonts w:ascii="Verdana" w:hAnsi="Verdana"/>
              </w:rPr>
              <w:t>.0</w:t>
            </w:r>
          </w:p>
        </w:tc>
        <w:tc>
          <w:tcPr>
            <w:tcW w:w="1181" w:type="dxa"/>
            <w:vAlign w:val="center"/>
          </w:tcPr>
          <w:p w14:paraId="493BAB31" w14:textId="36BD46A9" w:rsidR="008042E6" w:rsidRPr="00686DC1" w:rsidRDefault="009C4F6D" w:rsidP="008042E6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25</w:t>
            </w:r>
            <w:r w:rsidR="00F94951">
              <w:rPr>
                <w:rFonts w:ascii="Verdana" w:hAnsi="Verdana"/>
              </w:rPr>
              <w:t>/09/2024</w:t>
            </w:r>
          </w:p>
        </w:tc>
        <w:tc>
          <w:tcPr>
            <w:tcW w:w="6710" w:type="dxa"/>
            <w:vAlign w:val="center"/>
          </w:tcPr>
          <w:p w14:paraId="11235570" w14:textId="5CCDB6C6" w:rsidR="008042E6" w:rsidRPr="00686DC1" w:rsidRDefault="00505204" w:rsidP="008042E6">
            <w:pPr>
              <w:spacing w:before="40" w:after="40"/>
              <w:rPr>
                <w:rFonts w:ascii="Verdana" w:hAnsi="Verdana"/>
              </w:rPr>
            </w:pPr>
            <w:r w:rsidRPr="00686DC1">
              <w:rPr>
                <w:rFonts w:ascii="Verdana" w:hAnsi="Verdana"/>
              </w:rPr>
              <w:t>Initial document creation</w:t>
            </w:r>
          </w:p>
        </w:tc>
        <w:tc>
          <w:tcPr>
            <w:tcW w:w="1701" w:type="dxa"/>
          </w:tcPr>
          <w:p w14:paraId="13916CFA" w14:textId="39DC64A5" w:rsidR="008042E6" w:rsidRPr="00686DC1" w:rsidRDefault="000378E1" w:rsidP="008042E6">
            <w:pPr>
              <w:spacing w:before="40" w:after="40"/>
              <w:rPr>
                <w:rFonts w:ascii="Verdana" w:hAnsi="Verdana"/>
              </w:rPr>
            </w:pPr>
            <w:r w:rsidRPr="00686DC1">
              <w:rPr>
                <w:rFonts w:ascii="Verdana" w:hAnsi="Verdana"/>
              </w:rPr>
              <w:t>Mathew Gallehawk</w:t>
            </w:r>
          </w:p>
        </w:tc>
      </w:tr>
    </w:tbl>
    <w:p w14:paraId="0DFC5A08" w14:textId="77777777" w:rsidR="001F6097" w:rsidRPr="00686DC1" w:rsidRDefault="001F6097" w:rsidP="001F6097">
      <w:pPr>
        <w:rPr>
          <w:rFonts w:ascii="Verdana" w:hAnsi="Verdana"/>
          <w:b/>
        </w:rPr>
      </w:pPr>
    </w:p>
    <w:p w14:paraId="61660E74" w14:textId="77777777" w:rsidR="001F6097" w:rsidRPr="00686DC1" w:rsidRDefault="001F6097" w:rsidP="001F6097">
      <w:pPr>
        <w:rPr>
          <w:b/>
          <w:bCs/>
        </w:rPr>
      </w:pPr>
    </w:p>
    <w:p w14:paraId="41C542CB" w14:textId="02B827F4" w:rsidR="00F94951" w:rsidRDefault="00F94951" w:rsidP="00651D74">
      <w:pPr>
        <w:pStyle w:val="Heading1"/>
      </w:pPr>
      <w:r>
        <w:t>Requirements</w:t>
      </w:r>
    </w:p>
    <w:p w14:paraId="7CBE5713" w14:textId="4FC4017B" w:rsidR="00F94951" w:rsidRDefault="009C4F6D" w:rsidP="00F94951">
      <w:pPr>
        <w:pStyle w:val="ListParagraph"/>
        <w:numPr>
          <w:ilvl w:val="0"/>
          <w:numId w:val="36"/>
        </w:numPr>
      </w:pPr>
      <w:r>
        <w:t xml:space="preserve">Requires </w:t>
      </w:r>
      <w:proofErr w:type="spellStart"/>
      <w:r>
        <w:t>powershell</w:t>
      </w:r>
      <w:proofErr w:type="spellEnd"/>
      <w:r>
        <w:t xml:space="preserve"> reams module, will install if missing</w:t>
      </w:r>
    </w:p>
    <w:p w14:paraId="05273D47" w14:textId="77777777" w:rsidR="009C4F6D" w:rsidRDefault="00F94951" w:rsidP="00651D74">
      <w:pPr>
        <w:pStyle w:val="ListParagraph"/>
        <w:numPr>
          <w:ilvl w:val="0"/>
          <w:numId w:val="36"/>
        </w:numPr>
      </w:pPr>
      <w:proofErr w:type="spellStart"/>
      <w:r>
        <w:t>Powershell</w:t>
      </w:r>
      <w:proofErr w:type="spellEnd"/>
      <w:r>
        <w:t xml:space="preserve"> in Admin mode.</w:t>
      </w:r>
    </w:p>
    <w:p w14:paraId="530583E6" w14:textId="77777777" w:rsidR="009C4F6D" w:rsidRDefault="009C4F6D" w:rsidP="00651D74">
      <w:pPr>
        <w:pStyle w:val="ListParagraph"/>
        <w:numPr>
          <w:ilvl w:val="0"/>
          <w:numId w:val="36"/>
        </w:numPr>
      </w:pPr>
      <w:r>
        <w:t xml:space="preserve">execution policy set to unrestricted </w:t>
      </w:r>
    </w:p>
    <w:p w14:paraId="7995932E" w14:textId="77777777" w:rsidR="009C4F6D" w:rsidRDefault="009C4F6D" w:rsidP="009C4F6D"/>
    <w:p w14:paraId="77213267" w14:textId="4F978D55" w:rsidR="009C4F6D" w:rsidRDefault="00651D74" w:rsidP="00467B80">
      <w:pPr>
        <w:pStyle w:val="Heading1"/>
      </w:pPr>
      <w:r>
        <w:t>Process</w:t>
      </w:r>
    </w:p>
    <w:p w14:paraId="6C4F2DD0" w14:textId="77777777" w:rsidR="009C4F6D" w:rsidRPr="009C4F6D" w:rsidRDefault="009C4F6D" w:rsidP="009C4F6D">
      <w:pPr>
        <w:rPr>
          <w:b/>
          <w:bCs/>
        </w:rPr>
      </w:pPr>
      <w:r w:rsidRPr="009C4F6D">
        <w:rPr>
          <w:b/>
          <w:bCs/>
        </w:rPr>
        <w:t>Steps to Use the Script</w:t>
      </w:r>
    </w:p>
    <w:p w14:paraId="349D79AD" w14:textId="77777777" w:rsidR="009C4F6D" w:rsidRPr="009C4F6D" w:rsidRDefault="009C4F6D" w:rsidP="009C4F6D">
      <w:pPr>
        <w:numPr>
          <w:ilvl w:val="0"/>
          <w:numId w:val="39"/>
        </w:numPr>
      </w:pPr>
      <w:r w:rsidRPr="009C4F6D">
        <w:rPr>
          <w:b/>
          <w:bCs/>
        </w:rPr>
        <w:t>Open PowerShell</w:t>
      </w:r>
      <w:r w:rsidRPr="009C4F6D">
        <w:t>: Launch PowerShell with administrative privileges.</w:t>
      </w:r>
    </w:p>
    <w:p w14:paraId="121026D2" w14:textId="39879458" w:rsidR="009C4F6D" w:rsidRPr="009C4F6D" w:rsidRDefault="009C4F6D" w:rsidP="00063941">
      <w:pPr>
        <w:numPr>
          <w:ilvl w:val="0"/>
          <w:numId w:val="39"/>
        </w:numPr>
      </w:pPr>
      <w:r w:rsidRPr="009C4F6D">
        <w:rPr>
          <w:b/>
          <w:bCs/>
        </w:rPr>
        <w:t>Navigate to Script Location</w:t>
      </w:r>
      <w:r w:rsidRPr="009C4F6D">
        <w:t xml:space="preserve">: Change the directory to where the script is located. </w:t>
      </w:r>
      <w:r>
        <w:br/>
      </w:r>
      <w:r w:rsidRPr="009C4F6D">
        <w:t>For example:</w:t>
      </w:r>
      <w:r>
        <w:t xml:space="preserve"> </w:t>
      </w:r>
      <w:r w:rsidRPr="009C4F6D">
        <w:t>cd "C:\Path\To\Script"</w:t>
      </w:r>
    </w:p>
    <w:p w14:paraId="7E285C4D" w14:textId="0EFA0F17" w:rsidR="009C4F6D" w:rsidRDefault="009C4F6D" w:rsidP="00BE3CA0">
      <w:pPr>
        <w:numPr>
          <w:ilvl w:val="0"/>
          <w:numId w:val="39"/>
        </w:numPr>
      </w:pPr>
      <w:r w:rsidRPr="009C4F6D">
        <w:rPr>
          <w:b/>
          <w:bCs/>
        </w:rPr>
        <w:t>Run the Script</w:t>
      </w:r>
      <w:r w:rsidRPr="009C4F6D">
        <w:t xml:space="preserve">: Execute the script by typing its name. </w:t>
      </w:r>
      <w:r>
        <w:br/>
      </w:r>
      <w:r w:rsidRPr="009C4F6D">
        <w:t>For example:</w:t>
      </w:r>
      <w:r>
        <w:t xml:space="preserve"> </w:t>
      </w:r>
      <w:r w:rsidRPr="009C4F6D">
        <w:t>.\get-users-in-teams-chanel-revised.ps1</w:t>
      </w:r>
    </w:p>
    <w:p w14:paraId="78B3EC17" w14:textId="515B60B4" w:rsidR="009C4F6D" w:rsidRDefault="009C4F6D" w:rsidP="00BE3CA0">
      <w:pPr>
        <w:numPr>
          <w:ilvl w:val="0"/>
          <w:numId w:val="39"/>
        </w:numPr>
      </w:pPr>
      <w:r>
        <w:rPr>
          <w:b/>
          <w:bCs/>
        </w:rPr>
        <w:t>If the required modules are not detected follow the prompts to install them</w:t>
      </w:r>
      <w:r w:rsidRPr="009C4F6D">
        <w:t>.</w:t>
      </w:r>
    </w:p>
    <w:p w14:paraId="570AE0CA" w14:textId="1092C2E5" w:rsidR="009C4F6D" w:rsidRDefault="009C4F6D" w:rsidP="00BE3CA0">
      <w:pPr>
        <w:numPr>
          <w:ilvl w:val="0"/>
          <w:numId w:val="39"/>
        </w:numPr>
      </w:pPr>
      <w:r>
        <w:rPr>
          <w:b/>
          <w:bCs/>
        </w:rPr>
        <w:t>Once the modules are installed you will be required to add the name of the group</w:t>
      </w:r>
      <w:r w:rsidRPr="009C4F6D">
        <w:t>.</w:t>
      </w:r>
    </w:p>
    <w:p w14:paraId="140FEC37" w14:textId="7972E48B" w:rsidR="009C4F6D" w:rsidRPr="009C4F6D" w:rsidRDefault="009C4F6D" w:rsidP="00BE3CA0">
      <w:pPr>
        <w:numPr>
          <w:ilvl w:val="0"/>
          <w:numId w:val="39"/>
        </w:numPr>
      </w:pPr>
      <w:r>
        <w:rPr>
          <w:b/>
          <w:bCs/>
        </w:rPr>
        <w:t>Select a channel from the list of available channels</w:t>
      </w:r>
    </w:p>
    <w:p w14:paraId="445B5A30" w14:textId="1E6F7577" w:rsidR="009C4F6D" w:rsidRPr="009C4F6D" w:rsidRDefault="009C4F6D" w:rsidP="00BE3CA0">
      <w:pPr>
        <w:numPr>
          <w:ilvl w:val="0"/>
          <w:numId w:val="39"/>
        </w:numPr>
      </w:pPr>
      <w:r>
        <w:t xml:space="preserve">The users will output to a csv file near this script called group name and </w:t>
      </w:r>
      <w:proofErr w:type="spellStart"/>
      <w:r>
        <w:t>chanel</w:t>
      </w:r>
      <w:proofErr w:type="spellEnd"/>
      <w:r>
        <w:t xml:space="preserve"> name.csv</w:t>
      </w:r>
    </w:p>
    <w:p w14:paraId="53CE9784" w14:textId="77777777" w:rsidR="009C4F6D" w:rsidRPr="009C4F6D" w:rsidRDefault="009C4F6D" w:rsidP="009C4F6D"/>
    <w:p w14:paraId="6A9B69F3" w14:textId="7C5C2C6C" w:rsidR="00467B80" w:rsidRDefault="00467B80" w:rsidP="00467B80">
      <w:pPr>
        <w:pStyle w:val="Heading1"/>
      </w:pPr>
      <w:r>
        <w:t>Script Review</w:t>
      </w:r>
    </w:p>
    <w:p w14:paraId="7A396E83" w14:textId="5AE3ED1C" w:rsidR="00467B80" w:rsidRDefault="00467B80" w:rsidP="00467B80"/>
    <w:p w14:paraId="2FA4C689" w14:textId="77777777" w:rsidR="008D075B" w:rsidRPr="008D075B" w:rsidRDefault="008D075B" w:rsidP="008D075B">
      <w:pPr>
        <w:rPr>
          <w:b/>
          <w:bCs/>
        </w:rPr>
      </w:pPr>
      <w:r w:rsidRPr="008D075B">
        <w:rPr>
          <w:b/>
          <w:bCs/>
        </w:rPr>
        <w:t>Teams Export Users Script</w:t>
      </w:r>
    </w:p>
    <w:p w14:paraId="5F6142CB" w14:textId="77777777" w:rsidR="008D075B" w:rsidRPr="008D075B" w:rsidRDefault="008D075B" w:rsidP="008D075B">
      <w:r w:rsidRPr="008D075B">
        <w:t>This PowerShell script, written by Mathew Gallehawk, exports a list of members from a Microsoft Teams channel to a CSV file. Below is a detailed explanation of the script's functionality:</w:t>
      </w:r>
    </w:p>
    <w:p w14:paraId="314C5B76" w14:textId="77777777" w:rsidR="008D075B" w:rsidRPr="008D075B" w:rsidRDefault="008D075B" w:rsidP="008D075B">
      <w:pPr>
        <w:rPr>
          <w:b/>
          <w:bCs/>
        </w:rPr>
      </w:pPr>
      <w:r w:rsidRPr="008D075B">
        <w:rPr>
          <w:b/>
          <w:bCs/>
        </w:rPr>
        <w:t>Functions</w:t>
      </w:r>
    </w:p>
    <w:p w14:paraId="595D7F0E" w14:textId="77777777" w:rsidR="008D075B" w:rsidRPr="008D075B" w:rsidRDefault="008D075B" w:rsidP="008D075B">
      <w:pPr>
        <w:numPr>
          <w:ilvl w:val="0"/>
          <w:numId w:val="43"/>
        </w:numPr>
      </w:pPr>
      <w:proofErr w:type="spellStart"/>
      <w:r w:rsidRPr="008D075B">
        <w:rPr>
          <w:b/>
          <w:bCs/>
        </w:rPr>
        <w:t>check_module</w:t>
      </w:r>
      <w:proofErr w:type="spellEnd"/>
      <w:r w:rsidRPr="008D075B">
        <w:rPr>
          <w:b/>
          <w:bCs/>
        </w:rPr>
        <w:t>($module)</w:t>
      </w:r>
    </w:p>
    <w:p w14:paraId="72E016F9" w14:textId="77777777" w:rsidR="008D075B" w:rsidRPr="008D075B" w:rsidRDefault="008D075B" w:rsidP="008D075B">
      <w:pPr>
        <w:numPr>
          <w:ilvl w:val="1"/>
          <w:numId w:val="43"/>
        </w:numPr>
      </w:pPr>
      <w:r w:rsidRPr="008D075B">
        <w:t>Checks if a specified PowerShell module is installed.</w:t>
      </w:r>
    </w:p>
    <w:p w14:paraId="19DE34F6" w14:textId="77777777" w:rsidR="008D075B" w:rsidRPr="008D075B" w:rsidRDefault="008D075B" w:rsidP="008D075B">
      <w:pPr>
        <w:numPr>
          <w:ilvl w:val="1"/>
          <w:numId w:val="43"/>
        </w:numPr>
      </w:pPr>
      <w:r w:rsidRPr="008D075B">
        <w:t>If the module is not found, it installs the module.</w:t>
      </w:r>
    </w:p>
    <w:p w14:paraId="7CA2876C" w14:textId="77777777" w:rsidR="008D075B" w:rsidRPr="008D075B" w:rsidRDefault="008D075B" w:rsidP="008D075B">
      <w:pPr>
        <w:numPr>
          <w:ilvl w:val="1"/>
          <w:numId w:val="43"/>
        </w:numPr>
      </w:pPr>
      <w:r w:rsidRPr="008D075B">
        <w:t>Outputs whether the module was found or installed.</w:t>
      </w:r>
    </w:p>
    <w:p w14:paraId="02323412" w14:textId="77777777" w:rsidR="008D075B" w:rsidRPr="008D075B" w:rsidRDefault="008D075B" w:rsidP="008D075B">
      <w:pPr>
        <w:numPr>
          <w:ilvl w:val="0"/>
          <w:numId w:val="43"/>
        </w:numPr>
      </w:pPr>
      <w:proofErr w:type="spellStart"/>
      <w:r w:rsidRPr="008D075B">
        <w:rPr>
          <w:b/>
          <w:bCs/>
        </w:rPr>
        <w:t>module_setup</w:t>
      </w:r>
      <w:proofErr w:type="spellEnd"/>
    </w:p>
    <w:p w14:paraId="5B045780" w14:textId="77777777" w:rsidR="008D075B" w:rsidRPr="008D075B" w:rsidRDefault="008D075B" w:rsidP="008D075B">
      <w:pPr>
        <w:numPr>
          <w:ilvl w:val="1"/>
          <w:numId w:val="43"/>
        </w:numPr>
      </w:pPr>
      <w:r w:rsidRPr="008D075B">
        <w:t>Lists the required modules (</w:t>
      </w:r>
      <w:proofErr w:type="spellStart"/>
      <w:r w:rsidRPr="008D075B">
        <w:fldChar w:fldCharType="begin"/>
      </w:r>
      <w:r w:rsidRPr="008D075B">
        <w:instrText>HYPERLINK "vscode-file://vscode-app/c:/Users/e103719/AppData/Local/Programs/Microsoft%20VS%20Code/resources/app/out/vs/code/electron-sandbox/workbench/workbench.html" \o ""</w:instrText>
      </w:r>
      <w:r w:rsidRPr="008D075B">
        <w:fldChar w:fldCharType="separate"/>
      </w:r>
      <w:r w:rsidRPr="008D075B">
        <w:rPr>
          <w:rStyle w:val="Hyperlink"/>
        </w:rPr>
        <w:t>PowerShellGet</w:t>
      </w:r>
      <w:proofErr w:type="spellEnd"/>
      <w:r w:rsidRPr="008D075B">
        <w:fldChar w:fldCharType="end"/>
      </w:r>
      <w:r w:rsidRPr="008D075B">
        <w:t> and </w:t>
      </w:r>
      <w:proofErr w:type="spellStart"/>
      <w:r w:rsidRPr="008D075B">
        <w:fldChar w:fldCharType="begin"/>
      </w:r>
      <w:r w:rsidRPr="008D075B">
        <w:instrText>HYPERLINK "vscode-file://vscode-app/c:/Users/e103719/AppData/Local/Programs/Microsoft%20VS%20Code/resources/app/out/vs/code/electron-sandbox/workbench/workbench.html" \o ""</w:instrText>
      </w:r>
      <w:r w:rsidRPr="008D075B">
        <w:fldChar w:fldCharType="separate"/>
      </w:r>
      <w:r w:rsidRPr="008D075B">
        <w:rPr>
          <w:rStyle w:val="Hyperlink"/>
        </w:rPr>
        <w:t>MicrosoftTeams</w:t>
      </w:r>
      <w:proofErr w:type="spellEnd"/>
      <w:r w:rsidRPr="008D075B">
        <w:fldChar w:fldCharType="end"/>
      </w:r>
      <w:r w:rsidRPr="008D075B">
        <w:t>).</w:t>
      </w:r>
    </w:p>
    <w:p w14:paraId="509DB5D9" w14:textId="77777777" w:rsidR="008D075B" w:rsidRPr="008D075B" w:rsidRDefault="008D075B" w:rsidP="008D075B">
      <w:pPr>
        <w:numPr>
          <w:ilvl w:val="1"/>
          <w:numId w:val="43"/>
        </w:numPr>
      </w:pPr>
      <w:r w:rsidRPr="008D075B">
        <w:t>Checks and installs each required module using </w:t>
      </w:r>
      <w:proofErr w:type="spellStart"/>
      <w:r w:rsidRPr="008D075B">
        <w:fldChar w:fldCharType="begin"/>
      </w:r>
      <w:r w:rsidRPr="008D075B">
        <w:instrText>HYPERLINK "vscode-file://vscode-app/c:/Users/e103719/AppData/Local/Programs/Microsoft%20VS%20Code/resources/app/out/vs/code/electron-sandbox/workbench/workbench.html" \o ""</w:instrText>
      </w:r>
      <w:r w:rsidRPr="008D075B">
        <w:fldChar w:fldCharType="separate"/>
      </w:r>
      <w:r w:rsidRPr="008D075B">
        <w:rPr>
          <w:rStyle w:val="Hyperlink"/>
        </w:rPr>
        <w:t>check_module</w:t>
      </w:r>
      <w:proofErr w:type="spellEnd"/>
      <w:r w:rsidRPr="008D075B">
        <w:fldChar w:fldCharType="end"/>
      </w:r>
      <w:r w:rsidRPr="008D075B">
        <w:t>.</w:t>
      </w:r>
    </w:p>
    <w:p w14:paraId="4D562956" w14:textId="77777777" w:rsidR="008D075B" w:rsidRPr="008D075B" w:rsidRDefault="008D075B" w:rsidP="008D075B">
      <w:pPr>
        <w:numPr>
          <w:ilvl w:val="1"/>
          <w:numId w:val="43"/>
        </w:numPr>
      </w:pPr>
      <w:r w:rsidRPr="008D075B">
        <w:t>Outputs the status of module installation and setup completion.</w:t>
      </w:r>
    </w:p>
    <w:p w14:paraId="7D7CAA78" w14:textId="77777777" w:rsidR="008D075B" w:rsidRPr="008D075B" w:rsidRDefault="008D075B" w:rsidP="008D075B">
      <w:pPr>
        <w:numPr>
          <w:ilvl w:val="0"/>
          <w:numId w:val="43"/>
        </w:numPr>
      </w:pPr>
      <w:proofErr w:type="spellStart"/>
      <w:r w:rsidRPr="008D075B">
        <w:rPr>
          <w:b/>
          <w:bCs/>
        </w:rPr>
        <w:t>retrieve_team</w:t>
      </w:r>
      <w:proofErr w:type="spellEnd"/>
    </w:p>
    <w:p w14:paraId="32A4C2D1" w14:textId="77777777" w:rsidR="008D075B" w:rsidRPr="008D075B" w:rsidRDefault="008D075B" w:rsidP="008D075B">
      <w:pPr>
        <w:numPr>
          <w:ilvl w:val="1"/>
          <w:numId w:val="43"/>
        </w:numPr>
      </w:pPr>
      <w:r w:rsidRPr="008D075B">
        <w:t>Prompts the user to enter the name of a Microsoft Teams team.</w:t>
      </w:r>
    </w:p>
    <w:p w14:paraId="75D2A443" w14:textId="77777777" w:rsidR="008D075B" w:rsidRPr="008D075B" w:rsidRDefault="008D075B" w:rsidP="008D075B">
      <w:pPr>
        <w:numPr>
          <w:ilvl w:val="1"/>
          <w:numId w:val="43"/>
        </w:numPr>
      </w:pPr>
      <w:r w:rsidRPr="008D075B">
        <w:t>Retrieves the team details based on the entered name.</w:t>
      </w:r>
    </w:p>
    <w:p w14:paraId="2CF4A477" w14:textId="77777777" w:rsidR="008D075B" w:rsidRPr="008D075B" w:rsidRDefault="008D075B" w:rsidP="008D075B">
      <w:pPr>
        <w:numPr>
          <w:ilvl w:val="1"/>
          <w:numId w:val="43"/>
        </w:numPr>
      </w:pPr>
      <w:r w:rsidRPr="008D075B">
        <w:t>If the team is not found, it prompts the user to re-enter the name.</w:t>
      </w:r>
    </w:p>
    <w:p w14:paraId="4056221A" w14:textId="77777777" w:rsidR="008D075B" w:rsidRPr="008D075B" w:rsidRDefault="008D075B" w:rsidP="008D075B">
      <w:pPr>
        <w:numPr>
          <w:ilvl w:val="1"/>
          <w:numId w:val="43"/>
        </w:numPr>
      </w:pPr>
      <w:r w:rsidRPr="008D075B">
        <w:t>Returns the Group ID and team name of the found team.</w:t>
      </w:r>
    </w:p>
    <w:p w14:paraId="4367141D" w14:textId="77777777" w:rsidR="008D075B" w:rsidRPr="008D075B" w:rsidRDefault="008D075B" w:rsidP="008D075B">
      <w:pPr>
        <w:numPr>
          <w:ilvl w:val="0"/>
          <w:numId w:val="43"/>
        </w:numPr>
      </w:pPr>
      <w:proofErr w:type="spellStart"/>
      <w:r w:rsidRPr="008D075B">
        <w:rPr>
          <w:b/>
          <w:bCs/>
        </w:rPr>
        <w:t>get_chanels</w:t>
      </w:r>
      <w:proofErr w:type="spellEnd"/>
      <w:r w:rsidRPr="008D075B">
        <w:rPr>
          <w:b/>
          <w:bCs/>
        </w:rPr>
        <w:t>($</w:t>
      </w:r>
      <w:proofErr w:type="spellStart"/>
      <w:r w:rsidRPr="008D075B">
        <w:rPr>
          <w:b/>
          <w:bCs/>
        </w:rPr>
        <w:t>groupID</w:t>
      </w:r>
      <w:proofErr w:type="spellEnd"/>
      <w:r w:rsidRPr="008D075B">
        <w:rPr>
          <w:b/>
          <w:bCs/>
        </w:rPr>
        <w:t>)</w:t>
      </w:r>
    </w:p>
    <w:p w14:paraId="647B801D" w14:textId="77777777" w:rsidR="008D075B" w:rsidRPr="008D075B" w:rsidRDefault="008D075B" w:rsidP="008D075B">
      <w:pPr>
        <w:numPr>
          <w:ilvl w:val="1"/>
          <w:numId w:val="43"/>
        </w:numPr>
      </w:pPr>
      <w:r w:rsidRPr="008D075B">
        <w:t>Retrieves all channels within a specified team using the Group ID.</w:t>
      </w:r>
    </w:p>
    <w:p w14:paraId="70EEC1BB" w14:textId="77777777" w:rsidR="008D075B" w:rsidRPr="008D075B" w:rsidRDefault="008D075B" w:rsidP="008D075B">
      <w:pPr>
        <w:numPr>
          <w:ilvl w:val="1"/>
          <w:numId w:val="43"/>
        </w:numPr>
      </w:pPr>
      <w:r w:rsidRPr="008D075B">
        <w:t>Creates a list of channels with their details (Channel Number, Channel Name, Channel ID).</w:t>
      </w:r>
    </w:p>
    <w:p w14:paraId="128B240A" w14:textId="77777777" w:rsidR="008D075B" w:rsidRPr="008D075B" w:rsidRDefault="008D075B" w:rsidP="008D075B">
      <w:pPr>
        <w:numPr>
          <w:ilvl w:val="1"/>
          <w:numId w:val="43"/>
        </w:numPr>
      </w:pPr>
      <w:r w:rsidRPr="008D075B">
        <w:t>Returns the list of channels.</w:t>
      </w:r>
    </w:p>
    <w:p w14:paraId="7EF245E8" w14:textId="77777777" w:rsidR="008D075B" w:rsidRPr="008D075B" w:rsidRDefault="008D075B" w:rsidP="008D075B">
      <w:pPr>
        <w:numPr>
          <w:ilvl w:val="0"/>
          <w:numId w:val="43"/>
        </w:numPr>
      </w:pPr>
      <w:proofErr w:type="spellStart"/>
      <w:r w:rsidRPr="008D075B">
        <w:rPr>
          <w:b/>
          <w:bCs/>
        </w:rPr>
        <w:t>select_chanel</w:t>
      </w:r>
      <w:proofErr w:type="spellEnd"/>
      <w:r w:rsidRPr="008D075B">
        <w:rPr>
          <w:b/>
          <w:bCs/>
        </w:rPr>
        <w:t>($channels)</w:t>
      </w:r>
    </w:p>
    <w:p w14:paraId="2F70D0EA" w14:textId="77777777" w:rsidR="008D075B" w:rsidRPr="008D075B" w:rsidRDefault="008D075B" w:rsidP="008D075B">
      <w:pPr>
        <w:numPr>
          <w:ilvl w:val="1"/>
          <w:numId w:val="43"/>
        </w:numPr>
      </w:pPr>
      <w:r w:rsidRPr="008D075B">
        <w:t>Displays the list of channels to the user.</w:t>
      </w:r>
    </w:p>
    <w:p w14:paraId="160B6FC3" w14:textId="77777777" w:rsidR="008D075B" w:rsidRPr="008D075B" w:rsidRDefault="008D075B" w:rsidP="008D075B">
      <w:pPr>
        <w:numPr>
          <w:ilvl w:val="1"/>
          <w:numId w:val="43"/>
        </w:numPr>
      </w:pPr>
      <w:r w:rsidRPr="008D075B">
        <w:t>Prompts the user to select a channel by entering its number.</w:t>
      </w:r>
    </w:p>
    <w:p w14:paraId="4FCB3BA5" w14:textId="77777777" w:rsidR="008D075B" w:rsidRPr="008D075B" w:rsidRDefault="008D075B" w:rsidP="008D075B">
      <w:pPr>
        <w:numPr>
          <w:ilvl w:val="1"/>
          <w:numId w:val="43"/>
        </w:numPr>
      </w:pPr>
      <w:r w:rsidRPr="008D075B">
        <w:t>Returns the selected channel's details.</w:t>
      </w:r>
    </w:p>
    <w:p w14:paraId="42BBFE6F" w14:textId="77777777" w:rsidR="008D075B" w:rsidRPr="008D075B" w:rsidRDefault="008D075B" w:rsidP="008D075B">
      <w:pPr>
        <w:numPr>
          <w:ilvl w:val="0"/>
          <w:numId w:val="43"/>
        </w:numPr>
      </w:pPr>
      <w:proofErr w:type="spellStart"/>
      <w:r w:rsidRPr="008D075B">
        <w:rPr>
          <w:b/>
          <w:bCs/>
        </w:rPr>
        <w:lastRenderedPageBreak/>
        <w:t>get_chanel_</w:t>
      </w:r>
      <w:proofErr w:type="gramStart"/>
      <w:r w:rsidRPr="008D075B">
        <w:rPr>
          <w:b/>
          <w:bCs/>
        </w:rPr>
        <w:t>members</w:t>
      </w:r>
      <w:proofErr w:type="spellEnd"/>
      <w:r w:rsidRPr="008D075B">
        <w:rPr>
          <w:b/>
          <w:bCs/>
        </w:rPr>
        <w:t>(</w:t>
      </w:r>
      <w:proofErr w:type="gramEnd"/>
      <w:r w:rsidRPr="008D075B">
        <w:rPr>
          <w:b/>
          <w:bCs/>
        </w:rPr>
        <w:t>$</w:t>
      </w:r>
      <w:proofErr w:type="spellStart"/>
      <w:r w:rsidRPr="008D075B">
        <w:rPr>
          <w:b/>
          <w:bCs/>
        </w:rPr>
        <w:t>chanel</w:t>
      </w:r>
      <w:proofErr w:type="spellEnd"/>
      <w:r w:rsidRPr="008D075B">
        <w:rPr>
          <w:b/>
          <w:bCs/>
        </w:rPr>
        <w:t>, $</w:t>
      </w:r>
      <w:proofErr w:type="spellStart"/>
      <w:r w:rsidRPr="008D075B">
        <w:rPr>
          <w:b/>
          <w:bCs/>
        </w:rPr>
        <w:t>groupID</w:t>
      </w:r>
      <w:proofErr w:type="spellEnd"/>
      <w:r w:rsidRPr="008D075B">
        <w:rPr>
          <w:b/>
          <w:bCs/>
        </w:rPr>
        <w:t>)</w:t>
      </w:r>
    </w:p>
    <w:p w14:paraId="411CCBD4" w14:textId="77777777" w:rsidR="008D075B" w:rsidRPr="008D075B" w:rsidRDefault="008D075B" w:rsidP="008D075B">
      <w:pPr>
        <w:numPr>
          <w:ilvl w:val="1"/>
          <w:numId w:val="43"/>
        </w:numPr>
      </w:pPr>
      <w:r w:rsidRPr="008D075B">
        <w:t>Retrieves the members of a specified channel within a team.</w:t>
      </w:r>
    </w:p>
    <w:p w14:paraId="08C46640" w14:textId="77777777" w:rsidR="008D075B" w:rsidRPr="008D075B" w:rsidRDefault="008D075B" w:rsidP="008D075B">
      <w:pPr>
        <w:numPr>
          <w:ilvl w:val="1"/>
          <w:numId w:val="43"/>
        </w:numPr>
      </w:pPr>
      <w:r w:rsidRPr="008D075B">
        <w:t>Returns the list of channel members.</w:t>
      </w:r>
    </w:p>
    <w:p w14:paraId="71935DBE" w14:textId="77777777" w:rsidR="008D075B" w:rsidRPr="008D075B" w:rsidRDefault="008D075B" w:rsidP="008D075B">
      <w:pPr>
        <w:numPr>
          <w:ilvl w:val="0"/>
          <w:numId w:val="43"/>
        </w:numPr>
      </w:pPr>
      <w:proofErr w:type="spellStart"/>
      <w:r w:rsidRPr="008D075B">
        <w:rPr>
          <w:b/>
          <w:bCs/>
        </w:rPr>
        <w:t>output_</w:t>
      </w:r>
      <w:proofErr w:type="gramStart"/>
      <w:r w:rsidRPr="008D075B">
        <w:rPr>
          <w:b/>
          <w:bCs/>
        </w:rPr>
        <w:t>members</w:t>
      </w:r>
      <w:proofErr w:type="spellEnd"/>
      <w:r w:rsidRPr="008D075B">
        <w:rPr>
          <w:b/>
          <w:bCs/>
        </w:rPr>
        <w:t>(</w:t>
      </w:r>
      <w:proofErr w:type="gramEnd"/>
      <w:r w:rsidRPr="008D075B">
        <w:rPr>
          <w:b/>
          <w:bCs/>
        </w:rPr>
        <w:t>$members, $</w:t>
      </w:r>
      <w:proofErr w:type="spellStart"/>
      <w:r w:rsidRPr="008D075B">
        <w:rPr>
          <w:b/>
          <w:bCs/>
        </w:rPr>
        <w:t>fileName</w:t>
      </w:r>
      <w:proofErr w:type="spellEnd"/>
      <w:r w:rsidRPr="008D075B">
        <w:rPr>
          <w:b/>
          <w:bCs/>
        </w:rPr>
        <w:t>)</w:t>
      </w:r>
    </w:p>
    <w:p w14:paraId="3D804094" w14:textId="77777777" w:rsidR="008D075B" w:rsidRPr="008D075B" w:rsidRDefault="008D075B" w:rsidP="008D075B">
      <w:pPr>
        <w:numPr>
          <w:ilvl w:val="1"/>
          <w:numId w:val="43"/>
        </w:numPr>
      </w:pPr>
      <w:r w:rsidRPr="008D075B">
        <w:t>Formats the list of channel members into a CSV-friendly format.</w:t>
      </w:r>
    </w:p>
    <w:p w14:paraId="7C3A3FA9" w14:textId="77777777" w:rsidR="008D075B" w:rsidRPr="008D075B" w:rsidRDefault="008D075B" w:rsidP="008D075B">
      <w:pPr>
        <w:numPr>
          <w:ilvl w:val="1"/>
          <w:numId w:val="43"/>
        </w:numPr>
      </w:pPr>
      <w:r w:rsidRPr="008D075B">
        <w:t>Exports the list of members to a CSV file with the specified file name.</w:t>
      </w:r>
    </w:p>
    <w:p w14:paraId="61A924B0" w14:textId="77777777" w:rsidR="008D075B" w:rsidRPr="008D075B" w:rsidRDefault="008D075B" w:rsidP="008D075B">
      <w:pPr>
        <w:numPr>
          <w:ilvl w:val="0"/>
          <w:numId w:val="43"/>
        </w:numPr>
      </w:pPr>
      <w:r w:rsidRPr="008D075B">
        <w:rPr>
          <w:b/>
          <w:bCs/>
        </w:rPr>
        <w:t>bail</w:t>
      </w:r>
    </w:p>
    <w:p w14:paraId="30F15C2A" w14:textId="77777777" w:rsidR="008D075B" w:rsidRPr="008D075B" w:rsidRDefault="008D075B" w:rsidP="008D075B">
      <w:pPr>
        <w:numPr>
          <w:ilvl w:val="1"/>
          <w:numId w:val="43"/>
        </w:numPr>
      </w:pPr>
      <w:r w:rsidRPr="008D075B">
        <w:t>Outputs a thank you message and exits the script.</w:t>
      </w:r>
    </w:p>
    <w:p w14:paraId="36698423" w14:textId="77777777" w:rsidR="008D075B" w:rsidRPr="008D075B" w:rsidRDefault="008D075B" w:rsidP="008D075B">
      <w:pPr>
        <w:numPr>
          <w:ilvl w:val="0"/>
          <w:numId w:val="43"/>
        </w:numPr>
      </w:pPr>
      <w:r w:rsidRPr="008D075B">
        <w:rPr>
          <w:b/>
          <w:bCs/>
        </w:rPr>
        <w:t>main</w:t>
      </w:r>
    </w:p>
    <w:p w14:paraId="08FEF422" w14:textId="77777777" w:rsidR="008D075B" w:rsidRPr="008D075B" w:rsidRDefault="008D075B" w:rsidP="008D075B">
      <w:pPr>
        <w:numPr>
          <w:ilvl w:val="1"/>
          <w:numId w:val="43"/>
        </w:numPr>
      </w:pPr>
      <w:r w:rsidRPr="008D075B">
        <w:t>The main function that orchestrates the script's workflow:</w:t>
      </w:r>
    </w:p>
    <w:p w14:paraId="37E85F6B" w14:textId="77777777" w:rsidR="008D075B" w:rsidRPr="008D075B" w:rsidRDefault="008D075B" w:rsidP="008D075B">
      <w:pPr>
        <w:numPr>
          <w:ilvl w:val="2"/>
          <w:numId w:val="43"/>
        </w:numPr>
      </w:pPr>
      <w:r w:rsidRPr="008D075B">
        <w:t>Sets up the required modules.</w:t>
      </w:r>
    </w:p>
    <w:p w14:paraId="68A16602" w14:textId="77777777" w:rsidR="008D075B" w:rsidRPr="008D075B" w:rsidRDefault="008D075B" w:rsidP="008D075B">
      <w:pPr>
        <w:numPr>
          <w:ilvl w:val="2"/>
          <w:numId w:val="43"/>
        </w:numPr>
      </w:pPr>
      <w:r w:rsidRPr="008D075B">
        <w:t>Connects to Microsoft Teams.</w:t>
      </w:r>
    </w:p>
    <w:p w14:paraId="12D34846" w14:textId="77777777" w:rsidR="008D075B" w:rsidRPr="008D075B" w:rsidRDefault="008D075B" w:rsidP="008D075B">
      <w:pPr>
        <w:numPr>
          <w:ilvl w:val="2"/>
          <w:numId w:val="43"/>
        </w:numPr>
      </w:pPr>
      <w:r w:rsidRPr="008D075B">
        <w:t>Retrieves the team and its channels.</w:t>
      </w:r>
    </w:p>
    <w:p w14:paraId="4E886E56" w14:textId="77777777" w:rsidR="008D075B" w:rsidRPr="008D075B" w:rsidRDefault="008D075B" w:rsidP="008D075B">
      <w:pPr>
        <w:numPr>
          <w:ilvl w:val="2"/>
          <w:numId w:val="43"/>
        </w:numPr>
      </w:pPr>
      <w:r w:rsidRPr="008D075B">
        <w:t>Prompts the user to select a channel.</w:t>
      </w:r>
    </w:p>
    <w:p w14:paraId="62FDA8F7" w14:textId="77777777" w:rsidR="008D075B" w:rsidRPr="008D075B" w:rsidRDefault="008D075B" w:rsidP="008D075B">
      <w:pPr>
        <w:numPr>
          <w:ilvl w:val="2"/>
          <w:numId w:val="43"/>
        </w:numPr>
      </w:pPr>
      <w:r w:rsidRPr="008D075B">
        <w:t>Retrieves the members of the selected channel.</w:t>
      </w:r>
    </w:p>
    <w:p w14:paraId="3847EFC3" w14:textId="77777777" w:rsidR="008D075B" w:rsidRPr="008D075B" w:rsidRDefault="008D075B" w:rsidP="008D075B">
      <w:pPr>
        <w:numPr>
          <w:ilvl w:val="2"/>
          <w:numId w:val="43"/>
        </w:numPr>
      </w:pPr>
      <w:r w:rsidRPr="008D075B">
        <w:t>Exports the members to a CSV file.</w:t>
      </w:r>
    </w:p>
    <w:p w14:paraId="3AC5D220" w14:textId="77777777" w:rsidR="008D075B" w:rsidRPr="008D075B" w:rsidRDefault="008D075B" w:rsidP="008D075B">
      <w:pPr>
        <w:numPr>
          <w:ilvl w:val="2"/>
          <w:numId w:val="43"/>
        </w:numPr>
      </w:pPr>
      <w:r w:rsidRPr="008D075B">
        <w:t>Disconnects from Microsoft Teams.</w:t>
      </w:r>
    </w:p>
    <w:p w14:paraId="521AD7A3" w14:textId="77777777" w:rsidR="008D075B" w:rsidRPr="008D075B" w:rsidRDefault="008D075B" w:rsidP="008D075B">
      <w:pPr>
        <w:rPr>
          <w:b/>
          <w:bCs/>
        </w:rPr>
      </w:pPr>
      <w:r w:rsidRPr="008D075B">
        <w:rPr>
          <w:b/>
          <w:bCs/>
        </w:rPr>
        <w:t>Script Execution</w:t>
      </w:r>
    </w:p>
    <w:p w14:paraId="6ACF6307" w14:textId="77777777" w:rsidR="008D075B" w:rsidRPr="008D075B" w:rsidRDefault="008D075B" w:rsidP="008D075B">
      <w:pPr>
        <w:numPr>
          <w:ilvl w:val="0"/>
          <w:numId w:val="44"/>
        </w:numPr>
      </w:pPr>
      <w:r w:rsidRPr="008D075B">
        <w:rPr>
          <w:b/>
          <w:bCs/>
        </w:rPr>
        <w:t>Module Setup</w:t>
      </w:r>
    </w:p>
    <w:p w14:paraId="3116E314" w14:textId="77777777" w:rsidR="008D075B" w:rsidRPr="008D075B" w:rsidRDefault="008D075B" w:rsidP="008D075B">
      <w:pPr>
        <w:numPr>
          <w:ilvl w:val="1"/>
          <w:numId w:val="44"/>
        </w:numPr>
      </w:pPr>
      <w:r w:rsidRPr="008D075B">
        <w:t>Ensures that </w:t>
      </w:r>
      <w:proofErr w:type="spellStart"/>
      <w:r w:rsidRPr="008D075B">
        <w:fldChar w:fldCharType="begin"/>
      </w:r>
      <w:r w:rsidRPr="008D075B">
        <w:instrText>HYPERLINK "vscode-file://vscode-app/c:/Users/e103719/AppData/Local/Programs/Microsoft%20VS%20Code/resources/app/out/vs/code/electron-sandbox/workbench/workbench.html" \o ""</w:instrText>
      </w:r>
      <w:r w:rsidRPr="008D075B">
        <w:fldChar w:fldCharType="separate"/>
      </w:r>
      <w:r w:rsidRPr="008D075B">
        <w:rPr>
          <w:rStyle w:val="Hyperlink"/>
        </w:rPr>
        <w:t>PowerShellGet</w:t>
      </w:r>
      <w:proofErr w:type="spellEnd"/>
      <w:r w:rsidRPr="008D075B">
        <w:fldChar w:fldCharType="end"/>
      </w:r>
      <w:r w:rsidRPr="008D075B">
        <w:t> and </w:t>
      </w:r>
      <w:proofErr w:type="spellStart"/>
      <w:r w:rsidRPr="008D075B">
        <w:fldChar w:fldCharType="begin"/>
      </w:r>
      <w:r w:rsidRPr="008D075B">
        <w:instrText>HYPERLINK "vscode-file://vscode-app/c:/Users/e103719/AppData/Local/Programs/Microsoft%20VS%20Code/resources/app/out/vs/code/electron-sandbox/workbench/workbench.html" \o ""</w:instrText>
      </w:r>
      <w:r w:rsidRPr="008D075B">
        <w:fldChar w:fldCharType="separate"/>
      </w:r>
      <w:r w:rsidRPr="008D075B">
        <w:rPr>
          <w:rStyle w:val="Hyperlink"/>
        </w:rPr>
        <w:t>MicrosoftTeams</w:t>
      </w:r>
      <w:proofErr w:type="spellEnd"/>
      <w:r w:rsidRPr="008D075B">
        <w:fldChar w:fldCharType="end"/>
      </w:r>
      <w:r w:rsidRPr="008D075B">
        <w:t> modules are installed.</w:t>
      </w:r>
    </w:p>
    <w:p w14:paraId="56124085" w14:textId="77777777" w:rsidR="008D075B" w:rsidRPr="008D075B" w:rsidRDefault="008D075B" w:rsidP="008D075B">
      <w:pPr>
        <w:numPr>
          <w:ilvl w:val="0"/>
          <w:numId w:val="44"/>
        </w:numPr>
      </w:pPr>
      <w:r w:rsidRPr="008D075B">
        <w:rPr>
          <w:b/>
          <w:bCs/>
        </w:rPr>
        <w:t>Connect to Microsoft Teams</w:t>
      </w:r>
    </w:p>
    <w:p w14:paraId="15420862" w14:textId="77777777" w:rsidR="008D075B" w:rsidRPr="008D075B" w:rsidRDefault="008D075B" w:rsidP="008D075B">
      <w:pPr>
        <w:numPr>
          <w:ilvl w:val="1"/>
          <w:numId w:val="44"/>
        </w:numPr>
      </w:pPr>
      <w:r w:rsidRPr="008D075B">
        <w:t>Establishes a connection to Microsoft Teams.</w:t>
      </w:r>
    </w:p>
    <w:p w14:paraId="214857D1" w14:textId="77777777" w:rsidR="008D075B" w:rsidRPr="008D075B" w:rsidRDefault="008D075B" w:rsidP="008D075B">
      <w:pPr>
        <w:numPr>
          <w:ilvl w:val="0"/>
          <w:numId w:val="44"/>
        </w:numPr>
      </w:pPr>
      <w:r w:rsidRPr="008D075B">
        <w:rPr>
          <w:b/>
          <w:bCs/>
        </w:rPr>
        <w:t>Retrieve Team</w:t>
      </w:r>
    </w:p>
    <w:p w14:paraId="6F5DB9F3" w14:textId="77777777" w:rsidR="008D075B" w:rsidRPr="008D075B" w:rsidRDefault="008D075B" w:rsidP="008D075B">
      <w:pPr>
        <w:numPr>
          <w:ilvl w:val="1"/>
          <w:numId w:val="44"/>
        </w:numPr>
      </w:pPr>
      <w:r w:rsidRPr="008D075B">
        <w:t xml:space="preserve">Prompts the user to enter the </w:t>
      </w:r>
      <w:proofErr w:type="gramStart"/>
      <w:r w:rsidRPr="008D075B">
        <w:t>team</w:t>
      </w:r>
      <w:proofErr w:type="gramEnd"/>
      <w:r w:rsidRPr="008D075B">
        <w:t xml:space="preserve"> name and retrieves the team details.</w:t>
      </w:r>
    </w:p>
    <w:p w14:paraId="79B394FD" w14:textId="77777777" w:rsidR="008D075B" w:rsidRPr="008D075B" w:rsidRDefault="008D075B" w:rsidP="008D075B">
      <w:pPr>
        <w:numPr>
          <w:ilvl w:val="0"/>
          <w:numId w:val="44"/>
        </w:numPr>
      </w:pPr>
      <w:r w:rsidRPr="008D075B">
        <w:rPr>
          <w:b/>
          <w:bCs/>
        </w:rPr>
        <w:t>Get Channels</w:t>
      </w:r>
    </w:p>
    <w:p w14:paraId="79679588" w14:textId="77777777" w:rsidR="008D075B" w:rsidRPr="008D075B" w:rsidRDefault="008D075B" w:rsidP="008D075B">
      <w:pPr>
        <w:numPr>
          <w:ilvl w:val="1"/>
          <w:numId w:val="44"/>
        </w:numPr>
      </w:pPr>
      <w:r w:rsidRPr="008D075B">
        <w:t>Retrieves all channels within the specified team.</w:t>
      </w:r>
    </w:p>
    <w:p w14:paraId="15E08AB4" w14:textId="77777777" w:rsidR="008D075B" w:rsidRPr="008D075B" w:rsidRDefault="008D075B" w:rsidP="008D075B">
      <w:pPr>
        <w:numPr>
          <w:ilvl w:val="0"/>
          <w:numId w:val="44"/>
        </w:numPr>
      </w:pPr>
      <w:r w:rsidRPr="008D075B">
        <w:rPr>
          <w:b/>
          <w:bCs/>
        </w:rPr>
        <w:t>Select Channel</w:t>
      </w:r>
    </w:p>
    <w:p w14:paraId="6235DE73" w14:textId="77777777" w:rsidR="008D075B" w:rsidRPr="008D075B" w:rsidRDefault="008D075B" w:rsidP="008D075B">
      <w:pPr>
        <w:numPr>
          <w:ilvl w:val="1"/>
          <w:numId w:val="44"/>
        </w:numPr>
      </w:pPr>
      <w:r w:rsidRPr="008D075B">
        <w:t>Displays the list of channels and prompts the user to select one.</w:t>
      </w:r>
    </w:p>
    <w:p w14:paraId="47A3D16C" w14:textId="77777777" w:rsidR="008D075B" w:rsidRPr="008D075B" w:rsidRDefault="008D075B" w:rsidP="008D075B">
      <w:pPr>
        <w:numPr>
          <w:ilvl w:val="0"/>
          <w:numId w:val="44"/>
        </w:numPr>
      </w:pPr>
      <w:r w:rsidRPr="008D075B">
        <w:rPr>
          <w:b/>
          <w:bCs/>
        </w:rPr>
        <w:t>Get Channel Members</w:t>
      </w:r>
    </w:p>
    <w:p w14:paraId="72A5E86F" w14:textId="77777777" w:rsidR="008D075B" w:rsidRPr="008D075B" w:rsidRDefault="008D075B" w:rsidP="008D075B">
      <w:pPr>
        <w:numPr>
          <w:ilvl w:val="1"/>
          <w:numId w:val="44"/>
        </w:numPr>
      </w:pPr>
      <w:r w:rsidRPr="008D075B">
        <w:t>Retrieves the members of the selected channel.</w:t>
      </w:r>
    </w:p>
    <w:p w14:paraId="61D2E01C" w14:textId="77777777" w:rsidR="008D075B" w:rsidRPr="008D075B" w:rsidRDefault="008D075B" w:rsidP="008D075B">
      <w:pPr>
        <w:numPr>
          <w:ilvl w:val="0"/>
          <w:numId w:val="44"/>
        </w:numPr>
      </w:pPr>
      <w:r w:rsidRPr="008D075B">
        <w:rPr>
          <w:b/>
          <w:bCs/>
        </w:rPr>
        <w:t>Output Members</w:t>
      </w:r>
    </w:p>
    <w:p w14:paraId="71EC80B0" w14:textId="77777777" w:rsidR="008D075B" w:rsidRPr="008D075B" w:rsidRDefault="008D075B" w:rsidP="008D075B">
      <w:pPr>
        <w:numPr>
          <w:ilvl w:val="1"/>
          <w:numId w:val="44"/>
        </w:numPr>
      </w:pPr>
      <w:r w:rsidRPr="008D075B">
        <w:t>Exports the list of channel members to a CSV file.</w:t>
      </w:r>
    </w:p>
    <w:p w14:paraId="1911DD12" w14:textId="77777777" w:rsidR="008D075B" w:rsidRPr="008D075B" w:rsidRDefault="008D075B" w:rsidP="008D075B">
      <w:pPr>
        <w:numPr>
          <w:ilvl w:val="0"/>
          <w:numId w:val="44"/>
        </w:numPr>
      </w:pPr>
      <w:r w:rsidRPr="008D075B">
        <w:rPr>
          <w:b/>
          <w:bCs/>
        </w:rPr>
        <w:t>Disconnect from Microsoft Teams</w:t>
      </w:r>
    </w:p>
    <w:p w14:paraId="5D5ABC33" w14:textId="77777777" w:rsidR="008D075B" w:rsidRPr="008D075B" w:rsidRDefault="008D075B" w:rsidP="008D075B">
      <w:pPr>
        <w:numPr>
          <w:ilvl w:val="1"/>
          <w:numId w:val="44"/>
        </w:numPr>
      </w:pPr>
      <w:r w:rsidRPr="008D075B">
        <w:t>Disconnects from Microsoft Teams.</w:t>
      </w:r>
    </w:p>
    <w:p w14:paraId="7CF2E75C" w14:textId="77777777" w:rsidR="008D075B" w:rsidRPr="008D075B" w:rsidRDefault="008D075B" w:rsidP="008D075B">
      <w:pPr>
        <w:numPr>
          <w:ilvl w:val="0"/>
          <w:numId w:val="44"/>
        </w:numPr>
      </w:pPr>
      <w:r w:rsidRPr="008D075B">
        <w:rPr>
          <w:b/>
          <w:bCs/>
        </w:rPr>
        <w:t>Exit</w:t>
      </w:r>
    </w:p>
    <w:p w14:paraId="0DA2B7C6" w14:textId="77777777" w:rsidR="008D075B" w:rsidRPr="008D075B" w:rsidRDefault="008D075B" w:rsidP="008D075B">
      <w:pPr>
        <w:numPr>
          <w:ilvl w:val="1"/>
          <w:numId w:val="44"/>
        </w:numPr>
      </w:pPr>
      <w:r w:rsidRPr="008D075B">
        <w:t>Outputs a thank you message and exits the script.</w:t>
      </w:r>
    </w:p>
    <w:p w14:paraId="3670EA71" w14:textId="77777777" w:rsidR="008D075B" w:rsidRPr="008D075B" w:rsidRDefault="008D075B" w:rsidP="008D075B">
      <w:pPr>
        <w:rPr>
          <w:b/>
          <w:bCs/>
        </w:rPr>
      </w:pPr>
      <w:r w:rsidRPr="008D075B">
        <w:rPr>
          <w:b/>
          <w:bCs/>
        </w:rPr>
        <w:t>Usage</w:t>
      </w:r>
    </w:p>
    <w:p w14:paraId="24DEBDC8" w14:textId="77777777" w:rsidR="008D075B" w:rsidRPr="008D075B" w:rsidRDefault="008D075B" w:rsidP="008D075B">
      <w:pPr>
        <w:numPr>
          <w:ilvl w:val="0"/>
          <w:numId w:val="45"/>
        </w:numPr>
      </w:pPr>
      <w:r w:rsidRPr="008D075B">
        <w:t>Run the script in PowerShell.</w:t>
      </w:r>
    </w:p>
    <w:p w14:paraId="10235523" w14:textId="77777777" w:rsidR="008D075B" w:rsidRPr="008D075B" w:rsidRDefault="008D075B" w:rsidP="008D075B">
      <w:pPr>
        <w:numPr>
          <w:ilvl w:val="0"/>
          <w:numId w:val="45"/>
        </w:numPr>
      </w:pPr>
      <w:r w:rsidRPr="008D075B">
        <w:t xml:space="preserve">Follow the prompts to enter the </w:t>
      </w:r>
      <w:proofErr w:type="gramStart"/>
      <w:r w:rsidRPr="008D075B">
        <w:t>team</w:t>
      </w:r>
      <w:proofErr w:type="gramEnd"/>
      <w:r w:rsidRPr="008D075B">
        <w:t xml:space="preserve"> name and select a channel.</w:t>
      </w:r>
    </w:p>
    <w:p w14:paraId="3685CB06" w14:textId="77777777" w:rsidR="008D075B" w:rsidRPr="008D075B" w:rsidRDefault="008D075B" w:rsidP="008D075B">
      <w:pPr>
        <w:numPr>
          <w:ilvl w:val="0"/>
          <w:numId w:val="45"/>
        </w:numPr>
      </w:pPr>
      <w:r w:rsidRPr="008D075B">
        <w:t>The script will output the members of the selected channel to a CSV file in the script's director</w:t>
      </w:r>
    </w:p>
    <w:p w14:paraId="7030BC06" w14:textId="126C730A" w:rsidR="009C4F6D" w:rsidRPr="00467B80" w:rsidRDefault="009C4F6D" w:rsidP="00467B80"/>
    <w:sectPr w:rsidR="009C4F6D" w:rsidRPr="00467B80" w:rsidSect="00467B80">
      <w:headerReference w:type="default" r:id="rId10"/>
      <w:pgSz w:w="11909" w:h="16834" w:code="9"/>
      <w:pgMar w:top="1418" w:right="907" w:bottom="1134" w:left="907" w:header="720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38FA5" w14:textId="77777777" w:rsidR="00630A77" w:rsidRDefault="00630A77">
      <w:r>
        <w:separator/>
      </w:r>
    </w:p>
  </w:endnote>
  <w:endnote w:type="continuationSeparator" w:id="0">
    <w:p w14:paraId="18CA2EA6" w14:textId="77777777" w:rsidR="00630A77" w:rsidRDefault="00630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6FA8E" w14:textId="77777777" w:rsidR="00630A77" w:rsidRDefault="00630A77">
      <w:r>
        <w:separator/>
      </w:r>
    </w:p>
  </w:footnote>
  <w:footnote w:type="continuationSeparator" w:id="0">
    <w:p w14:paraId="383A7BB8" w14:textId="77777777" w:rsidR="00630A77" w:rsidRDefault="00630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3D7F3" w14:textId="5498346E" w:rsidR="00483131" w:rsidRPr="003F1551" w:rsidRDefault="00483131" w:rsidP="003F1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974C7E"/>
    <w:multiLevelType w:val="hybridMultilevel"/>
    <w:tmpl w:val="9460A52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1F07D6"/>
    <w:multiLevelType w:val="multilevel"/>
    <w:tmpl w:val="4A0C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795870"/>
    <w:multiLevelType w:val="hybridMultilevel"/>
    <w:tmpl w:val="04F204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400EC"/>
    <w:multiLevelType w:val="hybridMultilevel"/>
    <w:tmpl w:val="380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C4C7A"/>
    <w:multiLevelType w:val="multilevel"/>
    <w:tmpl w:val="73F6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E135EC"/>
    <w:multiLevelType w:val="hybridMultilevel"/>
    <w:tmpl w:val="A5C4DE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F2A94"/>
    <w:multiLevelType w:val="hybridMultilevel"/>
    <w:tmpl w:val="3DB6B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3345EC"/>
    <w:multiLevelType w:val="hybridMultilevel"/>
    <w:tmpl w:val="6E90E2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3231B1"/>
    <w:multiLevelType w:val="hybridMultilevel"/>
    <w:tmpl w:val="1A2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816A3E"/>
    <w:multiLevelType w:val="hybridMultilevel"/>
    <w:tmpl w:val="3446E3EA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135E1E0E"/>
    <w:multiLevelType w:val="hybridMultilevel"/>
    <w:tmpl w:val="C9B240C8"/>
    <w:lvl w:ilvl="0" w:tplc="0C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419290D"/>
    <w:multiLevelType w:val="multilevel"/>
    <w:tmpl w:val="3576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436D7D"/>
    <w:multiLevelType w:val="hybridMultilevel"/>
    <w:tmpl w:val="411C1D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23580"/>
    <w:multiLevelType w:val="hybridMultilevel"/>
    <w:tmpl w:val="43742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97039"/>
    <w:multiLevelType w:val="hybridMultilevel"/>
    <w:tmpl w:val="2708E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5190B"/>
    <w:multiLevelType w:val="hybridMultilevel"/>
    <w:tmpl w:val="C6DC7FA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23A3515A"/>
    <w:multiLevelType w:val="hybridMultilevel"/>
    <w:tmpl w:val="6ABAF56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202731"/>
    <w:multiLevelType w:val="hybridMultilevel"/>
    <w:tmpl w:val="6D8E4A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2932BE"/>
    <w:multiLevelType w:val="hybridMultilevel"/>
    <w:tmpl w:val="E48A1D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30326"/>
    <w:multiLevelType w:val="hybridMultilevel"/>
    <w:tmpl w:val="DA6E3C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E7B2C"/>
    <w:multiLevelType w:val="hybridMultilevel"/>
    <w:tmpl w:val="259E7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83CDF"/>
    <w:multiLevelType w:val="hybridMultilevel"/>
    <w:tmpl w:val="4672D572"/>
    <w:lvl w:ilvl="0" w:tplc="47DAF3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0417D3"/>
    <w:multiLevelType w:val="hybridMultilevel"/>
    <w:tmpl w:val="746CD2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1B4166"/>
    <w:multiLevelType w:val="hybridMultilevel"/>
    <w:tmpl w:val="53904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B69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59F3148"/>
    <w:multiLevelType w:val="hybridMultilevel"/>
    <w:tmpl w:val="8F682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C41ED2"/>
    <w:multiLevelType w:val="hybridMultilevel"/>
    <w:tmpl w:val="4A0C19A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13408F"/>
    <w:multiLevelType w:val="hybridMultilevel"/>
    <w:tmpl w:val="B9B007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C971F7"/>
    <w:multiLevelType w:val="hybridMultilevel"/>
    <w:tmpl w:val="D1E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5705F2"/>
    <w:multiLevelType w:val="hybridMultilevel"/>
    <w:tmpl w:val="DD78F0C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A91136"/>
    <w:multiLevelType w:val="hybridMultilevel"/>
    <w:tmpl w:val="33F6D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01153"/>
    <w:multiLevelType w:val="multilevel"/>
    <w:tmpl w:val="9980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3107E2"/>
    <w:multiLevelType w:val="hybridMultilevel"/>
    <w:tmpl w:val="3B301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257AE"/>
    <w:multiLevelType w:val="multilevel"/>
    <w:tmpl w:val="EA74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038A8"/>
    <w:multiLevelType w:val="hybridMultilevel"/>
    <w:tmpl w:val="8E445810"/>
    <w:lvl w:ilvl="0" w:tplc="47DAF3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A5365"/>
    <w:multiLevelType w:val="hybridMultilevel"/>
    <w:tmpl w:val="0D6A21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C275C0"/>
    <w:multiLevelType w:val="hybridMultilevel"/>
    <w:tmpl w:val="911C5F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4041A"/>
    <w:multiLevelType w:val="hybridMultilevel"/>
    <w:tmpl w:val="8760CEE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A2F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 w15:restartNumberingAfterBreak="0">
    <w:nsid w:val="7A530E27"/>
    <w:multiLevelType w:val="hybridMultilevel"/>
    <w:tmpl w:val="4A307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31D2E"/>
    <w:multiLevelType w:val="multilevel"/>
    <w:tmpl w:val="6346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89236A"/>
    <w:multiLevelType w:val="multilevel"/>
    <w:tmpl w:val="8FF2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AF629F"/>
    <w:multiLevelType w:val="multilevel"/>
    <w:tmpl w:val="6D98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6A691F"/>
    <w:multiLevelType w:val="multilevel"/>
    <w:tmpl w:val="3F18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454538">
    <w:abstractNumId w:val="0"/>
  </w:num>
  <w:num w:numId="2" w16cid:durableId="898595780">
    <w:abstractNumId w:val="25"/>
  </w:num>
  <w:num w:numId="3" w16cid:durableId="258801770">
    <w:abstractNumId w:val="39"/>
  </w:num>
  <w:num w:numId="4" w16cid:durableId="276252172">
    <w:abstractNumId w:val="38"/>
  </w:num>
  <w:num w:numId="5" w16cid:durableId="1464348761">
    <w:abstractNumId w:val="11"/>
  </w:num>
  <w:num w:numId="6" w16cid:durableId="659621458">
    <w:abstractNumId w:val="17"/>
  </w:num>
  <w:num w:numId="7" w16cid:durableId="435754786">
    <w:abstractNumId w:val="27"/>
  </w:num>
  <w:num w:numId="8" w16cid:durableId="1165366131">
    <w:abstractNumId w:val="2"/>
  </w:num>
  <w:num w:numId="9" w16cid:durableId="1347709653">
    <w:abstractNumId w:val="22"/>
  </w:num>
  <w:num w:numId="10" w16cid:durableId="1517815365">
    <w:abstractNumId w:val="35"/>
  </w:num>
  <w:num w:numId="11" w16cid:durableId="1176572771">
    <w:abstractNumId w:val="33"/>
  </w:num>
  <w:num w:numId="12" w16cid:durableId="1775782352">
    <w:abstractNumId w:val="21"/>
  </w:num>
  <w:num w:numId="13" w16cid:durableId="373233851">
    <w:abstractNumId w:val="7"/>
  </w:num>
  <w:num w:numId="14" w16cid:durableId="1847208066">
    <w:abstractNumId w:val="36"/>
  </w:num>
  <w:num w:numId="15" w16cid:durableId="2113161752">
    <w:abstractNumId w:val="14"/>
  </w:num>
  <w:num w:numId="16" w16cid:durableId="284309309">
    <w:abstractNumId w:val="40"/>
  </w:num>
  <w:num w:numId="17" w16cid:durableId="734356274">
    <w:abstractNumId w:val="24"/>
  </w:num>
  <w:num w:numId="18" w16cid:durableId="1616326699">
    <w:abstractNumId w:val="9"/>
  </w:num>
  <w:num w:numId="19" w16cid:durableId="75446484">
    <w:abstractNumId w:val="29"/>
  </w:num>
  <w:num w:numId="20" w16cid:durableId="776174047">
    <w:abstractNumId w:val="4"/>
  </w:num>
  <w:num w:numId="21" w16cid:durableId="297147089">
    <w:abstractNumId w:val="3"/>
  </w:num>
  <w:num w:numId="22" w16cid:durableId="384719595">
    <w:abstractNumId w:val="23"/>
  </w:num>
  <w:num w:numId="23" w16cid:durableId="586381270">
    <w:abstractNumId w:val="13"/>
  </w:num>
  <w:num w:numId="24" w16cid:durableId="1700232426">
    <w:abstractNumId w:val="31"/>
  </w:num>
  <w:num w:numId="25" w16cid:durableId="200943676">
    <w:abstractNumId w:val="20"/>
  </w:num>
  <w:num w:numId="26" w16cid:durableId="789468579">
    <w:abstractNumId w:val="8"/>
  </w:num>
  <w:num w:numId="27" w16cid:durableId="1963884032">
    <w:abstractNumId w:val="6"/>
  </w:num>
  <w:num w:numId="28" w16cid:durableId="2088571488">
    <w:abstractNumId w:val="18"/>
  </w:num>
  <w:num w:numId="29" w16cid:durableId="1587568024">
    <w:abstractNumId w:val="28"/>
  </w:num>
  <w:num w:numId="30" w16cid:durableId="619190333">
    <w:abstractNumId w:val="10"/>
  </w:num>
  <w:num w:numId="31" w16cid:durableId="1674140408">
    <w:abstractNumId w:val="16"/>
  </w:num>
  <w:num w:numId="32" w16cid:durableId="1044985060">
    <w:abstractNumId w:val="30"/>
  </w:num>
  <w:num w:numId="33" w16cid:durableId="1962610069">
    <w:abstractNumId w:val="26"/>
  </w:num>
  <w:num w:numId="34" w16cid:durableId="1571454279">
    <w:abstractNumId w:val="37"/>
  </w:num>
  <w:num w:numId="35" w16cid:durableId="497161834">
    <w:abstractNumId w:val="19"/>
  </w:num>
  <w:num w:numId="36" w16cid:durableId="673611701">
    <w:abstractNumId w:val="15"/>
  </w:num>
  <w:num w:numId="37" w16cid:durableId="1601719180">
    <w:abstractNumId w:val="1"/>
  </w:num>
  <w:num w:numId="38" w16cid:durableId="1885634308">
    <w:abstractNumId w:val="12"/>
  </w:num>
  <w:num w:numId="39" w16cid:durableId="1428160742">
    <w:abstractNumId w:val="42"/>
  </w:num>
  <w:num w:numId="40" w16cid:durableId="1058212893">
    <w:abstractNumId w:val="32"/>
  </w:num>
  <w:num w:numId="41" w16cid:durableId="431049085">
    <w:abstractNumId w:val="34"/>
  </w:num>
  <w:num w:numId="42" w16cid:durableId="699206127">
    <w:abstractNumId w:val="43"/>
  </w:num>
  <w:num w:numId="43" w16cid:durableId="987709443">
    <w:abstractNumId w:val="41"/>
  </w:num>
  <w:num w:numId="44" w16cid:durableId="2060205550">
    <w:abstractNumId w:val="44"/>
  </w:num>
  <w:num w:numId="45" w16cid:durableId="1134253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n-AU" w:vendorID="64" w:dllVersion="6" w:nlCheck="1" w:checkStyle="1"/>
  <w:activeWritingStyle w:appName="MSWord" w:lang="en-A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B1"/>
    <w:rsid w:val="00004353"/>
    <w:rsid w:val="000138C9"/>
    <w:rsid w:val="00030435"/>
    <w:rsid w:val="00034F12"/>
    <w:rsid w:val="000378E1"/>
    <w:rsid w:val="000466D2"/>
    <w:rsid w:val="00047ED6"/>
    <w:rsid w:val="000575B2"/>
    <w:rsid w:val="00071291"/>
    <w:rsid w:val="00097343"/>
    <w:rsid w:val="000A68A6"/>
    <w:rsid w:val="000B1FF2"/>
    <w:rsid w:val="000B48F5"/>
    <w:rsid w:val="000C5388"/>
    <w:rsid w:val="000D52F2"/>
    <w:rsid w:val="000E204B"/>
    <w:rsid w:val="000E29A7"/>
    <w:rsid w:val="000F6945"/>
    <w:rsid w:val="000F71E0"/>
    <w:rsid w:val="00100CE7"/>
    <w:rsid w:val="00104AAC"/>
    <w:rsid w:val="00122126"/>
    <w:rsid w:val="00124E63"/>
    <w:rsid w:val="0013038E"/>
    <w:rsid w:val="00130403"/>
    <w:rsid w:val="00146B75"/>
    <w:rsid w:val="001510D6"/>
    <w:rsid w:val="001557EC"/>
    <w:rsid w:val="00161EE8"/>
    <w:rsid w:val="001A0DB4"/>
    <w:rsid w:val="001A5C3F"/>
    <w:rsid w:val="001B2840"/>
    <w:rsid w:val="001B4105"/>
    <w:rsid w:val="001C67CA"/>
    <w:rsid w:val="001D6D9F"/>
    <w:rsid w:val="001D7EA9"/>
    <w:rsid w:val="001D7EEC"/>
    <w:rsid w:val="001E2D45"/>
    <w:rsid w:val="001F6097"/>
    <w:rsid w:val="0020064A"/>
    <w:rsid w:val="00202324"/>
    <w:rsid w:val="002057C2"/>
    <w:rsid w:val="00254754"/>
    <w:rsid w:val="002875A5"/>
    <w:rsid w:val="00287F0D"/>
    <w:rsid w:val="0029554D"/>
    <w:rsid w:val="002A1196"/>
    <w:rsid w:val="002A5061"/>
    <w:rsid w:val="002A735C"/>
    <w:rsid w:val="002B1DF0"/>
    <w:rsid w:val="002B43A7"/>
    <w:rsid w:val="002D2C57"/>
    <w:rsid w:val="002D6981"/>
    <w:rsid w:val="002E0220"/>
    <w:rsid w:val="002E21E9"/>
    <w:rsid w:val="002F4F56"/>
    <w:rsid w:val="00307A75"/>
    <w:rsid w:val="00312EDC"/>
    <w:rsid w:val="00313AD9"/>
    <w:rsid w:val="003149D5"/>
    <w:rsid w:val="00316C08"/>
    <w:rsid w:val="00317C84"/>
    <w:rsid w:val="003210C0"/>
    <w:rsid w:val="003232B3"/>
    <w:rsid w:val="00323B1B"/>
    <w:rsid w:val="00326143"/>
    <w:rsid w:val="00326AF8"/>
    <w:rsid w:val="00327644"/>
    <w:rsid w:val="00337153"/>
    <w:rsid w:val="003374E1"/>
    <w:rsid w:val="0035353A"/>
    <w:rsid w:val="00366C22"/>
    <w:rsid w:val="00377364"/>
    <w:rsid w:val="00383AA1"/>
    <w:rsid w:val="00393002"/>
    <w:rsid w:val="003A1881"/>
    <w:rsid w:val="003B0BE3"/>
    <w:rsid w:val="003B56E7"/>
    <w:rsid w:val="003D1F2D"/>
    <w:rsid w:val="003D22E1"/>
    <w:rsid w:val="003E0A16"/>
    <w:rsid w:val="003E7E08"/>
    <w:rsid w:val="003F28F4"/>
    <w:rsid w:val="003F4E35"/>
    <w:rsid w:val="004035C2"/>
    <w:rsid w:val="00411DA7"/>
    <w:rsid w:val="00417834"/>
    <w:rsid w:val="00425CC8"/>
    <w:rsid w:val="00426D84"/>
    <w:rsid w:val="00435C76"/>
    <w:rsid w:val="00435DB7"/>
    <w:rsid w:val="0044189D"/>
    <w:rsid w:val="00441C23"/>
    <w:rsid w:val="00442D98"/>
    <w:rsid w:val="00447C73"/>
    <w:rsid w:val="00447FFA"/>
    <w:rsid w:val="00453C27"/>
    <w:rsid w:val="00456370"/>
    <w:rsid w:val="00456410"/>
    <w:rsid w:val="00467B80"/>
    <w:rsid w:val="00483131"/>
    <w:rsid w:val="00487C4A"/>
    <w:rsid w:val="004A7FDF"/>
    <w:rsid w:val="004B7938"/>
    <w:rsid w:val="004B799D"/>
    <w:rsid w:val="004C2AEC"/>
    <w:rsid w:val="004C6631"/>
    <w:rsid w:val="004D2B58"/>
    <w:rsid w:val="004D5E6E"/>
    <w:rsid w:val="004F548D"/>
    <w:rsid w:val="0050061B"/>
    <w:rsid w:val="00505204"/>
    <w:rsid w:val="0050572D"/>
    <w:rsid w:val="00513B10"/>
    <w:rsid w:val="0051644A"/>
    <w:rsid w:val="00516C7F"/>
    <w:rsid w:val="00525954"/>
    <w:rsid w:val="00532483"/>
    <w:rsid w:val="0053319F"/>
    <w:rsid w:val="0054181D"/>
    <w:rsid w:val="00542F08"/>
    <w:rsid w:val="00543AE7"/>
    <w:rsid w:val="0054533E"/>
    <w:rsid w:val="00546D0C"/>
    <w:rsid w:val="00547A98"/>
    <w:rsid w:val="00561EB2"/>
    <w:rsid w:val="00561F4A"/>
    <w:rsid w:val="0056702E"/>
    <w:rsid w:val="0057216E"/>
    <w:rsid w:val="00584AD0"/>
    <w:rsid w:val="005B6736"/>
    <w:rsid w:val="005C2092"/>
    <w:rsid w:val="005C2160"/>
    <w:rsid w:val="005C3006"/>
    <w:rsid w:val="005C5E03"/>
    <w:rsid w:val="005C610C"/>
    <w:rsid w:val="005D24B5"/>
    <w:rsid w:val="005E1E5B"/>
    <w:rsid w:val="005E3782"/>
    <w:rsid w:val="005E42FA"/>
    <w:rsid w:val="005E4CF9"/>
    <w:rsid w:val="005E5BC8"/>
    <w:rsid w:val="005F30FA"/>
    <w:rsid w:val="005F337C"/>
    <w:rsid w:val="00601232"/>
    <w:rsid w:val="0060138C"/>
    <w:rsid w:val="0060603F"/>
    <w:rsid w:val="00615FDD"/>
    <w:rsid w:val="00620F1D"/>
    <w:rsid w:val="0062728A"/>
    <w:rsid w:val="00630A77"/>
    <w:rsid w:val="00642989"/>
    <w:rsid w:val="0064347C"/>
    <w:rsid w:val="006441EB"/>
    <w:rsid w:val="00651D74"/>
    <w:rsid w:val="00656820"/>
    <w:rsid w:val="00657843"/>
    <w:rsid w:val="00673642"/>
    <w:rsid w:val="00680D0B"/>
    <w:rsid w:val="0068340B"/>
    <w:rsid w:val="00686DC1"/>
    <w:rsid w:val="006A34B0"/>
    <w:rsid w:val="006A39FF"/>
    <w:rsid w:val="006A5F43"/>
    <w:rsid w:val="006C615A"/>
    <w:rsid w:val="006D034F"/>
    <w:rsid w:val="006D16CE"/>
    <w:rsid w:val="006E0042"/>
    <w:rsid w:val="006F055E"/>
    <w:rsid w:val="006F06E8"/>
    <w:rsid w:val="006F46AB"/>
    <w:rsid w:val="00701AD6"/>
    <w:rsid w:val="00721050"/>
    <w:rsid w:val="0075066E"/>
    <w:rsid w:val="007558FF"/>
    <w:rsid w:val="00765579"/>
    <w:rsid w:val="00770EFB"/>
    <w:rsid w:val="00772691"/>
    <w:rsid w:val="00774E56"/>
    <w:rsid w:val="00777272"/>
    <w:rsid w:val="0079424C"/>
    <w:rsid w:val="007A476B"/>
    <w:rsid w:val="007B5515"/>
    <w:rsid w:val="007C22B9"/>
    <w:rsid w:val="007C2915"/>
    <w:rsid w:val="007C4903"/>
    <w:rsid w:val="007C5E23"/>
    <w:rsid w:val="007C7258"/>
    <w:rsid w:val="007E77D5"/>
    <w:rsid w:val="007F2F26"/>
    <w:rsid w:val="007F76F6"/>
    <w:rsid w:val="00803D4D"/>
    <w:rsid w:val="008042E6"/>
    <w:rsid w:val="00813A8F"/>
    <w:rsid w:val="0082477B"/>
    <w:rsid w:val="008248A8"/>
    <w:rsid w:val="00826F71"/>
    <w:rsid w:val="008311F3"/>
    <w:rsid w:val="00843A75"/>
    <w:rsid w:val="00861F8D"/>
    <w:rsid w:val="00862366"/>
    <w:rsid w:val="00862E37"/>
    <w:rsid w:val="00867AC0"/>
    <w:rsid w:val="00876AEA"/>
    <w:rsid w:val="008922A1"/>
    <w:rsid w:val="00893824"/>
    <w:rsid w:val="00895823"/>
    <w:rsid w:val="008B07C0"/>
    <w:rsid w:val="008B25A0"/>
    <w:rsid w:val="008B3DA9"/>
    <w:rsid w:val="008B737E"/>
    <w:rsid w:val="008D075B"/>
    <w:rsid w:val="008D3D20"/>
    <w:rsid w:val="008E7424"/>
    <w:rsid w:val="008F2917"/>
    <w:rsid w:val="008F49FF"/>
    <w:rsid w:val="008F4CDD"/>
    <w:rsid w:val="00904A49"/>
    <w:rsid w:val="009076FA"/>
    <w:rsid w:val="00907AA1"/>
    <w:rsid w:val="00911D9D"/>
    <w:rsid w:val="009252F6"/>
    <w:rsid w:val="009339C4"/>
    <w:rsid w:val="009344B9"/>
    <w:rsid w:val="009346BF"/>
    <w:rsid w:val="00952280"/>
    <w:rsid w:val="00961D0C"/>
    <w:rsid w:val="00964D0B"/>
    <w:rsid w:val="00977F89"/>
    <w:rsid w:val="0098440C"/>
    <w:rsid w:val="009A0CA7"/>
    <w:rsid w:val="009C1A97"/>
    <w:rsid w:val="009C4F6D"/>
    <w:rsid w:val="009F0EF7"/>
    <w:rsid w:val="009F6C3C"/>
    <w:rsid w:val="00A02333"/>
    <w:rsid w:val="00A1019F"/>
    <w:rsid w:val="00A176A0"/>
    <w:rsid w:val="00A212E9"/>
    <w:rsid w:val="00A24B32"/>
    <w:rsid w:val="00A2539A"/>
    <w:rsid w:val="00A33E59"/>
    <w:rsid w:val="00A45090"/>
    <w:rsid w:val="00A469B9"/>
    <w:rsid w:val="00A716D9"/>
    <w:rsid w:val="00A77836"/>
    <w:rsid w:val="00A83540"/>
    <w:rsid w:val="00A84786"/>
    <w:rsid w:val="00A85EB2"/>
    <w:rsid w:val="00A92891"/>
    <w:rsid w:val="00A9383C"/>
    <w:rsid w:val="00A978AF"/>
    <w:rsid w:val="00AA5623"/>
    <w:rsid w:val="00AC012A"/>
    <w:rsid w:val="00AC7BDE"/>
    <w:rsid w:val="00AD1F60"/>
    <w:rsid w:val="00AD4543"/>
    <w:rsid w:val="00AE0F53"/>
    <w:rsid w:val="00AE7843"/>
    <w:rsid w:val="00B07543"/>
    <w:rsid w:val="00B154BF"/>
    <w:rsid w:val="00B210DF"/>
    <w:rsid w:val="00B21DBA"/>
    <w:rsid w:val="00B50367"/>
    <w:rsid w:val="00B7454B"/>
    <w:rsid w:val="00B763FF"/>
    <w:rsid w:val="00B82688"/>
    <w:rsid w:val="00B84200"/>
    <w:rsid w:val="00B8598D"/>
    <w:rsid w:val="00B8690F"/>
    <w:rsid w:val="00BA50A8"/>
    <w:rsid w:val="00BA6640"/>
    <w:rsid w:val="00BB096A"/>
    <w:rsid w:val="00BB517B"/>
    <w:rsid w:val="00BB73D2"/>
    <w:rsid w:val="00BC4F7D"/>
    <w:rsid w:val="00BC76A3"/>
    <w:rsid w:val="00BD6DCB"/>
    <w:rsid w:val="00BE70D2"/>
    <w:rsid w:val="00C12470"/>
    <w:rsid w:val="00C27CD8"/>
    <w:rsid w:val="00C40A59"/>
    <w:rsid w:val="00C473DF"/>
    <w:rsid w:val="00C478E3"/>
    <w:rsid w:val="00C51383"/>
    <w:rsid w:val="00C531DE"/>
    <w:rsid w:val="00C77044"/>
    <w:rsid w:val="00C864C7"/>
    <w:rsid w:val="00C87E6A"/>
    <w:rsid w:val="00C9005C"/>
    <w:rsid w:val="00C91CB3"/>
    <w:rsid w:val="00C97520"/>
    <w:rsid w:val="00CB3E03"/>
    <w:rsid w:val="00CB3F12"/>
    <w:rsid w:val="00CB4E92"/>
    <w:rsid w:val="00CB7F4F"/>
    <w:rsid w:val="00CC1395"/>
    <w:rsid w:val="00CC4790"/>
    <w:rsid w:val="00CD594C"/>
    <w:rsid w:val="00CD6E48"/>
    <w:rsid w:val="00CE22EF"/>
    <w:rsid w:val="00CE29DE"/>
    <w:rsid w:val="00CF05E4"/>
    <w:rsid w:val="00CF33DE"/>
    <w:rsid w:val="00D16F66"/>
    <w:rsid w:val="00D313C4"/>
    <w:rsid w:val="00D37775"/>
    <w:rsid w:val="00D37FA1"/>
    <w:rsid w:val="00D451CD"/>
    <w:rsid w:val="00D459AC"/>
    <w:rsid w:val="00D505B1"/>
    <w:rsid w:val="00D51780"/>
    <w:rsid w:val="00D54DF7"/>
    <w:rsid w:val="00D55E86"/>
    <w:rsid w:val="00D62606"/>
    <w:rsid w:val="00D66C7A"/>
    <w:rsid w:val="00D741E7"/>
    <w:rsid w:val="00D859A3"/>
    <w:rsid w:val="00D90162"/>
    <w:rsid w:val="00D961CE"/>
    <w:rsid w:val="00DB2602"/>
    <w:rsid w:val="00DC3BDF"/>
    <w:rsid w:val="00DC65DD"/>
    <w:rsid w:val="00DD4AC9"/>
    <w:rsid w:val="00DE17E4"/>
    <w:rsid w:val="00DF2491"/>
    <w:rsid w:val="00E03DEE"/>
    <w:rsid w:val="00E20EF9"/>
    <w:rsid w:val="00E213B7"/>
    <w:rsid w:val="00E22381"/>
    <w:rsid w:val="00E26823"/>
    <w:rsid w:val="00E30145"/>
    <w:rsid w:val="00E351B3"/>
    <w:rsid w:val="00E358EB"/>
    <w:rsid w:val="00E509AE"/>
    <w:rsid w:val="00E570DB"/>
    <w:rsid w:val="00E76C0F"/>
    <w:rsid w:val="00E855BB"/>
    <w:rsid w:val="00E92386"/>
    <w:rsid w:val="00EB1275"/>
    <w:rsid w:val="00EB4578"/>
    <w:rsid w:val="00EC1F02"/>
    <w:rsid w:val="00ED13B8"/>
    <w:rsid w:val="00ED6FD5"/>
    <w:rsid w:val="00EE471D"/>
    <w:rsid w:val="00F22F11"/>
    <w:rsid w:val="00F438A1"/>
    <w:rsid w:val="00F57FF5"/>
    <w:rsid w:val="00F65184"/>
    <w:rsid w:val="00F65EBC"/>
    <w:rsid w:val="00F66B97"/>
    <w:rsid w:val="00F72D85"/>
    <w:rsid w:val="00F7541F"/>
    <w:rsid w:val="00F94951"/>
    <w:rsid w:val="00FA1AEB"/>
    <w:rsid w:val="00FA70AC"/>
    <w:rsid w:val="00FB33DF"/>
    <w:rsid w:val="00FB4022"/>
    <w:rsid w:val="00FB4DBE"/>
    <w:rsid w:val="00FB5B7E"/>
    <w:rsid w:val="00FC0019"/>
    <w:rsid w:val="00FD2E0F"/>
    <w:rsid w:val="00FD444C"/>
    <w:rsid w:val="00FD788D"/>
    <w:rsid w:val="00FE03AE"/>
    <w:rsid w:val="00FE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1AECAE6"/>
  <w15:chartTrackingRefBased/>
  <w15:docId w15:val="{606D2DED-F5A1-4B54-80DA-E9C626B4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rsid w:val="003149D5"/>
    <w:pPr>
      <w:keepNext/>
      <w:spacing w:before="240" w:after="60"/>
      <w:outlineLvl w:val="0"/>
    </w:pPr>
    <w:rPr>
      <w:rFonts w:ascii="Verdana" w:hAnsi="Verdan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97343"/>
    <w:pPr>
      <w:keepNext/>
      <w:spacing w:before="240" w:after="60"/>
      <w:outlineLvl w:val="1"/>
    </w:pPr>
    <w:rPr>
      <w:rFonts w:ascii="Verdana" w:hAnsi="Verdana"/>
      <w:b/>
      <w:sz w:val="24"/>
    </w:rPr>
  </w:style>
  <w:style w:type="paragraph" w:styleId="Heading3">
    <w:name w:val="heading 3"/>
    <w:basedOn w:val="Normal"/>
    <w:next w:val="Normal"/>
    <w:qFormat/>
    <w:rsid w:val="003149D5"/>
    <w:pPr>
      <w:keepNext/>
      <w:spacing w:before="240" w:after="60"/>
      <w:outlineLvl w:val="2"/>
    </w:pPr>
    <w:rPr>
      <w:rFonts w:ascii="Verdana" w:hAnsi="Verdana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7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OSLBodyText">
    <w:name w:val="OSL Body Text"/>
    <w:basedOn w:val="Normal"/>
    <w:rsid w:val="00777272"/>
    <w:pPr>
      <w:spacing w:after="240"/>
    </w:pPr>
    <w:rPr>
      <w:rFonts w:ascii="Verdana" w:hAnsi="Verdana"/>
    </w:rPr>
  </w:style>
  <w:style w:type="paragraph" w:customStyle="1" w:styleId="StyleHeading2VerdanaNotItalic">
    <w:name w:val="Style Heading 2 + Verdana Not Italic"/>
    <w:basedOn w:val="Heading2"/>
    <w:next w:val="OSLBodyText"/>
    <w:rsid w:val="00777272"/>
    <w:pPr>
      <w:spacing w:after="120"/>
    </w:pPr>
    <w:rPr>
      <w:bCs/>
      <w:i/>
    </w:rPr>
  </w:style>
  <w:style w:type="paragraph" w:styleId="BalloonText">
    <w:name w:val="Balloon Text"/>
    <w:basedOn w:val="Normal"/>
    <w:semiHidden/>
    <w:rsid w:val="00BB517B"/>
    <w:rPr>
      <w:rFonts w:ascii="Tahoma" w:hAnsi="Tahoma" w:cs="Tahoma"/>
      <w:sz w:val="16"/>
      <w:szCs w:val="16"/>
    </w:rPr>
  </w:style>
  <w:style w:type="paragraph" w:customStyle="1" w:styleId="DocStatus">
    <w:name w:val="DocStatus"/>
    <w:basedOn w:val="Normal"/>
    <w:rsid w:val="00CB3E03"/>
    <w:pPr>
      <w:spacing w:before="60"/>
    </w:pPr>
    <w:rPr>
      <w:rFonts w:ascii="Verdana" w:hAnsi="Verdana"/>
      <w:color w:val="008080"/>
      <w:sz w:val="16"/>
      <w:lang w:eastAsia="en-US"/>
    </w:rPr>
  </w:style>
  <w:style w:type="paragraph" w:styleId="ListParagraph">
    <w:name w:val="List Paragraph"/>
    <w:basedOn w:val="Normal"/>
    <w:uiPriority w:val="34"/>
    <w:qFormat/>
    <w:rsid w:val="00B8690F"/>
    <w:pPr>
      <w:ind w:left="720"/>
      <w:contextualSpacing/>
    </w:pPr>
  </w:style>
  <w:style w:type="table" w:styleId="TableGrid">
    <w:name w:val="Table Grid"/>
    <w:basedOn w:val="TableNormal"/>
    <w:uiPriority w:val="39"/>
    <w:rsid w:val="002A1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104AAC"/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651D74"/>
    <w:rPr>
      <w:color w:val="605E5C"/>
      <w:shd w:val="clear" w:color="auto" w:fill="E1DFDD"/>
    </w:rPr>
  </w:style>
  <w:style w:type="paragraph" w:styleId="NormalWeb">
    <w:name w:val="Normal (Web)"/>
    <w:basedOn w:val="Normal"/>
    <w:rsid w:val="009C4F6D"/>
    <w:rPr>
      <w:rFonts w:ascii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8D075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13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809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7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96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22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255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563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13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9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63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830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27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4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5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0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9493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3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9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1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45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9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6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1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7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20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00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519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5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9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3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62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629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9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5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5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7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8381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77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3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9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ct\ICT%20Technical%20Documents\Templates\ICT%20Tech%20Notes%20-%20Gener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4EA6FF5D9B274F9B14E2D5A664A837" ma:contentTypeVersion="19" ma:contentTypeDescription="Create a new document." ma:contentTypeScope="" ma:versionID="4af578a710cc8c922aef45f78ed2c973">
  <xsd:schema xmlns:xsd="http://www.w3.org/2001/XMLSchema" xmlns:xs="http://www.w3.org/2001/XMLSchema" xmlns:p="http://schemas.microsoft.com/office/2006/metadata/properties" xmlns:ns2="3924b71c-c110-48ea-bc51-2f03443883fd" xmlns:ns3="a7130040-a85f-40f6-8ab2-b11de916c767" targetNamespace="http://schemas.microsoft.com/office/2006/metadata/properties" ma:root="true" ma:fieldsID="5a0201c4ad3587e3b76b6a38b39e606b" ns2:_="" ns3:_="">
    <xsd:import namespace="3924b71c-c110-48ea-bc51-2f03443883fd"/>
    <xsd:import namespace="a7130040-a85f-40f6-8ab2-b11de916c7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TechTyp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4b71c-c110-48ea-bc51-2f03443883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4b4f5b-7e7f-40ab-b7ea-a5809ffe52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chType" ma:index="25" nillable="true" ma:displayName="Tech Type" ma:format="Dropdown" ma:internalName="TechType">
      <xsd:simpleType>
        <xsd:restriction base="dms:Choice">
          <xsd:enumeration value="Network"/>
          <xsd:enumeration value="Software"/>
          <xsd:enumeration value="Hardware"/>
          <xsd:enumeration value="Service Providers"/>
          <xsd:enumeration value="Operations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30040-a85f-40f6-8ab2-b11de916c76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23888e1-35fc-4571-b63e-221b2e37f53b}" ma:internalName="TaxCatchAll" ma:showField="CatchAllData" ma:web="a7130040-a85f-40f6-8ab2-b11de916c7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24b71c-c110-48ea-bc51-2f03443883fd">
      <Terms xmlns="http://schemas.microsoft.com/office/infopath/2007/PartnerControls"/>
    </lcf76f155ced4ddcb4097134ff3c332f>
    <TaxCatchAll xmlns="a7130040-a85f-40f6-8ab2-b11de916c767" xsi:nil="true"/>
    <TechType xmlns="3924b71c-c110-48ea-bc51-2f03443883fd" xsi:nil="true"/>
  </documentManagement>
</p:properties>
</file>

<file path=customXml/itemProps1.xml><?xml version="1.0" encoding="utf-8"?>
<ds:datastoreItem xmlns:ds="http://schemas.openxmlformats.org/officeDocument/2006/customXml" ds:itemID="{9A1C1385-62CD-4C96-BB93-00F6ECBBC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4b71c-c110-48ea-bc51-2f03443883fd"/>
    <ds:schemaRef ds:uri="a7130040-a85f-40f6-8ab2-b11de916c7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FDFD3E-6D72-4A26-BDF5-5BB8011E07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8FF061-FD1B-4773-AAF3-EE878CD4442B}">
  <ds:schemaRefs>
    <ds:schemaRef ds:uri="http://schemas.microsoft.com/office/2006/metadata/properties"/>
    <ds:schemaRef ds:uri="http://schemas.microsoft.com/office/infopath/2007/PartnerControls"/>
    <ds:schemaRef ds:uri="3924b71c-c110-48ea-bc51-2f03443883fd"/>
    <ds:schemaRef ds:uri="a7130040-a85f-40f6-8ab2-b11de916c7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ICT Tech Notes - General.dot</Template>
  <TotalTime>160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</vt:lpstr>
    </vt:vector>
  </TitlesOfParts>
  <Manager>Jonathan Payne</Manager>
  <Company>Oil Search Ltd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</dc:title>
  <dc:subject>Tech Note Subject</dc:subject>
  <dc:creator>Darren Daly</dc:creator>
  <cp:keywords/>
  <cp:lastModifiedBy>Mat Gallehawk</cp:lastModifiedBy>
  <cp:revision>74</cp:revision>
  <cp:lastPrinted>2009-05-07T07:26:00Z</cp:lastPrinted>
  <dcterms:created xsi:type="dcterms:W3CDTF">2022-12-13T23:51:00Z</dcterms:created>
  <dcterms:modified xsi:type="dcterms:W3CDTF">2024-09-25T01:11:00Z</dcterms:modified>
  <cp:category>One Off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1</vt:i4>
  </property>
  <property fmtid="{D5CDD505-2E9C-101B-9397-08002B2CF9AE}" pid="3" name="ContentTypeId">
    <vt:lpwstr>0x010100EF4EA6FF5D9B274F9B14E2D5A664A837</vt:lpwstr>
  </property>
  <property fmtid="{D5CDD505-2E9C-101B-9397-08002B2CF9AE}" pid="4" name="MediaServiceImageTags">
    <vt:lpwstr/>
  </property>
</Properties>
</file>
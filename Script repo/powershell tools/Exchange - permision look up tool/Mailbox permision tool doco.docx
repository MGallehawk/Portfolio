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:rsidRPr="00686DC1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86DC1" w:rsidRDefault="003D1F2D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Topic:</w:t>
            </w:r>
          </w:p>
        </w:tc>
        <w:tc>
          <w:tcPr>
            <w:tcW w:w="8221" w:type="dxa"/>
          </w:tcPr>
          <w:p w14:paraId="33C28EC0" w14:textId="5FB2B1E9" w:rsidR="003D1F2D" w:rsidRPr="00686DC1" w:rsidRDefault="00DB6C06" w:rsidP="0062728A">
            <w:pPr>
              <w:spacing w:before="80"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Script to help trouble shoot mailbox </w:t>
            </w:r>
            <w:proofErr w:type="spellStart"/>
            <w:r>
              <w:rPr>
                <w:rFonts w:ascii="Verdana" w:hAnsi="Verdana"/>
              </w:rPr>
              <w:t>permisions</w:t>
            </w:r>
            <w:proofErr w:type="spellEnd"/>
          </w:p>
        </w:tc>
      </w:tr>
    </w:tbl>
    <w:p w14:paraId="5EB8DBEF" w14:textId="77777777" w:rsidR="00004353" w:rsidRPr="00686DC1" w:rsidRDefault="00004353" w:rsidP="0062728A"/>
    <w:p w14:paraId="692558D3" w14:textId="77777777" w:rsidR="00004353" w:rsidRPr="00686DC1" w:rsidRDefault="008042E6" w:rsidP="00777272">
      <w:pPr>
        <w:pStyle w:val="StyleHeading2VerdanaNotItalic"/>
        <w:rPr>
          <w:sz w:val="20"/>
        </w:rPr>
      </w:pPr>
      <w:r w:rsidRPr="00686DC1">
        <w:rPr>
          <w:sz w:val="20"/>
        </w:rPr>
        <w:t>Document Control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1181"/>
        <w:gridCol w:w="6710"/>
        <w:gridCol w:w="1701"/>
      </w:tblGrid>
      <w:tr w:rsidR="008042E6" w:rsidRPr="00686DC1" w14:paraId="04140470" w14:textId="77777777" w:rsidTr="00543AE7">
        <w:trPr>
          <w:cantSplit/>
          <w:trHeight w:val="320"/>
        </w:trPr>
        <w:tc>
          <w:tcPr>
            <w:tcW w:w="722" w:type="dxa"/>
            <w:shd w:val="clear" w:color="auto" w:fill="E0E0E0"/>
            <w:vAlign w:val="center"/>
          </w:tcPr>
          <w:p w14:paraId="58CD73B6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Rev</w:t>
            </w:r>
          </w:p>
        </w:tc>
        <w:tc>
          <w:tcPr>
            <w:tcW w:w="1181" w:type="dxa"/>
            <w:shd w:val="clear" w:color="auto" w:fill="E0E0E0"/>
            <w:vAlign w:val="center"/>
          </w:tcPr>
          <w:p w14:paraId="5CDCFDE2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Date</w:t>
            </w:r>
          </w:p>
        </w:tc>
        <w:tc>
          <w:tcPr>
            <w:tcW w:w="6710" w:type="dxa"/>
            <w:shd w:val="clear" w:color="auto" w:fill="E0E0E0"/>
            <w:vAlign w:val="center"/>
          </w:tcPr>
          <w:p w14:paraId="2504AF1B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Changes Made</w:t>
            </w:r>
          </w:p>
        </w:tc>
        <w:tc>
          <w:tcPr>
            <w:tcW w:w="1701" w:type="dxa"/>
            <w:shd w:val="clear" w:color="auto" w:fill="E0E0E0"/>
          </w:tcPr>
          <w:p w14:paraId="3FBE56C8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By (User)</w:t>
            </w:r>
          </w:p>
        </w:tc>
      </w:tr>
      <w:tr w:rsidR="008042E6" w:rsidRPr="00686DC1" w14:paraId="4D0E6AA4" w14:textId="77777777" w:rsidTr="00543AE7">
        <w:trPr>
          <w:cantSplit/>
          <w:trHeight w:val="320"/>
        </w:trPr>
        <w:tc>
          <w:tcPr>
            <w:tcW w:w="722" w:type="dxa"/>
            <w:vAlign w:val="center"/>
          </w:tcPr>
          <w:p w14:paraId="0EFADEA2" w14:textId="01D66897" w:rsidR="008042E6" w:rsidRPr="00686DC1" w:rsidRDefault="00BB096A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1</w:t>
            </w:r>
            <w:r w:rsidR="008042E6" w:rsidRPr="00686DC1">
              <w:rPr>
                <w:rFonts w:ascii="Verdana" w:hAnsi="Verdana"/>
              </w:rPr>
              <w:t>.0</w:t>
            </w:r>
          </w:p>
        </w:tc>
        <w:tc>
          <w:tcPr>
            <w:tcW w:w="1181" w:type="dxa"/>
            <w:vAlign w:val="center"/>
          </w:tcPr>
          <w:p w14:paraId="493BAB31" w14:textId="36BD46A9" w:rsidR="008042E6" w:rsidRPr="00686DC1" w:rsidRDefault="009C4F6D" w:rsidP="008042E6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  <w:r w:rsidR="00F94951">
              <w:rPr>
                <w:rFonts w:ascii="Verdana" w:hAnsi="Verdana"/>
              </w:rPr>
              <w:t>/09/2024</w:t>
            </w:r>
          </w:p>
        </w:tc>
        <w:tc>
          <w:tcPr>
            <w:tcW w:w="6710" w:type="dxa"/>
            <w:vAlign w:val="center"/>
          </w:tcPr>
          <w:p w14:paraId="11235570" w14:textId="5CCDB6C6" w:rsidR="008042E6" w:rsidRPr="00686DC1" w:rsidRDefault="00505204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Initial document creation</w:t>
            </w:r>
          </w:p>
        </w:tc>
        <w:tc>
          <w:tcPr>
            <w:tcW w:w="1701" w:type="dxa"/>
          </w:tcPr>
          <w:p w14:paraId="13916CFA" w14:textId="39DC64A5" w:rsidR="008042E6" w:rsidRPr="00686DC1" w:rsidRDefault="000378E1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Mathew Gallehawk</w:t>
            </w:r>
          </w:p>
        </w:tc>
      </w:tr>
    </w:tbl>
    <w:p w14:paraId="0DFC5A08" w14:textId="77777777" w:rsidR="001F6097" w:rsidRPr="00686DC1" w:rsidRDefault="001F6097" w:rsidP="001F6097">
      <w:pPr>
        <w:rPr>
          <w:rFonts w:ascii="Verdana" w:hAnsi="Verdana"/>
          <w:b/>
        </w:rPr>
      </w:pPr>
    </w:p>
    <w:p w14:paraId="61660E74" w14:textId="77777777" w:rsidR="001F6097" w:rsidRPr="00686DC1" w:rsidRDefault="001F6097" w:rsidP="001F6097">
      <w:pPr>
        <w:rPr>
          <w:b/>
          <w:bCs/>
        </w:rPr>
      </w:pPr>
    </w:p>
    <w:p w14:paraId="41C542CB" w14:textId="02B827F4" w:rsidR="00F94951" w:rsidRDefault="00F94951" w:rsidP="00651D74">
      <w:pPr>
        <w:pStyle w:val="Heading1"/>
      </w:pPr>
      <w:r>
        <w:t>Requirements</w:t>
      </w:r>
    </w:p>
    <w:p w14:paraId="7CBE5713" w14:textId="5857318A" w:rsidR="00F94951" w:rsidRDefault="009C4F6D" w:rsidP="00F94951">
      <w:pPr>
        <w:pStyle w:val="ListParagraph"/>
        <w:numPr>
          <w:ilvl w:val="0"/>
          <w:numId w:val="36"/>
        </w:numPr>
      </w:pPr>
      <w:r>
        <w:t xml:space="preserve">Requires </w:t>
      </w:r>
      <w:proofErr w:type="spellStart"/>
      <w:r>
        <w:t>powershell</w:t>
      </w:r>
      <w:proofErr w:type="spellEnd"/>
      <w:r>
        <w:t xml:space="preserve"> </w:t>
      </w:r>
      <w:r w:rsidR="00DB6C06">
        <w:t>Exchange online</w:t>
      </w:r>
      <w:r>
        <w:t xml:space="preserve"> module, will install if missing</w:t>
      </w:r>
    </w:p>
    <w:p w14:paraId="05273D47" w14:textId="77777777" w:rsidR="009C4F6D" w:rsidRDefault="00F94951" w:rsidP="00651D74">
      <w:pPr>
        <w:pStyle w:val="ListParagraph"/>
        <w:numPr>
          <w:ilvl w:val="0"/>
          <w:numId w:val="36"/>
        </w:numPr>
      </w:pPr>
      <w:proofErr w:type="spellStart"/>
      <w:r>
        <w:t>Powershell</w:t>
      </w:r>
      <w:proofErr w:type="spellEnd"/>
      <w:r>
        <w:t xml:space="preserve"> in Admin mode.</w:t>
      </w:r>
    </w:p>
    <w:p w14:paraId="530583E6" w14:textId="77777777" w:rsidR="009C4F6D" w:rsidRDefault="009C4F6D" w:rsidP="00651D74">
      <w:pPr>
        <w:pStyle w:val="ListParagraph"/>
        <w:numPr>
          <w:ilvl w:val="0"/>
          <w:numId w:val="36"/>
        </w:numPr>
      </w:pPr>
      <w:r>
        <w:t xml:space="preserve">execution policy set to unrestricted </w:t>
      </w:r>
    </w:p>
    <w:p w14:paraId="7995932E" w14:textId="77777777" w:rsidR="009C4F6D" w:rsidRDefault="009C4F6D" w:rsidP="009C4F6D"/>
    <w:p w14:paraId="77213267" w14:textId="4F978D55" w:rsidR="009C4F6D" w:rsidRDefault="00651D74" w:rsidP="00467B80">
      <w:pPr>
        <w:pStyle w:val="Heading1"/>
      </w:pPr>
      <w:r>
        <w:t>Process</w:t>
      </w:r>
    </w:p>
    <w:p w14:paraId="6C4F2DD0" w14:textId="77777777" w:rsidR="009C4F6D" w:rsidRPr="009C4F6D" w:rsidRDefault="009C4F6D" w:rsidP="009C4F6D">
      <w:pPr>
        <w:rPr>
          <w:b/>
          <w:bCs/>
        </w:rPr>
      </w:pPr>
      <w:r w:rsidRPr="009C4F6D">
        <w:rPr>
          <w:b/>
          <w:bCs/>
        </w:rPr>
        <w:t>Steps to Use the Script</w:t>
      </w:r>
    </w:p>
    <w:p w14:paraId="349D79AD" w14:textId="77777777" w:rsidR="009C4F6D" w:rsidRPr="009C4F6D" w:rsidRDefault="009C4F6D" w:rsidP="009C4F6D">
      <w:pPr>
        <w:numPr>
          <w:ilvl w:val="0"/>
          <w:numId w:val="39"/>
        </w:numPr>
      </w:pPr>
      <w:r w:rsidRPr="009C4F6D">
        <w:rPr>
          <w:b/>
          <w:bCs/>
        </w:rPr>
        <w:t>Open PowerShell</w:t>
      </w:r>
      <w:r w:rsidRPr="009C4F6D">
        <w:t>: Launch PowerShell with administrative privileges.</w:t>
      </w:r>
    </w:p>
    <w:p w14:paraId="121026D2" w14:textId="39879458" w:rsidR="009C4F6D" w:rsidRPr="009C4F6D" w:rsidRDefault="009C4F6D" w:rsidP="00063941">
      <w:pPr>
        <w:numPr>
          <w:ilvl w:val="0"/>
          <w:numId w:val="39"/>
        </w:numPr>
      </w:pPr>
      <w:r w:rsidRPr="009C4F6D">
        <w:rPr>
          <w:b/>
          <w:bCs/>
        </w:rPr>
        <w:t>Navigate to Script Location</w:t>
      </w:r>
      <w:r w:rsidRPr="009C4F6D">
        <w:t xml:space="preserve">: Change the directory to where the script is located. </w:t>
      </w:r>
      <w:r>
        <w:br/>
      </w:r>
      <w:r w:rsidRPr="009C4F6D">
        <w:t>For example:</w:t>
      </w:r>
      <w:r>
        <w:t xml:space="preserve"> </w:t>
      </w:r>
      <w:r w:rsidRPr="009C4F6D">
        <w:t>cd "C:\Path\To\Script"</w:t>
      </w:r>
    </w:p>
    <w:p w14:paraId="7E285C4D" w14:textId="501246C1" w:rsidR="009C4F6D" w:rsidRDefault="009C4F6D" w:rsidP="00BE3CA0">
      <w:pPr>
        <w:numPr>
          <w:ilvl w:val="0"/>
          <w:numId w:val="39"/>
        </w:numPr>
      </w:pPr>
      <w:r w:rsidRPr="009C4F6D">
        <w:rPr>
          <w:b/>
          <w:bCs/>
        </w:rPr>
        <w:t>Run the Script</w:t>
      </w:r>
      <w:r w:rsidRPr="009C4F6D">
        <w:t xml:space="preserve">: Execute the script by typing its name. </w:t>
      </w:r>
      <w:r>
        <w:br/>
      </w:r>
      <w:r w:rsidRPr="009C4F6D">
        <w:t>For example:</w:t>
      </w:r>
      <w:r>
        <w:t xml:space="preserve"> </w:t>
      </w:r>
      <w:r w:rsidRPr="009C4F6D">
        <w:t>.\</w:t>
      </w:r>
      <w:r w:rsidR="00DB6C06">
        <w:t>Mailbox_permision_tool</w:t>
      </w:r>
      <w:r w:rsidRPr="009C4F6D">
        <w:t>.ps1</w:t>
      </w:r>
    </w:p>
    <w:p w14:paraId="78B3EC17" w14:textId="515B60B4" w:rsidR="009C4F6D" w:rsidRDefault="009C4F6D" w:rsidP="00BE3CA0">
      <w:pPr>
        <w:numPr>
          <w:ilvl w:val="0"/>
          <w:numId w:val="39"/>
        </w:numPr>
      </w:pPr>
      <w:r>
        <w:rPr>
          <w:b/>
          <w:bCs/>
        </w:rPr>
        <w:t>If the required modules are not detected follow the prompts to install them</w:t>
      </w:r>
      <w:r w:rsidRPr="009C4F6D">
        <w:t>.</w:t>
      </w:r>
    </w:p>
    <w:p w14:paraId="53CE9784" w14:textId="4E64AD41" w:rsidR="009C4F6D" w:rsidRPr="009C4F6D" w:rsidRDefault="009C4F6D" w:rsidP="00DB6C06">
      <w:pPr>
        <w:numPr>
          <w:ilvl w:val="0"/>
          <w:numId w:val="39"/>
        </w:numPr>
      </w:pPr>
      <w:r>
        <w:rPr>
          <w:b/>
          <w:bCs/>
        </w:rPr>
        <w:t xml:space="preserve">Once the modules are installed you will be </w:t>
      </w:r>
      <w:r w:rsidR="00DB6C06">
        <w:rPr>
          <w:b/>
          <w:bCs/>
        </w:rPr>
        <w:t>given a menu in the terminal to choose from, follow the prompts.</w:t>
      </w:r>
    </w:p>
    <w:p w14:paraId="6A9B69F3" w14:textId="7C5C2C6C" w:rsidR="00467B80" w:rsidRDefault="00467B80" w:rsidP="00467B80">
      <w:pPr>
        <w:pStyle w:val="Heading1"/>
      </w:pPr>
      <w:r>
        <w:t>Script Review</w:t>
      </w:r>
    </w:p>
    <w:p w14:paraId="7A396E83" w14:textId="5AE3ED1C" w:rsidR="00467B80" w:rsidRDefault="00467B80" w:rsidP="00467B80"/>
    <w:p w14:paraId="573C0071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This PowerShell script is a tool designed to audit who has access to various mailboxes in an Exchange Online environment. Below is a detailed explanation of the script's functionality:</w:t>
      </w:r>
    </w:p>
    <w:p w14:paraId="33E9CCCA" w14:textId="77777777" w:rsidR="00DB6C06" w:rsidRPr="00DB6C06" w:rsidRDefault="00DB6C06" w:rsidP="00DB6C06">
      <w:pPr>
        <w:rPr>
          <w:b/>
          <w:bCs/>
        </w:rPr>
      </w:pPr>
    </w:p>
    <w:p w14:paraId="2B621DC7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Script Overview</w:t>
      </w:r>
    </w:p>
    <w:p w14:paraId="6E1D1E34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Author: Mathew Gallehawk</w:t>
      </w:r>
    </w:p>
    <w:p w14:paraId="6E1C9298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Requested by: Brett Luck</w:t>
      </w:r>
    </w:p>
    <w:p w14:paraId="5930CC06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Purpose: To audit who has access to email accounts.</w:t>
      </w:r>
    </w:p>
    <w:p w14:paraId="400FF74B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Functions</w:t>
      </w:r>
    </w:p>
    <w:p w14:paraId="3F8ECE6A" w14:textId="77777777" w:rsidR="00DB6C06" w:rsidRPr="00DB6C06" w:rsidRDefault="00DB6C06" w:rsidP="00DB6C06">
      <w:pPr>
        <w:rPr>
          <w:b/>
          <w:bCs/>
        </w:rPr>
      </w:pPr>
      <w:proofErr w:type="spellStart"/>
      <w:r w:rsidRPr="00DB6C06">
        <w:rPr>
          <w:b/>
          <w:bCs/>
        </w:rPr>
        <w:t>check_module</w:t>
      </w:r>
      <w:proofErr w:type="spellEnd"/>
      <w:r w:rsidRPr="00DB6C06">
        <w:rPr>
          <w:b/>
          <w:bCs/>
        </w:rPr>
        <w:t>($module)</w:t>
      </w:r>
    </w:p>
    <w:p w14:paraId="64918E00" w14:textId="77777777" w:rsidR="00DB6C06" w:rsidRPr="00DB6C06" w:rsidRDefault="00DB6C06" w:rsidP="00DB6C06">
      <w:pPr>
        <w:rPr>
          <w:b/>
          <w:bCs/>
        </w:rPr>
      </w:pPr>
    </w:p>
    <w:p w14:paraId="3F017981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Checks if a specified PowerShell module is installed.</w:t>
      </w:r>
    </w:p>
    <w:p w14:paraId="369F2C18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If not installed, it installs the module.</w:t>
      </w:r>
    </w:p>
    <w:p w14:paraId="136B7395" w14:textId="77777777" w:rsidR="00DB6C06" w:rsidRPr="00DB6C06" w:rsidRDefault="00DB6C06" w:rsidP="00DB6C06">
      <w:pPr>
        <w:rPr>
          <w:b/>
          <w:bCs/>
        </w:rPr>
      </w:pPr>
      <w:proofErr w:type="spellStart"/>
      <w:r w:rsidRPr="00DB6C06">
        <w:rPr>
          <w:b/>
          <w:bCs/>
        </w:rPr>
        <w:t>module_setup</w:t>
      </w:r>
      <w:proofErr w:type="spellEnd"/>
    </w:p>
    <w:p w14:paraId="1C3DCCF5" w14:textId="77777777" w:rsidR="00DB6C06" w:rsidRPr="00DB6C06" w:rsidRDefault="00DB6C06" w:rsidP="00DB6C06">
      <w:pPr>
        <w:rPr>
          <w:b/>
          <w:bCs/>
        </w:rPr>
      </w:pPr>
    </w:p>
    <w:p w14:paraId="09ECA4D4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Lists required modules (</w:t>
      </w:r>
      <w:proofErr w:type="spellStart"/>
      <w:r w:rsidRPr="00DB6C06">
        <w:rPr>
          <w:b/>
          <w:bCs/>
        </w:rPr>
        <w:t>PowerShellGet</w:t>
      </w:r>
      <w:proofErr w:type="spellEnd"/>
      <w:r w:rsidRPr="00DB6C06">
        <w:rPr>
          <w:b/>
          <w:bCs/>
        </w:rPr>
        <w:t xml:space="preserve">, </w:t>
      </w:r>
      <w:proofErr w:type="spellStart"/>
      <w:r w:rsidRPr="00DB6C06">
        <w:rPr>
          <w:b/>
          <w:bCs/>
        </w:rPr>
        <w:t>ExchangeOnlineManagement</w:t>
      </w:r>
      <w:proofErr w:type="spellEnd"/>
      <w:r w:rsidRPr="00DB6C06">
        <w:rPr>
          <w:b/>
          <w:bCs/>
        </w:rPr>
        <w:t>).</w:t>
      </w:r>
    </w:p>
    <w:p w14:paraId="567C19FA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Ensures all required modules are installed.</w:t>
      </w:r>
    </w:p>
    <w:p w14:paraId="71FD782A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get-</w:t>
      </w:r>
      <w:proofErr w:type="spellStart"/>
      <w:r w:rsidRPr="00DB6C06">
        <w:rPr>
          <w:b/>
          <w:bCs/>
        </w:rPr>
        <w:t>sharedMailboxes</w:t>
      </w:r>
      <w:proofErr w:type="spellEnd"/>
    </w:p>
    <w:p w14:paraId="23F7D620" w14:textId="77777777" w:rsidR="00DB6C06" w:rsidRPr="00DB6C06" w:rsidRDefault="00DB6C06" w:rsidP="00DB6C06">
      <w:pPr>
        <w:rPr>
          <w:b/>
          <w:bCs/>
        </w:rPr>
      </w:pPr>
    </w:p>
    <w:p w14:paraId="75DE4EA2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 xml:space="preserve">Retrieves all shared mailboxes (where </w:t>
      </w:r>
      <w:proofErr w:type="spellStart"/>
      <w:r w:rsidRPr="00DB6C06">
        <w:rPr>
          <w:b/>
          <w:bCs/>
        </w:rPr>
        <w:t>AccountDisabled</w:t>
      </w:r>
      <w:proofErr w:type="spellEnd"/>
      <w:r w:rsidRPr="00DB6C06">
        <w:rPr>
          <w:b/>
          <w:bCs/>
        </w:rPr>
        <w:t xml:space="preserve"> is true).</w:t>
      </w:r>
    </w:p>
    <w:p w14:paraId="6C7B81DA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get-</w:t>
      </w:r>
      <w:proofErr w:type="spellStart"/>
      <w:r w:rsidRPr="00DB6C06">
        <w:rPr>
          <w:b/>
          <w:bCs/>
        </w:rPr>
        <w:t>nonsharedMailboxes</w:t>
      </w:r>
      <w:proofErr w:type="spellEnd"/>
    </w:p>
    <w:p w14:paraId="593182B4" w14:textId="77777777" w:rsidR="00DB6C06" w:rsidRPr="00DB6C06" w:rsidRDefault="00DB6C06" w:rsidP="00DB6C06">
      <w:pPr>
        <w:rPr>
          <w:b/>
          <w:bCs/>
        </w:rPr>
      </w:pPr>
    </w:p>
    <w:p w14:paraId="5B700CA1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 xml:space="preserve">Retrieves all non-shared mailboxes (where </w:t>
      </w:r>
      <w:proofErr w:type="spellStart"/>
      <w:r w:rsidRPr="00DB6C06">
        <w:rPr>
          <w:b/>
          <w:bCs/>
        </w:rPr>
        <w:t>AccountDisabled</w:t>
      </w:r>
      <w:proofErr w:type="spellEnd"/>
      <w:r w:rsidRPr="00DB6C06">
        <w:rPr>
          <w:b/>
          <w:bCs/>
        </w:rPr>
        <w:t xml:space="preserve"> is false).</w:t>
      </w:r>
    </w:p>
    <w:p w14:paraId="74A16323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Get-</w:t>
      </w:r>
      <w:proofErr w:type="spellStart"/>
      <w:r w:rsidRPr="00DB6C06">
        <w:rPr>
          <w:b/>
          <w:bCs/>
        </w:rPr>
        <w:t>TargetMailbox</w:t>
      </w:r>
      <w:proofErr w:type="spellEnd"/>
    </w:p>
    <w:p w14:paraId="6E653012" w14:textId="77777777" w:rsidR="00DB6C06" w:rsidRPr="00DB6C06" w:rsidRDefault="00DB6C06" w:rsidP="00DB6C06">
      <w:pPr>
        <w:rPr>
          <w:b/>
          <w:bCs/>
        </w:rPr>
      </w:pPr>
    </w:p>
    <w:p w14:paraId="3AF21435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Prompts the user to enter a mailbox or username.</w:t>
      </w:r>
    </w:p>
    <w:p w14:paraId="73FDFDDB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Returns the mailbox object and its name.</w:t>
      </w:r>
    </w:p>
    <w:p w14:paraId="7200BB22" w14:textId="77777777" w:rsidR="00DB6C06" w:rsidRPr="00DB6C06" w:rsidRDefault="00DB6C06" w:rsidP="00DB6C06">
      <w:pPr>
        <w:rPr>
          <w:b/>
          <w:bCs/>
        </w:rPr>
      </w:pPr>
      <w:proofErr w:type="spellStart"/>
      <w:r w:rsidRPr="00DB6C06">
        <w:rPr>
          <w:b/>
          <w:bCs/>
        </w:rPr>
        <w:t>get_UserAccess</w:t>
      </w:r>
      <w:proofErr w:type="spellEnd"/>
      <w:r w:rsidRPr="00DB6C06">
        <w:rPr>
          <w:b/>
          <w:bCs/>
        </w:rPr>
        <w:t>($mailbox)</w:t>
      </w:r>
    </w:p>
    <w:p w14:paraId="2117FBDE" w14:textId="77777777" w:rsidR="00DB6C06" w:rsidRPr="00DB6C06" w:rsidRDefault="00DB6C06" w:rsidP="00DB6C06">
      <w:pPr>
        <w:rPr>
          <w:b/>
          <w:bCs/>
        </w:rPr>
      </w:pPr>
    </w:p>
    <w:p w14:paraId="30263882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Retrieves all mailboxes a specified user has access to.</w:t>
      </w:r>
    </w:p>
    <w:p w14:paraId="4552AA4B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Returns an array of mailboxes with access details.</w:t>
      </w:r>
    </w:p>
    <w:p w14:paraId="0F5BDBA3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get-</w:t>
      </w:r>
      <w:proofErr w:type="spellStart"/>
      <w:r w:rsidRPr="00DB6C06">
        <w:rPr>
          <w:b/>
          <w:bCs/>
        </w:rPr>
        <w:t>mailboxAccess</w:t>
      </w:r>
      <w:proofErr w:type="spellEnd"/>
      <w:r w:rsidRPr="00DB6C06">
        <w:rPr>
          <w:b/>
          <w:bCs/>
        </w:rPr>
        <w:t>($mailbox)</w:t>
      </w:r>
    </w:p>
    <w:p w14:paraId="5205AE44" w14:textId="77777777" w:rsidR="00DB6C06" w:rsidRPr="00DB6C06" w:rsidRDefault="00DB6C06" w:rsidP="00DB6C06">
      <w:pPr>
        <w:rPr>
          <w:b/>
          <w:bCs/>
        </w:rPr>
      </w:pPr>
    </w:p>
    <w:p w14:paraId="3EFB4D6E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Retrieves all users who have access to a specified mailbox.</w:t>
      </w:r>
    </w:p>
    <w:p w14:paraId="49D64FEC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Returns an array of users with access details.</w:t>
      </w:r>
    </w:p>
    <w:p w14:paraId="3DC4FE34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run-workflow($</w:t>
      </w:r>
      <w:proofErr w:type="spellStart"/>
      <w:r w:rsidRPr="00DB6C06">
        <w:rPr>
          <w:b/>
          <w:bCs/>
        </w:rPr>
        <w:t>mailboxArray</w:t>
      </w:r>
      <w:proofErr w:type="spellEnd"/>
      <w:r w:rsidRPr="00DB6C06">
        <w:rPr>
          <w:b/>
          <w:bCs/>
        </w:rPr>
        <w:t>)</w:t>
      </w:r>
    </w:p>
    <w:p w14:paraId="4958F931" w14:textId="77777777" w:rsidR="00DB6C06" w:rsidRPr="00DB6C06" w:rsidRDefault="00DB6C06" w:rsidP="00DB6C06">
      <w:pPr>
        <w:rPr>
          <w:b/>
          <w:bCs/>
        </w:rPr>
      </w:pPr>
    </w:p>
    <w:p w14:paraId="755CA0A5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Runs the get-</w:t>
      </w:r>
      <w:proofErr w:type="spellStart"/>
      <w:r w:rsidRPr="00DB6C06">
        <w:rPr>
          <w:b/>
          <w:bCs/>
        </w:rPr>
        <w:t>mailboxAccess</w:t>
      </w:r>
      <w:proofErr w:type="spellEnd"/>
      <w:r w:rsidRPr="00DB6C06">
        <w:rPr>
          <w:b/>
          <w:bCs/>
        </w:rPr>
        <w:t xml:space="preserve"> function for each mailbox in the provided array.</w:t>
      </w:r>
    </w:p>
    <w:p w14:paraId="7D8BBD98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Returns a consolidated array of access details.</w:t>
      </w:r>
    </w:p>
    <w:p w14:paraId="74F56089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Export-Report($array, $</w:t>
      </w:r>
      <w:proofErr w:type="spellStart"/>
      <w:r w:rsidRPr="00DB6C06">
        <w:rPr>
          <w:b/>
          <w:bCs/>
        </w:rPr>
        <w:t>fileName</w:t>
      </w:r>
      <w:proofErr w:type="spellEnd"/>
      <w:r w:rsidRPr="00DB6C06">
        <w:rPr>
          <w:b/>
          <w:bCs/>
        </w:rPr>
        <w:t>)</w:t>
      </w:r>
    </w:p>
    <w:p w14:paraId="04854C67" w14:textId="77777777" w:rsidR="00DB6C06" w:rsidRPr="00DB6C06" w:rsidRDefault="00DB6C06" w:rsidP="00DB6C06">
      <w:pPr>
        <w:rPr>
          <w:b/>
          <w:bCs/>
        </w:rPr>
      </w:pPr>
    </w:p>
    <w:p w14:paraId="08D0BCCD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Exports the provided array to a CSV file with the specified filename.</w:t>
      </w:r>
    </w:p>
    <w:p w14:paraId="4AE7AC7C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UI</w:t>
      </w:r>
    </w:p>
    <w:p w14:paraId="34D0EABD" w14:textId="77777777" w:rsidR="00DB6C06" w:rsidRPr="00DB6C06" w:rsidRDefault="00DB6C06" w:rsidP="00DB6C06">
      <w:pPr>
        <w:rPr>
          <w:b/>
          <w:bCs/>
        </w:rPr>
      </w:pPr>
    </w:p>
    <w:p w14:paraId="4DCA1865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Displays a menu for the user to select an action.</w:t>
      </w:r>
    </w:p>
    <w:p w14:paraId="5D16BC52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Returns the user's selection.</w:t>
      </w:r>
    </w:p>
    <w:p w14:paraId="4C4389A1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main</w:t>
      </w:r>
    </w:p>
    <w:p w14:paraId="5603B848" w14:textId="77777777" w:rsidR="00DB6C06" w:rsidRPr="00DB6C06" w:rsidRDefault="00DB6C06" w:rsidP="00DB6C06">
      <w:pPr>
        <w:rPr>
          <w:b/>
          <w:bCs/>
        </w:rPr>
      </w:pPr>
    </w:p>
    <w:p w14:paraId="67C19758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Sets up required modules and connects to Exchange Online.</w:t>
      </w:r>
    </w:p>
    <w:p w14:paraId="08D7E81C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Displays the UI and handles user selections.</w:t>
      </w:r>
    </w:p>
    <w:p w14:paraId="5DF0252E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Executes the appropriate function based on user input.</w:t>
      </w:r>
    </w:p>
    <w:p w14:paraId="60CF3997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Disconnects from Exchange Online upon exit.</w:t>
      </w:r>
    </w:p>
    <w:p w14:paraId="08E13492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User Interface Options</w:t>
      </w:r>
    </w:p>
    <w:p w14:paraId="42AA68EE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Export all shared mailboxes</w:t>
      </w:r>
    </w:p>
    <w:p w14:paraId="1E884C87" w14:textId="77777777" w:rsidR="00DB6C06" w:rsidRPr="00DB6C06" w:rsidRDefault="00DB6C06" w:rsidP="00DB6C06">
      <w:pPr>
        <w:rPr>
          <w:b/>
          <w:bCs/>
        </w:rPr>
      </w:pPr>
    </w:p>
    <w:p w14:paraId="6DEC9741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Retrieves and exports a list of all shared mailboxes.</w:t>
      </w:r>
    </w:p>
    <w:p w14:paraId="28738C01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Export all non-shared mailboxes</w:t>
      </w:r>
    </w:p>
    <w:p w14:paraId="73CED1B6" w14:textId="77777777" w:rsidR="00DB6C06" w:rsidRPr="00DB6C06" w:rsidRDefault="00DB6C06" w:rsidP="00DB6C06">
      <w:pPr>
        <w:rPr>
          <w:b/>
          <w:bCs/>
        </w:rPr>
      </w:pPr>
    </w:p>
    <w:p w14:paraId="60501AAB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Retrieves and exports a list of all non-shared mailboxes.</w:t>
      </w:r>
    </w:p>
    <w:p w14:paraId="7C1BED28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Export all mailboxes a user has access to</w:t>
      </w:r>
    </w:p>
    <w:p w14:paraId="56660BF8" w14:textId="77777777" w:rsidR="00DB6C06" w:rsidRPr="00DB6C06" w:rsidRDefault="00DB6C06" w:rsidP="00DB6C06">
      <w:pPr>
        <w:rPr>
          <w:b/>
          <w:bCs/>
        </w:rPr>
      </w:pPr>
    </w:p>
    <w:p w14:paraId="23E60D6D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Prompts for a user mailbox.</w:t>
      </w:r>
    </w:p>
    <w:p w14:paraId="4B9DCA64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Retrieves and exports a list of all mailboxes the user has access to.</w:t>
      </w:r>
    </w:p>
    <w:p w14:paraId="7F6A3637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Export all users that can access a mailbox</w:t>
      </w:r>
    </w:p>
    <w:p w14:paraId="28AEDEA8" w14:textId="77777777" w:rsidR="00DB6C06" w:rsidRPr="00DB6C06" w:rsidRDefault="00DB6C06" w:rsidP="00DB6C06">
      <w:pPr>
        <w:rPr>
          <w:b/>
          <w:bCs/>
        </w:rPr>
      </w:pPr>
    </w:p>
    <w:p w14:paraId="57A0A47A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Prompts for a target mailbox.</w:t>
      </w:r>
    </w:p>
    <w:p w14:paraId="48D2C72B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Retrieves and exports a list of all users who have access to the specified mailbox.</w:t>
      </w:r>
    </w:p>
    <w:p w14:paraId="592F9735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Export who has access to shared mailboxes</w:t>
      </w:r>
    </w:p>
    <w:p w14:paraId="11C8BD40" w14:textId="77777777" w:rsidR="00DB6C06" w:rsidRPr="00DB6C06" w:rsidRDefault="00DB6C06" w:rsidP="00DB6C06">
      <w:pPr>
        <w:rPr>
          <w:b/>
          <w:bCs/>
        </w:rPr>
      </w:pPr>
    </w:p>
    <w:p w14:paraId="5D10F06D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Retrieves and exports a list of users who have access to all shared mailboxes.</w:t>
      </w:r>
    </w:p>
    <w:p w14:paraId="6DE47DEE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Export who has access to non-shared mailboxes</w:t>
      </w:r>
    </w:p>
    <w:p w14:paraId="71C008B9" w14:textId="77777777" w:rsidR="00DB6C06" w:rsidRPr="00DB6C06" w:rsidRDefault="00DB6C06" w:rsidP="00DB6C06">
      <w:pPr>
        <w:rPr>
          <w:b/>
          <w:bCs/>
        </w:rPr>
      </w:pPr>
    </w:p>
    <w:p w14:paraId="6F1B8562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Retrieves and exports a list of users who have access to all non-shared mailboxes.</w:t>
      </w:r>
    </w:p>
    <w:p w14:paraId="0DD8FB43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Exit</w:t>
      </w:r>
    </w:p>
    <w:p w14:paraId="582BFA27" w14:textId="77777777" w:rsidR="00DB6C06" w:rsidRPr="00DB6C06" w:rsidRDefault="00DB6C06" w:rsidP="00DB6C06">
      <w:pPr>
        <w:rPr>
          <w:b/>
          <w:bCs/>
        </w:rPr>
      </w:pPr>
    </w:p>
    <w:p w14:paraId="2A288894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Exits the script.</w:t>
      </w:r>
    </w:p>
    <w:p w14:paraId="700C6A82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Execution Flow</w:t>
      </w:r>
    </w:p>
    <w:p w14:paraId="275EE7C7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Module Setup: Ensures all required modules are installed.</w:t>
      </w:r>
    </w:p>
    <w:p w14:paraId="7EEE7C27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Connect to Exchange Online: Establishes a connection to Exchange Online.</w:t>
      </w:r>
    </w:p>
    <w:p w14:paraId="1E1DF395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User Interaction: Displays a menu for the user to select an action.</w:t>
      </w:r>
    </w:p>
    <w:p w14:paraId="7E166814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Action Execution: Executes the selected action and exports the results to a CSV file.</w:t>
      </w:r>
    </w:p>
    <w:p w14:paraId="3CA3B603" w14:textId="77777777" w:rsidR="00DB6C06" w:rsidRPr="00DB6C06" w:rsidRDefault="00DB6C06" w:rsidP="00DB6C06">
      <w:pPr>
        <w:rPr>
          <w:b/>
          <w:bCs/>
        </w:rPr>
      </w:pPr>
      <w:r w:rsidRPr="00DB6C06">
        <w:rPr>
          <w:b/>
          <w:bCs/>
        </w:rPr>
        <w:t>Disconnect: Disconnects from Exchange Online upon exit.</w:t>
      </w:r>
    </w:p>
    <w:p w14:paraId="7030BC06" w14:textId="6F8A568C" w:rsidR="009C4F6D" w:rsidRPr="00467B80" w:rsidRDefault="00DB6C06" w:rsidP="00DB6C06">
      <w:r w:rsidRPr="00DB6C06">
        <w:rPr>
          <w:b/>
          <w:bCs/>
        </w:rPr>
        <w:t>This script provides a comprehensive tool for auditing mailbox access in an Exchange Online environment, allowing administrators to generate detailed reports on mailbox permission</w:t>
      </w:r>
    </w:p>
    <w:sectPr w:rsidR="009C4F6D" w:rsidRPr="00467B80" w:rsidSect="00467B80">
      <w:headerReference w:type="default" r:id="rId10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B6E89" w14:textId="77777777" w:rsidR="00AD70C0" w:rsidRDefault="00AD70C0">
      <w:r>
        <w:separator/>
      </w:r>
    </w:p>
  </w:endnote>
  <w:endnote w:type="continuationSeparator" w:id="0">
    <w:p w14:paraId="3A2E0765" w14:textId="77777777" w:rsidR="00AD70C0" w:rsidRDefault="00AD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FB22B" w14:textId="77777777" w:rsidR="00AD70C0" w:rsidRDefault="00AD70C0">
      <w:r>
        <w:separator/>
      </w:r>
    </w:p>
  </w:footnote>
  <w:footnote w:type="continuationSeparator" w:id="0">
    <w:p w14:paraId="471C86B6" w14:textId="77777777" w:rsidR="00AD70C0" w:rsidRDefault="00AD7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3D7F3" w14:textId="5498346E" w:rsidR="00483131" w:rsidRPr="003F1551" w:rsidRDefault="00483131" w:rsidP="003F1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74C7E"/>
    <w:multiLevelType w:val="hybridMultilevel"/>
    <w:tmpl w:val="9460A52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795870"/>
    <w:multiLevelType w:val="hybridMultilevel"/>
    <w:tmpl w:val="04F20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C4C7A"/>
    <w:multiLevelType w:val="multilevel"/>
    <w:tmpl w:val="73F6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135EC"/>
    <w:multiLevelType w:val="hybridMultilevel"/>
    <w:tmpl w:val="A5C4D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F2A94"/>
    <w:multiLevelType w:val="hybridMultilevel"/>
    <w:tmpl w:val="3DB6B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345EC"/>
    <w:multiLevelType w:val="hybridMultilevel"/>
    <w:tmpl w:val="6E90E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816A3E"/>
    <w:multiLevelType w:val="hybridMultilevel"/>
    <w:tmpl w:val="3446E3EA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419290D"/>
    <w:multiLevelType w:val="multilevel"/>
    <w:tmpl w:val="3576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36D7D"/>
    <w:multiLevelType w:val="hybridMultilevel"/>
    <w:tmpl w:val="411C1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23580"/>
    <w:multiLevelType w:val="hybridMultilevel"/>
    <w:tmpl w:val="43742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97039"/>
    <w:multiLevelType w:val="hybridMultilevel"/>
    <w:tmpl w:val="2708E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190B"/>
    <w:multiLevelType w:val="hybridMultilevel"/>
    <w:tmpl w:val="C6DC7F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02731"/>
    <w:multiLevelType w:val="hybridMultilevel"/>
    <w:tmpl w:val="6D8E4A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2932BE"/>
    <w:multiLevelType w:val="hybridMultilevel"/>
    <w:tmpl w:val="E48A1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30326"/>
    <w:multiLevelType w:val="hybridMultilevel"/>
    <w:tmpl w:val="DA6E3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E7B2C"/>
    <w:multiLevelType w:val="hybridMultilevel"/>
    <w:tmpl w:val="259E7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83CDF"/>
    <w:multiLevelType w:val="hybridMultilevel"/>
    <w:tmpl w:val="4672D572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417D3"/>
    <w:multiLevelType w:val="hybridMultilevel"/>
    <w:tmpl w:val="746CD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B4166"/>
    <w:multiLevelType w:val="hybridMultilevel"/>
    <w:tmpl w:val="53904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59F3148"/>
    <w:multiLevelType w:val="hybridMultilevel"/>
    <w:tmpl w:val="8F682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13408F"/>
    <w:multiLevelType w:val="hybridMultilevel"/>
    <w:tmpl w:val="B9B007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705F2"/>
    <w:multiLevelType w:val="hybridMultilevel"/>
    <w:tmpl w:val="DD78F0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A91136"/>
    <w:multiLevelType w:val="hybridMultilevel"/>
    <w:tmpl w:val="33F6D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01153"/>
    <w:multiLevelType w:val="multilevel"/>
    <w:tmpl w:val="998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3107E2"/>
    <w:multiLevelType w:val="hybridMultilevel"/>
    <w:tmpl w:val="3B301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257AE"/>
    <w:multiLevelType w:val="multilevel"/>
    <w:tmpl w:val="EA74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038A8"/>
    <w:multiLevelType w:val="hybridMultilevel"/>
    <w:tmpl w:val="8E445810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A5365"/>
    <w:multiLevelType w:val="hybridMultilevel"/>
    <w:tmpl w:val="0D6A2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275C0"/>
    <w:multiLevelType w:val="hybridMultilevel"/>
    <w:tmpl w:val="911C5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A530E27"/>
    <w:multiLevelType w:val="hybridMultilevel"/>
    <w:tmpl w:val="4A307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31D2E"/>
    <w:multiLevelType w:val="multilevel"/>
    <w:tmpl w:val="6346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89236A"/>
    <w:multiLevelType w:val="multilevel"/>
    <w:tmpl w:val="8FF2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AF629F"/>
    <w:multiLevelType w:val="multilevel"/>
    <w:tmpl w:val="6D98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6A691F"/>
    <w:multiLevelType w:val="multilevel"/>
    <w:tmpl w:val="3F18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454538">
    <w:abstractNumId w:val="0"/>
  </w:num>
  <w:num w:numId="2" w16cid:durableId="898595780">
    <w:abstractNumId w:val="25"/>
  </w:num>
  <w:num w:numId="3" w16cid:durableId="258801770">
    <w:abstractNumId w:val="39"/>
  </w:num>
  <w:num w:numId="4" w16cid:durableId="276252172">
    <w:abstractNumId w:val="38"/>
  </w:num>
  <w:num w:numId="5" w16cid:durableId="1464348761">
    <w:abstractNumId w:val="11"/>
  </w:num>
  <w:num w:numId="6" w16cid:durableId="659621458">
    <w:abstractNumId w:val="17"/>
  </w:num>
  <w:num w:numId="7" w16cid:durableId="435754786">
    <w:abstractNumId w:val="27"/>
  </w:num>
  <w:num w:numId="8" w16cid:durableId="1165366131">
    <w:abstractNumId w:val="2"/>
  </w:num>
  <w:num w:numId="9" w16cid:durableId="1347709653">
    <w:abstractNumId w:val="22"/>
  </w:num>
  <w:num w:numId="10" w16cid:durableId="1517815365">
    <w:abstractNumId w:val="35"/>
  </w:num>
  <w:num w:numId="11" w16cid:durableId="1176572771">
    <w:abstractNumId w:val="33"/>
  </w:num>
  <w:num w:numId="12" w16cid:durableId="1775782352">
    <w:abstractNumId w:val="21"/>
  </w:num>
  <w:num w:numId="13" w16cid:durableId="373233851">
    <w:abstractNumId w:val="7"/>
  </w:num>
  <w:num w:numId="14" w16cid:durableId="1847208066">
    <w:abstractNumId w:val="36"/>
  </w:num>
  <w:num w:numId="15" w16cid:durableId="2113161752">
    <w:abstractNumId w:val="14"/>
  </w:num>
  <w:num w:numId="16" w16cid:durableId="284309309">
    <w:abstractNumId w:val="40"/>
  </w:num>
  <w:num w:numId="17" w16cid:durableId="734356274">
    <w:abstractNumId w:val="24"/>
  </w:num>
  <w:num w:numId="18" w16cid:durableId="1616326699">
    <w:abstractNumId w:val="9"/>
  </w:num>
  <w:num w:numId="19" w16cid:durableId="75446484">
    <w:abstractNumId w:val="29"/>
  </w:num>
  <w:num w:numId="20" w16cid:durableId="776174047">
    <w:abstractNumId w:val="4"/>
  </w:num>
  <w:num w:numId="21" w16cid:durableId="297147089">
    <w:abstractNumId w:val="3"/>
  </w:num>
  <w:num w:numId="22" w16cid:durableId="384719595">
    <w:abstractNumId w:val="23"/>
  </w:num>
  <w:num w:numId="23" w16cid:durableId="586381270">
    <w:abstractNumId w:val="13"/>
  </w:num>
  <w:num w:numId="24" w16cid:durableId="1700232426">
    <w:abstractNumId w:val="31"/>
  </w:num>
  <w:num w:numId="25" w16cid:durableId="200943676">
    <w:abstractNumId w:val="20"/>
  </w:num>
  <w:num w:numId="26" w16cid:durableId="789468579">
    <w:abstractNumId w:val="8"/>
  </w:num>
  <w:num w:numId="27" w16cid:durableId="1963884032">
    <w:abstractNumId w:val="6"/>
  </w:num>
  <w:num w:numId="28" w16cid:durableId="2088571488">
    <w:abstractNumId w:val="18"/>
  </w:num>
  <w:num w:numId="29" w16cid:durableId="1587568024">
    <w:abstractNumId w:val="28"/>
  </w:num>
  <w:num w:numId="30" w16cid:durableId="619190333">
    <w:abstractNumId w:val="10"/>
  </w:num>
  <w:num w:numId="31" w16cid:durableId="1674140408">
    <w:abstractNumId w:val="16"/>
  </w:num>
  <w:num w:numId="32" w16cid:durableId="1044985060">
    <w:abstractNumId w:val="30"/>
  </w:num>
  <w:num w:numId="33" w16cid:durableId="1962610069">
    <w:abstractNumId w:val="26"/>
  </w:num>
  <w:num w:numId="34" w16cid:durableId="1571454279">
    <w:abstractNumId w:val="37"/>
  </w:num>
  <w:num w:numId="35" w16cid:durableId="497161834">
    <w:abstractNumId w:val="19"/>
  </w:num>
  <w:num w:numId="36" w16cid:durableId="673611701">
    <w:abstractNumId w:val="15"/>
  </w:num>
  <w:num w:numId="37" w16cid:durableId="1601719180">
    <w:abstractNumId w:val="1"/>
  </w:num>
  <w:num w:numId="38" w16cid:durableId="1885634308">
    <w:abstractNumId w:val="12"/>
  </w:num>
  <w:num w:numId="39" w16cid:durableId="1428160742">
    <w:abstractNumId w:val="42"/>
  </w:num>
  <w:num w:numId="40" w16cid:durableId="1058212893">
    <w:abstractNumId w:val="32"/>
  </w:num>
  <w:num w:numId="41" w16cid:durableId="431049085">
    <w:abstractNumId w:val="34"/>
  </w:num>
  <w:num w:numId="42" w16cid:durableId="699206127">
    <w:abstractNumId w:val="43"/>
  </w:num>
  <w:num w:numId="43" w16cid:durableId="987709443">
    <w:abstractNumId w:val="41"/>
  </w:num>
  <w:num w:numId="44" w16cid:durableId="2060205550">
    <w:abstractNumId w:val="44"/>
  </w:num>
  <w:num w:numId="45" w16cid:durableId="1134253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AU" w:vendorID="64" w:dllVersion="6" w:nlCheck="1" w:checkStyle="1"/>
  <w:activeWritingStyle w:appName="MSWord" w:lang="en-AU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138C9"/>
    <w:rsid w:val="00030435"/>
    <w:rsid w:val="00034F12"/>
    <w:rsid w:val="000378E1"/>
    <w:rsid w:val="000466D2"/>
    <w:rsid w:val="00047ED6"/>
    <w:rsid w:val="000575B2"/>
    <w:rsid w:val="00071291"/>
    <w:rsid w:val="00097343"/>
    <w:rsid w:val="000A68A6"/>
    <w:rsid w:val="000B1FF2"/>
    <w:rsid w:val="000B48F5"/>
    <w:rsid w:val="000C5388"/>
    <w:rsid w:val="000D52F2"/>
    <w:rsid w:val="000E204B"/>
    <w:rsid w:val="000E29A7"/>
    <w:rsid w:val="000F6945"/>
    <w:rsid w:val="000F71E0"/>
    <w:rsid w:val="00100CE7"/>
    <w:rsid w:val="00104AAC"/>
    <w:rsid w:val="00122126"/>
    <w:rsid w:val="00124E63"/>
    <w:rsid w:val="0013038E"/>
    <w:rsid w:val="00130403"/>
    <w:rsid w:val="00146B75"/>
    <w:rsid w:val="001510D6"/>
    <w:rsid w:val="001557EC"/>
    <w:rsid w:val="00161EE8"/>
    <w:rsid w:val="001A0DB4"/>
    <w:rsid w:val="001A5C3F"/>
    <w:rsid w:val="001B2840"/>
    <w:rsid w:val="001B4105"/>
    <w:rsid w:val="001C67CA"/>
    <w:rsid w:val="001D6D9F"/>
    <w:rsid w:val="001D7EA9"/>
    <w:rsid w:val="001D7EEC"/>
    <w:rsid w:val="001E2D45"/>
    <w:rsid w:val="001F6097"/>
    <w:rsid w:val="0020064A"/>
    <w:rsid w:val="00202324"/>
    <w:rsid w:val="002057C2"/>
    <w:rsid w:val="00254754"/>
    <w:rsid w:val="002875A5"/>
    <w:rsid w:val="00287F0D"/>
    <w:rsid w:val="0029554D"/>
    <w:rsid w:val="002A1196"/>
    <w:rsid w:val="002A5061"/>
    <w:rsid w:val="002A735C"/>
    <w:rsid w:val="002B1DF0"/>
    <w:rsid w:val="002B43A7"/>
    <w:rsid w:val="002D2C57"/>
    <w:rsid w:val="002D6981"/>
    <w:rsid w:val="002E0220"/>
    <w:rsid w:val="002E21E9"/>
    <w:rsid w:val="002F4F56"/>
    <w:rsid w:val="00307A75"/>
    <w:rsid w:val="00312EDC"/>
    <w:rsid w:val="00313AD9"/>
    <w:rsid w:val="003149D5"/>
    <w:rsid w:val="00316C08"/>
    <w:rsid w:val="00317C84"/>
    <w:rsid w:val="003210C0"/>
    <w:rsid w:val="003232B3"/>
    <w:rsid w:val="00323B1B"/>
    <w:rsid w:val="00326143"/>
    <w:rsid w:val="00326AF8"/>
    <w:rsid w:val="00327644"/>
    <w:rsid w:val="00337153"/>
    <w:rsid w:val="003374E1"/>
    <w:rsid w:val="0035353A"/>
    <w:rsid w:val="00366C22"/>
    <w:rsid w:val="00377364"/>
    <w:rsid w:val="00383AA1"/>
    <w:rsid w:val="00393002"/>
    <w:rsid w:val="003A1881"/>
    <w:rsid w:val="003A1AB2"/>
    <w:rsid w:val="003B0BE3"/>
    <w:rsid w:val="003B56E7"/>
    <w:rsid w:val="003D1F2D"/>
    <w:rsid w:val="003D22E1"/>
    <w:rsid w:val="003E0A16"/>
    <w:rsid w:val="003E7E08"/>
    <w:rsid w:val="003F28F4"/>
    <w:rsid w:val="003F4E35"/>
    <w:rsid w:val="004035C2"/>
    <w:rsid w:val="00411DA7"/>
    <w:rsid w:val="00417834"/>
    <w:rsid w:val="00425CC8"/>
    <w:rsid w:val="00426D84"/>
    <w:rsid w:val="00435C76"/>
    <w:rsid w:val="00435DB7"/>
    <w:rsid w:val="0044189D"/>
    <w:rsid w:val="00441C23"/>
    <w:rsid w:val="00442D98"/>
    <w:rsid w:val="00447C73"/>
    <w:rsid w:val="00447FFA"/>
    <w:rsid w:val="00453C27"/>
    <w:rsid w:val="00456370"/>
    <w:rsid w:val="00456410"/>
    <w:rsid w:val="00467B80"/>
    <w:rsid w:val="00483131"/>
    <w:rsid w:val="00487C4A"/>
    <w:rsid w:val="004A7FDF"/>
    <w:rsid w:val="004B7938"/>
    <w:rsid w:val="004B799D"/>
    <w:rsid w:val="004C2AEC"/>
    <w:rsid w:val="004C6631"/>
    <w:rsid w:val="004D2B58"/>
    <w:rsid w:val="004D5E6E"/>
    <w:rsid w:val="004F548D"/>
    <w:rsid w:val="0050061B"/>
    <w:rsid w:val="00505204"/>
    <w:rsid w:val="0050572D"/>
    <w:rsid w:val="00513B10"/>
    <w:rsid w:val="0051644A"/>
    <w:rsid w:val="00516C7F"/>
    <w:rsid w:val="00525954"/>
    <w:rsid w:val="00532483"/>
    <w:rsid w:val="0053319F"/>
    <w:rsid w:val="0054181D"/>
    <w:rsid w:val="00542F08"/>
    <w:rsid w:val="00543AE7"/>
    <w:rsid w:val="0054533E"/>
    <w:rsid w:val="00546D0C"/>
    <w:rsid w:val="00547A98"/>
    <w:rsid w:val="00561EB2"/>
    <w:rsid w:val="00561F4A"/>
    <w:rsid w:val="0056702E"/>
    <w:rsid w:val="0057216E"/>
    <w:rsid w:val="00584AD0"/>
    <w:rsid w:val="005B6736"/>
    <w:rsid w:val="005C2092"/>
    <w:rsid w:val="005C2160"/>
    <w:rsid w:val="005C3006"/>
    <w:rsid w:val="005C5E03"/>
    <w:rsid w:val="005C610C"/>
    <w:rsid w:val="005D24B5"/>
    <w:rsid w:val="005E1E5B"/>
    <w:rsid w:val="005E3782"/>
    <w:rsid w:val="005E42FA"/>
    <w:rsid w:val="005E4CF9"/>
    <w:rsid w:val="005E5BC8"/>
    <w:rsid w:val="005F30FA"/>
    <w:rsid w:val="005F337C"/>
    <w:rsid w:val="00601232"/>
    <w:rsid w:val="0060138C"/>
    <w:rsid w:val="0060603F"/>
    <w:rsid w:val="00615FDD"/>
    <w:rsid w:val="00620F1D"/>
    <w:rsid w:val="0062728A"/>
    <w:rsid w:val="00630A77"/>
    <w:rsid w:val="00642989"/>
    <w:rsid w:val="0064347C"/>
    <w:rsid w:val="006441EB"/>
    <w:rsid w:val="00651D74"/>
    <w:rsid w:val="00656820"/>
    <w:rsid w:val="00657843"/>
    <w:rsid w:val="00673642"/>
    <w:rsid w:val="00680D0B"/>
    <w:rsid w:val="0068340B"/>
    <w:rsid w:val="00686DC1"/>
    <w:rsid w:val="006A34B0"/>
    <w:rsid w:val="006A39FF"/>
    <w:rsid w:val="006A5F43"/>
    <w:rsid w:val="006C615A"/>
    <w:rsid w:val="006D034F"/>
    <w:rsid w:val="006D16CE"/>
    <w:rsid w:val="006E0042"/>
    <w:rsid w:val="006F055E"/>
    <w:rsid w:val="006F06E8"/>
    <w:rsid w:val="006F46AB"/>
    <w:rsid w:val="00701AD6"/>
    <w:rsid w:val="00721050"/>
    <w:rsid w:val="0075066E"/>
    <w:rsid w:val="007558FF"/>
    <w:rsid w:val="00765579"/>
    <w:rsid w:val="00770EFB"/>
    <w:rsid w:val="00772691"/>
    <w:rsid w:val="00774E56"/>
    <w:rsid w:val="00777272"/>
    <w:rsid w:val="0079424C"/>
    <w:rsid w:val="007A476B"/>
    <w:rsid w:val="007B5515"/>
    <w:rsid w:val="007C22B9"/>
    <w:rsid w:val="007C2915"/>
    <w:rsid w:val="007C4903"/>
    <w:rsid w:val="007C5E23"/>
    <w:rsid w:val="007C7258"/>
    <w:rsid w:val="007E77D5"/>
    <w:rsid w:val="007F2F26"/>
    <w:rsid w:val="007F76F6"/>
    <w:rsid w:val="00803D4D"/>
    <w:rsid w:val="008042E6"/>
    <w:rsid w:val="00813A8F"/>
    <w:rsid w:val="0082477B"/>
    <w:rsid w:val="008248A8"/>
    <w:rsid w:val="00826F71"/>
    <w:rsid w:val="008311F3"/>
    <w:rsid w:val="00843A75"/>
    <w:rsid w:val="00861F8D"/>
    <w:rsid w:val="00862366"/>
    <w:rsid w:val="00862E37"/>
    <w:rsid w:val="00867AC0"/>
    <w:rsid w:val="00876AEA"/>
    <w:rsid w:val="008922A1"/>
    <w:rsid w:val="00893824"/>
    <w:rsid w:val="00895823"/>
    <w:rsid w:val="008B07C0"/>
    <w:rsid w:val="008B25A0"/>
    <w:rsid w:val="008B3DA9"/>
    <w:rsid w:val="008B737E"/>
    <w:rsid w:val="008D075B"/>
    <w:rsid w:val="008D3D20"/>
    <w:rsid w:val="008E7424"/>
    <w:rsid w:val="008F2917"/>
    <w:rsid w:val="008F49FF"/>
    <w:rsid w:val="008F4CDD"/>
    <w:rsid w:val="00904A49"/>
    <w:rsid w:val="009076FA"/>
    <w:rsid w:val="00907AA1"/>
    <w:rsid w:val="00911D9D"/>
    <w:rsid w:val="009252F6"/>
    <w:rsid w:val="009339C4"/>
    <w:rsid w:val="009344B9"/>
    <w:rsid w:val="009346BF"/>
    <w:rsid w:val="00952280"/>
    <w:rsid w:val="00961D0C"/>
    <w:rsid w:val="00964D0B"/>
    <w:rsid w:val="00977F89"/>
    <w:rsid w:val="0098440C"/>
    <w:rsid w:val="009A0CA7"/>
    <w:rsid w:val="009C1A97"/>
    <w:rsid w:val="009C4F6D"/>
    <w:rsid w:val="009F0EF7"/>
    <w:rsid w:val="009F6C3C"/>
    <w:rsid w:val="00A02333"/>
    <w:rsid w:val="00A1019F"/>
    <w:rsid w:val="00A176A0"/>
    <w:rsid w:val="00A212E9"/>
    <w:rsid w:val="00A24B32"/>
    <w:rsid w:val="00A2539A"/>
    <w:rsid w:val="00A33E59"/>
    <w:rsid w:val="00A45090"/>
    <w:rsid w:val="00A469B9"/>
    <w:rsid w:val="00A716D9"/>
    <w:rsid w:val="00A77836"/>
    <w:rsid w:val="00A83540"/>
    <w:rsid w:val="00A84786"/>
    <w:rsid w:val="00A85EB2"/>
    <w:rsid w:val="00A92891"/>
    <w:rsid w:val="00A9383C"/>
    <w:rsid w:val="00A978AF"/>
    <w:rsid w:val="00AA5623"/>
    <w:rsid w:val="00AC012A"/>
    <w:rsid w:val="00AC7BDE"/>
    <w:rsid w:val="00AD1F60"/>
    <w:rsid w:val="00AD4543"/>
    <w:rsid w:val="00AD70C0"/>
    <w:rsid w:val="00AE0F53"/>
    <w:rsid w:val="00AE7843"/>
    <w:rsid w:val="00B07543"/>
    <w:rsid w:val="00B154BF"/>
    <w:rsid w:val="00B210DF"/>
    <w:rsid w:val="00B21DBA"/>
    <w:rsid w:val="00B50367"/>
    <w:rsid w:val="00B7454B"/>
    <w:rsid w:val="00B763FF"/>
    <w:rsid w:val="00B82688"/>
    <w:rsid w:val="00B84200"/>
    <w:rsid w:val="00B8598D"/>
    <w:rsid w:val="00B8690F"/>
    <w:rsid w:val="00BA50A8"/>
    <w:rsid w:val="00BA6640"/>
    <w:rsid w:val="00BB096A"/>
    <w:rsid w:val="00BB517B"/>
    <w:rsid w:val="00BB73D2"/>
    <w:rsid w:val="00BC4F7D"/>
    <w:rsid w:val="00BC76A3"/>
    <w:rsid w:val="00BD6DCB"/>
    <w:rsid w:val="00BE70D2"/>
    <w:rsid w:val="00C12470"/>
    <w:rsid w:val="00C27CD8"/>
    <w:rsid w:val="00C40A59"/>
    <w:rsid w:val="00C473DF"/>
    <w:rsid w:val="00C478E3"/>
    <w:rsid w:val="00C51383"/>
    <w:rsid w:val="00C531DE"/>
    <w:rsid w:val="00C77044"/>
    <w:rsid w:val="00C864C7"/>
    <w:rsid w:val="00C87E6A"/>
    <w:rsid w:val="00C9005C"/>
    <w:rsid w:val="00C91CB3"/>
    <w:rsid w:val="00C97520"/>
    <w:rsid w:val="00CB3E03"/>
    <w:rsid w:val="00CB3F12"/>
    <w:rsid w:val="00CB4E92"/>
    <w:rsid w:val="00CB7F4F"/>
    <w:rsid w:val="00CC1395"/>
    <w:rsid w:val="00CC4790"/>
    <w:rsid w:val="00CD594C"/>
    <w:rsid w:val="00CD6E48"/>
    <w:rsid w:val="00CE22EF"/>
    <w:rsid w:val="00CE29DE"/>
    <w:rsid w:val="00CF05E4"/>
    <w:rsid w:val="00CF33DE"/>
    <w:rsid w:val="00D14384"/>
    <w:rsid w:val="00D16F66"/>
    <w:rsid w:val="00D313C4"/>
    <w:rsid w:val="00D37775"/>
    <w:rsid w:val="00D37FA1"/>
    <w:rsid w:val="00D451CD"/>
    <w:rsid w:val="00D459AC"/>
    <w:rsid w:val="00D505B1"/>
    <w:rsid w:val="00D51780"/>
    <w:rsid w:val="00D54DF7"/>
    <w:rsid w:val="00D55E86"/>
    <w:rsid w:val="00D62606"/>
    <w:rsid w:val="00D66C7A"/>
    <w:rsid w:val="00D741E7"/>
    <w:rsid w:val="00D859A3"/>
    <w:rsid w:val="00D90162"/>
    <w:rsid w:val="00D961CE"/>
    <w:rsid w:val="00DB2602"/>
    <w:rsid w:val="00DB6C06"/>
    <w:rsid w:val="00DC3BDF"/>
    <w:rsid w:val="00DC65DD"/>
    <w:rsid w:val="00DD4AC9"/>
    <w:rsid w:val="00DE17E4"/>
    <w:rsid w:val="00DF2491"/>
    <w:rsid w:val="00E03DEE"/>
    <w:rsid w:val="00E20EF9"/>
    <w:rsid w:val="00E213B7"/>
    <w:rsid w:val="00E22381"/>
    <w:rsid w:val="00E26823"/>
    <w:rsid w:val="00E30145"/>
    <w:rsid w:val="00E351B3"/>
    <w:rsid w:val="00E358EB"/>
    <w:rsid w:val="00E509AE"/>
    <w:rsid w:val="00E570DB"/>
    <w:rsid w:val="00E76C0F"/>
    <w:rsid w:val="00E855BB"/>
    <w:rsid w:val="00E92386"/>
    <w:rsid w:val="00EB1275"/>
    <w:rsid w:val="00EB4578"/>
    <w:rsid w:val="00EC1F02"/>
    <w:rsid w:val="00ED13B8"/>
    <w:rsid w:val="00ED6FD5"/>
    <w:rsid w:val="00EE471D"/>
    <w:rsid w:val="00F22F11"/>
    <w:rsid w:val="00F438A1"/>
    <w:rsid w:val="00F57FF5"/>
    <w:rsid w:val="00F65184"/>
    <w:rsid w:val="00F65EBC"/>
    <w:rsid w:val="00F66B97"/>
    <w:rsid w:val="00F72D85"/>
    <w:rsid w:val="00F7541F"/>
    <w:rsid w:val="00F94951"/>
    <w:rsid w:val="00FA1AEB"/>
    <w:rsid w:val="00FA70AC"/>
    <w:rsid w:val="00FB33DF"/>
    <w:rsid w:val="00FB4022"/>
    <w:rsid w:val="00FB4DBE"/>
    <w:rsid w:val="00FB5B7E"/>
    <w:rsid w:val="00FC0019"/>
    <w:rsid w:val="00FD2E0F"/>
    <w:rsid w:val="00FD444C"/>
    <w:rsid w:val="00FD788D"/>
    <w:rsid w:val="00FE03AE"/>
    <w:rsid w:val="00F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97343"/>
    <w:pPr>
      <w:keepNext/>
      <w:spacing w:before="240" w:after="60"/>
      <w:outlineLvl w:val="1"/>
    </w:pPr>
    <w:rPr>
      <w:rFonts w:ascii="Verdana" w:hAnsi="Verdana"/>
      <w:b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7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B8690F"/>
    <w:pPr>
      <w:ind w:left="720"/>
      <w:contextualSpacing/>
    </w:pPr>
  </w:style>
  <w:style w:type="table" w:styleId="TableGrid">
    <w:name w:val="Table Grid"/>
    <w:basedOn w:val="TableNormal"/>
    <w:uiPriority w:val="39"/>
    <w:rsid w:val="002A1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04AAC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651D74"/>
    <w:rPr>
      <w:color w:val="605E5C"/>
      <w:shd w:val="clear" w:color="auto" w:fill="E1DFDD"/>
    </w:rPr>
  </w:style>
  <w:style w:type="paragraph" w:styleId="NormalWeb">
    <w:name w:val="Normal (Web)"/>
    <w:basedOn w:val="Normal"/>
    <w:rsid w:val="009C4F6D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D07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09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7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2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255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63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830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27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9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00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19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2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29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838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9" ma:contentTypeDescription="Create a new document." ma:contentTypeScope="" ma:versionID="4af578a710cc8c922aef45f78ed2c973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5a0201c4ad3587e3b76b6a38b39e606b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Tech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chType" ma:index="25" nillable="true" ma:displayName="Tech Type" ma:format="Dropdown" ma:internalName="TechType">
      <xsd:simpleType>
        <xsd:restriction base="dms:Choice">
          <xsd:enumeration value="Network"/>
          <xsd:enumeration value="Software"/>
          <xsd:enumeration value="Hardware"/>
          <xsd:enumeration value="Service Providers"/>
          <xsd:enumeration value="Operations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  <TechType xmlns="3924b71c-c110-48ea-bc51-2f03443883fd" xsi:nil="true"/>
  </documentManagement>
</p:properties>
</file>

<file path=customXml/itemProps1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1C1385-62CD-4C96-BB93-00F6ECBBC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4b71c-c110-48ea-bc51-2f03443883fd"/>
    <ds:schemaRef ds:uri="a7130040-a85f-40f6-8ab2-b11de916c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167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Darren Daly</dc:creator>
  <cp:keywords/>
  <cp:lastModifiedBy>Mat Gallehawk</cp:lastModifiedBy>
  <cp:revision>75</cp:revision>
  <cp:lastPrinted>2009-05-07T07:26:00Z</cp:lastPrinted>
  <dcterms:created xsi:type="dcterms:W3CDTF">2022-12-13T23:51:00Z</dcterms:created>
  <dcterms:modified xsi:type="dcterms:W3CDTF">2024-09-25T02:04:00Z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  <property fmtid="{D5CDD505-2E9C-101B-9397-08002B2CF9AE}" pid="4" name="MediaServiceImageTags">
    <vt:lpwstr/>
  </property>
</Properties>
</file>
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:rsidRPr="00686DC1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86DC1" w:rsidRDefault="003D1F2D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Topic:</w:t>
            </w:r>
          </w:p>
        </w:tc>
        <w:tc>
          <w:tcPr>
            <w:tcW w:w="8221" w:type="dxa"/>
          </w:tcPr>
          <w:p w14:paraId="33C28EC0" w14:textId="1B564525" w:rsidR="003D1F2D" w:rsidRPr="00686DC1" w:rsidRDefault="008D075B" w:rsidP="0062728A">
            <w:pPr>
              <w:spacing w:before="80"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Script</w:t>
            </w:r>
            <w:r w:rsidR="009C4F6D">
              <w:rPr>
                <w:rFonts w:ascii="Verdana" w:hAnsi="Verdana"/>
              </w:rPr>
              <w:t xml:space="preserve"> to export </w:t>
            </w:r>
            <w:proofErr w:type="gramStart"/>
            <w:r w:rsidR="00F84FE4">
              <w:rPr>
                <w:rFonts w:ascii="Verdana" w:hAnsi="Verdana"/>
              </w:rPr>
              <w:t>teams</w:t>
            </w:r>
            <w:proofErr w:type="gramEnd"/>
            <w:r w:rsidR="00F84FE4">
              <w:rPr>
                <w:rFonts w:ascii="Verdana" w:hAnsi="Verdana"/>
              </w:rPr>
              <w:t xml:space="preserve"> settings from user</w:t>
            </w:r>
          </w:p>
        </w:tc>
      </w:tr>
    </w:tbl>
    <w:p w14:paraId="5EB8DBEF" w14:textId="77777777" w:rsidR="00004353" w:rsidRPr="00686DC1" w:rsidRDefault="00004353" w:rsidP="0062728A"/>
    <w:p w14:paraId="692558D3" w14:textId="77777777" w:rsidR="00004353" w:rsidRPr="00686DC1" w:rsidRDefault="008042E6" w:rsidP="00777272">
      <w:pPr>
        <w:pStyle w:val="StyleHeading2VerdanaNotItalic"/>
        <w:rPr>
          <w:sz w:val="20"/>
        </w:rPr>
      </w:pPr>
      <w:r w:rsidRPr="00686DC1">
        <w:rPr>
          <w:sz w:val="20"/>
        </w:rPr>
        <w:t>Document Control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1181"/>
        <w:gridCol w:w="6710"/>
        <w:gridCol w:w="1701"/>
      </w:tblGrid>
      <w:tr w:rsidR="008042E6" w:rsidRPr="00686DC1" w14:paraId="04140470" w14:textId="77777777" w:rsidTr="00543AE7">
        <w:trPr>
          <w:cantSplit/>
          <w:trHeight w:val="320"/>
        </w:trPr>
        <w:tc>
          <w:tcPr>
            <w:tcW w:w="722" w:type="dxa"/>
            <w:shd w:val="clear" w:color="auto" w:fill="E0E0E0"/>
            <w:vAlign w:val="center"/>
          </w:tcPr>
          <w:p w14:paraId="58CD73B6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Rev</w:t>
            </w:r>
          </w:p>
        </w:tc>
        <w:tc>
          <w:tcPr>
            <w:tcW w:w="1181" w:type="dxa"/>
            <w:shd w:val="clear" w:color="auto" w:fill="E0E0E0"/>
            <w:vAlign w:val="center"/>
          </w:tcPr>
          <w:p w14:paraId="5CDCFDE2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Date</w:t>
            </w:r>
          </w:p>
        </w:tc>
        <w:tc>
          <w:tcPr>
            <w:tcW w:w="6710" w:type="dxa"/>
            <w:shd w:val="clear" w:color="auto" w:fill="E0E0E0"/>
            <w:vAlign w:val="center"/>
          </w:tcPr>
          <w:p w14:paraId="2504AF1B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Changes Made</w:t>
            </w:r>
          </w:p>
        </w:tc>
        <w:tc>
          <w:tcPr>
            <w:tcW w:w="1701" w:type="dxa"/>
            <w:shd w:val="clear" w:color="auto" w:fill="E0E0E0"/>
          </w:tcPr>
          <w:p w14:paraId="3FBE56C8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By (User)</w:t>
            </w:r>
          </w:p>
        </w:tc>
      </w:tr>
      <w:tr w:rsidR="008042E6" w:rsidRPr="00686DC1" w14:paraId="4D0E6AA4" w14:textId="77777777" w:rsidTr="00543AE7">
        <w:trPr>
          <w:cantSplit/>
          <w:trHeight w:val="320"/>
        </w:trPr>
        <w:tc>
          <w:tcPr>
            <w:tcW w:w="722" w:type="dxa"/>
            <w:vAlign w:val="center"/>
          </w:tcPr>
          <w:p w14:paraId="0EFADEA2" w14:textId="01D66897" w:rsidR="008042E6" w:rsidRPr="00686DC1" w:rsidRDefault="00BB096A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1</w:t>
            </w:r>
            <w:r w:rsidR="008042E6" w:rsidRPr="00686DC1">
              <w:rPr>
                <w:rFonts w:ascii="Verdana" w:hAnsi="Verdana"/>
              </w:rPr>
              <w:t>.0</w:t>
            </w:r>
          </w:p>
        </w:tc>
        <w:tc>
          <w:tcPr>
            <w:tcW w:w="1181" w:type="dxa"/>
            <w:vAlign w:val="center"/>
          </w:tcPr>
          <w:p w14:paraId="493BAB31" w14:textId="36BD46A9" w:rsidR="008042E6" w:rsidRPr="00686DC1" w:rsidRDefault="009C4F6D" w:rsidP="008042E6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  <w:r w:rsidR="00F94951">
              <w:rPr>
                <w:rFonts w:ascii="Verdana" w:hAnsi="Verdana"/>
              </w:rPr>
              <w:t>/09/2024</w:t>
            </w:r>
          </w:p>
        </w:tc>
        <w:tc>
          <w:tcPr>
            <w:tcW w:w="6710" w:type="dxa"/>
            <w:vAlign w:val="center"/>
          </w:tcPr>
          <w:p w14:paraId="11235570" w14:textId="5CCDB6C6" w:rsidR="008042E6" w:rsidRPr="00686DC1" w:rsidRDefault="00505204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Initial document creation</w:t>
            </w:r>
          </w:p>
        </w:tc>
        <w:tc>
          <w:tcPr>
            <w:tcW w:w="1701" w:type="dxa"/>
          </w:tcPr>
          <w:p w14:paraId="13916CFA" w14:textId="39DC64A5" w:rsidR="008042E6" w:rsidRPr="00686DC1" w:rsidRDefault="000378E1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Mathew Gallehawk</w:t>
            </w:r>
          </w:p>
        </w:tc>
      </w:tr>
    </w:tbl>
    <w:p w14:paraId="0DFC5A08" w14:textId="77777777" w:rsidR="001F6097" w:rsidRPr="00686DC1" w:rsidRDefault="001F6097" w:rsidP="001F6097">
      <w:pPr>
        <w:rPr>
          <w:rFonts w:ascii="Verdana" w:hAnsi="Verdana"/>
          <w:b/>
        </w:rPr>
      </w:pPr>
    </w:p>
    <w:p w14:paraId="61660E74" w14:textId="77777777" w:rsidR="001F6097" w:rsidRPr="00686DC1" w:rsidRDefault="001F6097" w:rsidP="001F6097">
      <w:pPr>
        <w:rPr>
          <w:b/>
          <w:bCs/>
        </w:rPr>
      </w:pPr>
    </w:p>
    <w:p w14:paraId="41C542CB" w14:textId="02B827F4" w:rsidR="00F94951" w:rsidRDefault="00F94951" w:rsidP="00651D74">
      <w:pPr>
        <w:pStyle w:val="Heading1"/>
      </w:pPr>
      <w:r>
        <w:t>Requirements</w:t>
      </w:r>
    </w:p>
    <w:p w14:paraId="7CBE5713" w14:textId="4FC4017B" w:rsidR="00F94951" w:rsidRDefault="009C4F6D" w:rsidP="00F94951">
      <w:pPr>
        <w:pStyle w:val="ListParagraph"/>
        <w:numPr>
          <w:ilvl w:val="0"/>
          <w:numId w:val="36"/>
        </w:numPr>
      </w:pPr>
      <w:r>
        <w:t xml:space="preserve">Requires </w:t>
      </w:r>
      <w:proofErr w:type="spellStart"/>
      <w:r>
        <w:t>powershell</w:t>
      </w:r>
      <w:proofErr w:type="spellEnd"/>
      <w:r>
        <w:t xml:space="preserve"> reams module, will install if missing</w:t>
      </w:r>
    </w:p>
    <w:p w14:paraId="05273D47" w14:textId="77777777" w:rsidR="009C4F6D" w:rsidRDefault="00F94951" w:rsidP="00651D74">
      <w:pPr>
        <w:pStyle w:val="ListParagraph"/>
        <w:numPr>
          <w:ilvl w:val="0"/>
          <w:numId w:val="36"/>
        </w:numPr>
      </w:pPr>
      <w:proofErr w:type="spellStart"/>
      <w:r>
        <w:t>Powershell</w:t>
      </w:r>
      <w:proofErr w:type="spellEnd"/>
      <w:r>
        <w:t xml:space="preserve"> in Admin mode.</w:t>
      </w:r>
    </w:p>
    <w:p w14:paraId="530583E6" w14:textId="77777777" w:rsidR="009C4F6D" w:rsidRDefault="009C4F6D" w:rsidP="00651D74">
      <w:pPr>
        <w:pStyle w:val="ListParagraph"/>
        <w:numPr>
          <w:ilvl w:val="0"/>
          <w:numId w:val="36"/>
        </w:numPr>
      </w:pPr>
      <w:r>
        <w:t xml:space="preserve">execution policy set to unrestricted </w:t>
      </w:r>
    </w:p>
    <w:p w14:paraId="7995932E" w14:textId="77777777" w:rsidR="009C4F6D" w:rsidRDefault="009C4F6D" w:rsidP="009C4F6D"/>
    <w:p w14:paraId="77213267" w14:textId="4F978D55" w:rsidR="009C4F6D" w:rsidRDefault="00651D74" w:rsidP="00467B80">
      <w:pPr>
        <w:pStyle w:val="Heading1"/>
      </w:pPr>
      <w:r>
        <w:t>Process</w:t>
      </w:r>
    </w:p>
    <w:p w14:paraId="6C4F2DD0" w14:textId="77777777" w:rsidR="009C4F6D" w:rsidRPr="009C4F6D" w:rsidRDefault="009C4F6D" w:rsidP="009C4F6D">
      <w:pPr>
        <w:rPr>
          <w:b/>
          <w:bCs/>
        </w:rPr>
      </w:pPr>
      <w:r w:rsidRPr="009C4F6D">
        <w:rPr>
          <w:b/>
          <w:bCs/>
        </w:rPr>
        <w:t>Steps to Use the Script</w:t>
      </w:r>
    </w:p>
    <w:p w14:paraId="349D79AD" w14:textId="77777777" w:rsidR="009C4F6D" w:rsidRPr="009C4F6D" w:rsidRDefault="009C4F6D" w:rsidP="009C4F6D">
      <w:pPr>
        <w:numPr>
          <w:ilvl w:val="0"/>
          <w:numId w:val="39"/>
        </w:numPr>
      </w:pPr>
      <w:r w:rsidRPr="009C4F6D">
        <w:rPr>
          <w:b/>
          <w:bCs/>
        </w:rPr>
        <w:t>Open PowerShell</w:t>
      </w:r>
      <w:r w:rsidRPr="009C4F6D">
        <w:t>: Launch PowerShell with administrative privileges.</w:t>
      </w:r>
    </w:p>
    <w:p w14:paraId="121026D2" w14:textId="39879458" w:rsidR="009C4F6D" w:rsidRPr="009C4F6D" w:rsidRDefault="009C4F6D" w:rsidP="00063941">
      <w:pPr>
        <w:numPr>
          <w:ilvl w:val="0"/>
          <w:numId w:val="39"/>
        </w:numPr>
      </w:pPr>
      <w:r w:rsidRPr="009C4F6D">
        <w:rPr>
          <w:b/>
          <w:bCs/>
        </w:rPr>
        <w:t>Navigate to Script Location</w:t>
      </w:r>
      <w:r w:rsidRPr="009C4F6D">
        <w:t xml:space="preserve">: Change the directory to where the script is located. </w:t>
      </w:r>
      <w:r>
        <w:br/>
      </w:r>
      <w:r w:rsidRPr="009C4F6D">
        <w:t>For example:</w:t>
      </w:r>
      <w:r>
        <w:t xml:space="preserve"> </w:t>
      </w:r>
      <w:r w:rsidRPr="009C4F6D">
        <w:t>cd "C:\Path\To\Script"</w:t>
      </w:r>
    </w:p>
    <w:p w14:paraId="7E285C4D" w14:textId="740B9EC6" w:rsidR="009C4F6D" w:rsidRDefault="009C4F6D" w:rsidP="00BE3CA0">
      <w:pPr>
        <w:numPr>
          <w:ilvl w:val="0"/>
          <w:numId w:val="39"/>
        </w:numPr>
      </w:pPr>
      <w:r w:rsidRPr="009C4F6D">
        <w:rPr>
          <w:b/>
          <w:bCs/>
        </w:rPr>
        <w:t>Run the Script</w:t>
      </w:r>
      <w:r w:rsidRPr="009C4F6D">
        <w:t xml:space="preserve">: Execute the script by typing its name. </w:t>
      </w:r>
      <w:r>
        <w:br/>
      </w:r>
      <w:r w:rsidRPr="009C4F6D">
        <w:t>For example</w:t>
      </w:r>
      <w:proofErr w:type="gramStart"/>
      <w:r w:rsidRPr="009C4F6D">
        <w:t>:</w:t>
      </w:r>
      <w:r>
        <w:t xml:space="preserve"> </w:t>
      </w:r>
      <w:r w:rsidRPr="009C4F6D">
        <w:t>.</w:t>
      </w:r>
      <w:proofErr w:type="gramEnd"/>
      <w:r w:rsidRPr="009C4F6D">
        <w:t>\</w:t>
      </w:r>
      <w:r w:rsidR="00312CE7">
        <w:t>Calander Management.</w:t>
      </w:r>
      <w:r w:rsidRPr="009C4F6D">
        <w:t>ps1</w:t>
      </w:r>
    </w:p>
    <w:p w14:paraId="78B3EC17" w14:textId="515B60B4" w:rsidR="009C4F6D" w:rsidRDefault="009C4F6D" w:rsidP="00BE3CA0">
      <w:pPr>
        <w:numPr>
          <w:ilvl w:val="0"/>
          <w:numId w:val="39"/>
        </w:numPr>
      </w:pPr>
      <w:r>
        <w:rPr>
          <w:b/>
          <w:bCs/>
        </w:rPr>
        <w:t>If the required modules are not detected follow the prompts to install them</w:t>
      </w:r>
      <w:r w:rsidRPr="009C4F6D">
        <w:t>.</w:t>
      </w:r>
    </w:p>
    <w:p w14:paraId="140FEC37" w14:textId="6E40E3D2" w:rsidR="009C4F6D" w:rsidRPr="009C4F6D" w:rsidRDefault="009C4F6D" w:rsidP="00F84FE4">
      <w:pPr>
        <w:numPr>
          <w:ilvl w:val="0"/>
          <w:numId w:val="39"/>
        </w:numPr>
      </w:pPr>
      <w:r>
        <w:rPr>
          <w:b/>
          <w:bCs/>
        </w:rPr>
        <w:t xml:space="preserve">Once the modules are installed you will be required to add the </w:t>
      </w:r>
      <w:r w:rsidR="00F84FE4">
        <w:rPr>
          <w:b/>
          <w:bCs/>
        </w:rPr>
        <w:t>email of the user in question</w:t>
      </w:r>
      <w:r w:rsidRPr="009C4F6D">
        <w:t>.</w:t>
      </w:r>
    </w:p>
    <w:p w14:paraId="53CE9784" w14:textId="1A5404D2" w:rsidR="009C4F6D" w:rsidRPr="009C4F6D" w:rsidRDefault="00F84FE4" w:rsidP="009C4F6D">
      <w:r>
        <w:t>The results will output in the folder the script is in</w:t>
      </w:r>
    </w:p>
    <w:p w14:paraId="6A9B69F3" w14:textId="7C5C2C6C" w:rsidR="00467B80" w:rsidRDefault="00467B80" w:rsidP="00467B80">
      <w:pPr>
        <w:pStyle w:val="Heading1"/>
      </w:pPr>
      <w:r>
        <w:t>Script Review</w:t>
      </w:r>
    </w:p>
    <w:p w14:paraId="7A396E83" w14:textId="5AE3ED1C" w:rsidR="00467B80" w:rsidRDefault="00467B80" w:rsidP="00467B80"/>
    <w:p w14:paraId="7C85B6DB" w14:textId="77777777" w:rsidR="00312CE7" w:rsidRPr="00312CE7" w:rsidRDefault="00312CE7" w:rsidP="00312CE7">
      <w:r w:rsidRPr="00312CE7">
        <w:t>This PowerShell script is designed to manage mailbox permissions in Exchange Online. Below is a detailed explanation of the script's functionality:</w:t>
      </w:r>
    </w:p>
    <w:p w14:paraId="30C4FCE0" w14:textId="77777777" w:rsidR="00312CE7" w:rsidRPr="00312CE7" w:rsidRDefault="00312CE7" w:rsidP="00312CE7">
      <w:pPr>
        <w:rPr>
          <w:b/>
          <w:bCs/>
        </w:rPr>
      </w:pPr>
      <w:r w:rsidRPr="00312CE7">
        <w:rPr>
          <w:b/>
          <w:bCs/>
        </w:rPr>
        <w:t>Script Overview</w:t>
      </w:r>
    </w:p>
    <w:p w14:paraId="1025FDF6" w14:textId="77777777" w:rsidR="00312CE7" w:rsidRPr="00312CE7" w:rsidRDefault="00312CE7" w:rsidP="00312CE7">
      <w:pPr>
        <w:numPr>
          <w:ilvl w:val="0"/>
          <w:numId w:val="50"/>
        </w:numPr>
      </w:pPr>
      <w:r w:rsidRPr="00312CE7">
        <w:rPr>
          <w:b/>
          <w:bCs/>
        </w:rPr>
        <w:t>Author</w:t>
      </w:r>
      <w:r w:rsidRPr="00312CE7">
        <w:t>: Mathew Gallehawk</w:t>
      </w:r>
    </w:p>
    <w:p w14:paraId="1C8C7F04" w14:textId="77777777" w:rsidR="00312CE7" w:rsidRPr="00312CE7" w:rsidRDefault="00312CE7" w:rsidP="00312CE7">
      <w:pPr>
        <w:numPr>
          <w:ilvl w:val="0"/>
          <w:numId w:val="50"/>
        </w:numPr>
      </w:pPr>
      <w:r w:rsidRPr="00312CE7">
        <w:rPr>
          <w:b/>
          <w:bCs/>
        </w:rPr>
        <w:t>Purpose</w:t>
      </w:r>
      <w:r w:rsidRPr="00312CE7">
        <w:t>: Manage mailbox permissions</w:t>
      </w:r>
    </w:p>
    <w:p w14:paraId="54F17C37" w14:textId="77777777" w:rsidR="00312CE7" w:rsidRPr="00312CE7" w:rsidRDefault="00312CE7" w:rsidP="00312CE7">
      <w:pPr>
        <w:numPr>
          <w:ilvl w:val="0"/>
          <w:numId w:val="50"/>
        </w:numPr>
      </w:pPr>
      <w:r w:rsidRPr="00312CE7">
        <w:rPr>
          <w:b/>
          <w:bCs/>
        </w:rPr>
        <w:t>Context</w:t>
      </w:r>
      <w:r w:rsidRPr="00312CE7">
        <w:t>: Built for INC0040265</w:t>
      </w:r>
    </w:p>
    <w:p w14:paraId="4F3739EC" w14:textId="77777777" w:rsidR="00312CE7" w:rsidRPr="00312CE7" w:rsidRDefault="00312CE7" w:rsidP="00312CE7">
      <w:pPr>
        <w:rPr>
          <w:b/>
          <w:bCs/>
        </w:rPr>
      </w:pPr>
      <w:r w:rsidRPr="00312CE7">
        <w:rPr>
          <w:b/>
          <w:bCs/>
        </w:rPr>
        <w:t>Functions</w:t>
      </w:r>
    </w:p>
    <w:p w14:paraId="14B5FAD0" w14:textId="77777777" w:rsidR="00312CE7" w:rsidRPr="00312CE7" w:rsidRDefault="00312CE7" w:rsidP="00312CE7">
      <w:pPr>
        <w:rPr>
          <w:b/>
          <w:bCs/>
        </w:rPr>
      </w:pPr>
      <w:r w:rsidRPr="00312CE7">
        <w:rPr>
          <w:b/>
          <w:bCs/>
        </w:rPr>
        <w:t>1. </w:t>
      </w:r>
      <w:hyperlink r:id="rId10" w:history="1">
        <w:r w:rsidRPr="00312CE7">
          <w:rPr>
            <w:rStyle w:val="Hyperlink"/>
            <w:b/>
            <w:bCs/>
          </w:rPr>
          <w:t>Check-Module</w:t>
        </w:r>
      </w:hyperlink>
    </w:p>
    <w:p w14:paraId="2463BC81" w14:textId="77777777" w:rsidR="00312CE7" w:rsidRPr="00312CE7" w:rsidRDefault="00312CE7" w:rsidP="00312CE7">
      <w:pPr>
        <w:numPr>
          <w:ilvl w:val="0"/>
          <w:numId w:val="51"/>
        </w:numPr>
      </w:pPr>
      <w:r w:rsidRPr="00312CE7">
        <w:rPr>
          <w:b/>
          <w:bCs/>
        </w:rPr>
        <w:t>Purpose</w:t>
      </w:r>
      <w:r w:rsidRPr="00312CE7">
        <w:t>: Ensures the </w:t>
      </w:r>
      <w:proofErr w:type="spellStart"/>
      <w:r w:rsidRPr="00312CE7">
        <w:fldChar w:fldCharType="begin"/>
      </w:r>
      <w:r w:rsidRPr="00312CE7">
        <w:instrText>HYPERLINK "vscode-file://vscode-app/c:/Users/e103719/AppData/Local/Programs/Microsoft%20VS%20Code/resources/app/out/vs/code/electron-sandbox/workbench/workbench.html" \o ""</w:instrText>
      </w:r>
      <w:r w:rsidRPr="00312CE7">
        <w:fldChar w:fldCharType="separate"/>
      </w:r>
      <w:r w:rsidRPr="00312CE7">
        <w:rPr>
          <w:rStyle w:val="Hyperlink"/>
        </w:rPr>
        <w:t>ExchangeOnlineManagement</w:t>
      </w:r>
      <w:proofErr w:type="spellEnd"/>
      <w:r w:rsidRPr="00312CE7">
        <w:fldChar w:fldCharType="end"/>
      </w:r>
      <w:r w:rsidRPr="00312CE7">
        <w:t> module is installed.</w:t>
      </w:r>
    </w:p>
    <w:p w14:paraId="21436A85" w14:textId="77777777" w:rsidR="00312CE7" w:rsidRPr="00312CE7" w:rsidRDefault="00312CE7" w:rsidP="00312CE7">
      <w:pPr>
        <w:numPr>
          <w:ilvl w:val="0"/>
          <w:numId w:val="51"/>
        </w:numPr>
      </w:pPr>
      <w:r w:rsidRPr="00312CE7">
        <w:rPr>
          <w:b/>
          <w:bCs/>
        </w:rPr>
        <w:t>Logic</w:t>
      </w:r>
      <w:r w:rsidRPr="00312CE7">
        <w:t>:</w:t>
      </w:r>
    </w:p>
    <w:p w14:paraId="325A38FF" w14:textId="77777777" w:rsidR="00312CE7" w:rsidRPr="00312CE7" w:rsidRDefault="00312CE7" w:rsidP="00312CE7">
      <w:pPr>
        <w:numPr>
          <w:ilvl w:val="1"/>
          <w:numId w:val="51"/>
        </w:numPr>
      </w:pPr>
      <w:r w:rsidRPr="00312CE7">
        <w:t>Checks if the module is available.</w:t>
      </w:r>
    </w:p>
    <w:p w14:paraId="4A496FD2" w14:textId="77777777" w:rsidR="00312CE7" w:rsidRPr="00312CE7" w:rsidRDefault="00312CE7" w:rsidP="00312CE7">
      <w:pPr>
        <w:numPr>
          <w:ilvl w:val="1"/>
          <w:numId w:val="51"/>
        </w:numPr>
      </w:pPr>
      <w:r w:rsidRPr="00312CE7">
        <w:t>If not, installs the module.</w:t>
      </w:r>
    </w:p>
    <w:p w14:paraId="7E539551" w14:textId="77777777" w:rsidR="00312CE7" w:rsidRPr="00312CE7" w:rsidRDefault="00312CE7" w:rsidP="00312CE7">
      <w:pPr>
        <w:rPr>
          <w:b/>
          <w:bCs/>
        </w:rPr>
      </w:pPr>
      <w:r w:rsidRPr="00312CE7">
        <w:rPr>
          <w:b/>
          <w:bCs/>
        </w:rPr>
        <w:t>2. </w:t>
      </w:r>
      <w:proofErr w:type="spellStart"/>
      <w:r w:rsidRPr="00312CE7">
        <w:rPr>
          <w:b/>
          <w:bCs/>
        </w:rPr>
        <w:fldChar w:fldCharType="begin"/>
      </w:r>
      <w:r w:rsidRPr="00312CE7">
        <w:rPr>
          <w:b/>
          <w:bCs/>
        </w:rPr>
        <w:instrText>HYPERLINK "vscode-file://vscode-app/c:/Users/e103719/AppData/Local/Programs/Microsoft%20VS%20Code/resources/app/out/vs/code/electron-sandbox/workbench/workbench.html" \o ""</w:instrText>
      </w:r>
      <w:r w:rsidRPr="00312CE7">
        <w:rPr>
          <w:b/>
          <w:bCs/>
        </w:rPr>
      </w:r>
      <w:r w:rsidRPr="00312CE7">
        <w:rPr>
          <w:b/>
          <w:bCs/>
        </w:rPr>
        <w:fldChar w:fldCharType="separate"/>
      </w:r>
      <w:r w:rsidRPr="00312CE7">
        <w:rPr>
          <w:rStyle w:val="Hyperlink"/>
          <w:b/>
          <w:bCs/>
        </w:rPr>
        <w:t>ViewCalander</w:t>
      </w:r>
      <w:proofErr w:type="spellEnd"/>
      <w:r w:rsidRPr="00312CE7">
        <w:fldChar w:fldCharType="end"/>
      </w:r>
    </w:p>
    <w:p w14:paraId="67942FF2" w14:textId="77777777" w:rsidR="00312CE7" w:rsidRPr="00312CE7" w:rsidRDefault="00312CE7" w:rsidP="00312CE7">
      <w:pPr>
        <w:numPr>
          <w:ilvl w:val="0"/>
          <w:numId w:val="52"/>
        </w:numPr>
      </w:pPr>
      <w:r w:rsidRPr="00312CE7">
        <w:rPr>
          <w:b/>
          <w:bCs/>
        </w:rPr>
        <w:t>Purpose</w:t>
      </w:r>
      <w:r w:rsidRPr="00312CE7">
        <w:t>: Outputs a file listing the user permissions for an Outlook calendar.</w:t>
      </w:r>
    </w:p>
    <w:p w14:paraId="3B0049EE" w14:textId="77777777" w:rsidR="00312CE7" w:rsidRPr="00312CE7" w:rsidRDefault="00312CE7" w:rsidP="00312CE7">
      <w:pPr>
        <w:numPr>
          <w:ilvl w:val="0"/>
          <w:numId w:val="52"/>
        </w:numPr>
      </w:pPr>
      <w:r w:rsidRPr="00312CE7">
        <w:rPr>
          <w:b/>
          <w:bCs/>
        </w:rPr>
        <w:t>Logic</w:t>
      </w:r>
      <w:r w:rsidRPr="00312CE7">
        <w:t>:</w:t>
      </w:r>
    </w:p>
    <w:p w14:paraId="15210256" w14:textId="77777777" w:rsidR="00312CE7" w:rsidRPr="00312CE7" w:rsidRDefault="00312CE7" w:rsidP="00312CE7">
      <w:pPr>
        <w:numPr>
          <w:ilvl w:val="1"/>
          <w:numId w:val="52"/>
        </w:numPr>
      </w:pPr>
      <w:r w:rsidRPr="00312CE7">
        <w:t>Prompts the user for the calendar email address and name.</w:t>
      </w:r>
    </w:p>
    <w:p w14:paraId="2E634CAC" w14:textId="77777777" w:rsidR="00312CE7" w:rsidRPr="00312CE7" w:rsidRDefault="00312CE7" w:rsidP="00312CE7">
      <w:pPr>
        <w:numPr>
          <w:ilvl w:val="1"/>
          <w:numId w:val="52"/>
        </w:numPr>
      </w:pPr>
      <w:r w:rsidRPr="00312CE7">
        <w:t>Constructs the calendar identity.</w:t>
      </w:r>
    </w:p>
    <w:p w14:paraId="32813B80" w14:textId="77777777" w:rsidR="00312CE7" w:rsidRPr="00312CE7" w:rsidRDefault="00312CE7" w:rsidP="00312CE7">
      <w:pPr>
        <w:numPr>
          <w:ilvl w:val="1"/>
          <w:numId w:val="52"/>
        </w:numPr>
      </w:pPr>
      <w:r w:rsidRPr="00312CE7">
        <w:t>Retrieves and outputs the mailbox folder permissions to a CSV file.</w:t>
      </w:r>
    </w:p>
    <w:p w14:paraId="22D46F40" w14:textId="77777777" w:rsidR="00312CE7" w:rsidRPr="00312CE7" w:rsidRDefault="00312CE7" w:rsidP="00312CE7">
      <w:pPr>
        <w:rPr>
          <w:b/>
          <w:bCs/>
        </w:rPr>
      </w:pPr>
      <w:r w:rsidRPr="00312CE7">
        <w:rPr>
          <w:b/>
          <w:bCs/>
        </w:rPr>
        <w:t>3. </w:t>
      </w:r>
      <w:proofErr w:type="spellStart"/>
      <w:r w:rsidRPr="00312CE7">
        <w:rPr>
          <w:b/>
          <w:bCs/>
        </w:rPr>
        <w:fldChar w:fldCharType="begin"/>
      </w:r>
      <w:r w:rsidRPr="00312CE7">
        <w:rPr>
          <w:b/>
          <w:bCs/>
        </w:rPr>
        <w:instrText>HYPERLINK "vscode-file://vscode-app/c:/Users/e103719/AppData/Local/Programs/Microsoft%20VS%20Code/resources/app/out/vs/code/electron-sandbox/workbench/workbench.html" \o ""</w:instrText>
      </w:r>
      <w:r w:rsidRPr="00312CE7">
        <w:rPr>
          <w:b/>
          <w:bCs/>
        </w:rPr>
      </w:r>
      <w:r w:rsidRPr="00312CE7">
        <w:rPr>
          <w:b/>
          <w:bCs/>
        </w:rPr>
        <w:fldChar w:fldCharType="separate"/>
      </w:r>
      <w:r w:rsidRPr="00312CE7">
        <w:rPr>
          <w:rStyle w:val="Hyperlink"/>
          <w:b/>
          <w:bCs/>
        </w:rPr>
        <w:t>removeUser</w:t>
      </w:r>
      <w:proofErr w:type="spellEnd"/>
      <w:r w:rsidRPr="00312CE7">
        <w:fldChar w:fldCharType="end"/>
      </w:r>
    </w:p>
    <w:p w14:paraId="4ABCA43F" w14:textId="77777777" w:rsidR="00312CE7" w:rsidRPr="00312CE7" w:rsidRDefault="00312CE7" w:rsidP="00312CE7">
      <w:pPr>
        <w:numPr>
          <w:ilvl w:val="0"/>
          <w:numId w:val="53"/>
        </w:numPr>
      </w:pPr>
      <w:r w:rsidRPr="00312CE7">
        <w:rPr>
          <w:b/>
          <w:bCs/>
        </w:rPr>
        <w:t>Purpose</w:t>
      </w:r>
      <w:r w:rsidRPr="00312CE7">
        <w:t>: Removes a user from the calendar permissions.</w:t>
      </w:r>
    </w:p>
    <w:p w14:paraId="41F5CEFE" w14:textId="77777777" w:rsidR="00312CE7" w:rsidRPr="00312CE7" w:rsidRDefault="00312CE7" w:rsidP="00312CE7">
      <w:pPr>
        <w:numPr>
          <w:ilvl w:val="0"/>
          <w:numId w:val="53"/>
        </w:numPr>
      </w:pPr>
      <w:r w:rsidRPr="00312CE7">
        <w:rPr>
          <w:b/>
          <w:bCs/>
        </w:rPr>
        <w:t>Logic</w:t>
      </w:r>
      <w:r w:rsidRPr="00312CE7">
        <w:t>:</w:t>
      </w:r>
    </w:p>
    <w:p w14:paraId="0E12B267" w14:textId="77777777" w:rsidR="00312CE7" w:rsidRPr="00312CE7" w:rsidRDefault="00312CE7" w:rsidP="00312CE7">
      <w:pPr>
        <w:numPr>
          <w:ilvl w:val="1"/>
          <w:numId w:val="53"/>
        </w:numPr>
      </w:pPr>
      <w:r w:rsidRPr="00312CE7">
        <w:t>Prompts the user for the email address of the user to remove, the calendar email address, and the calendar name.</w:t>
      </w:r>
    </w:p>
    <w:p w14:paraId="7E52E1DF" w14:textId="77777777" w:rsidR="00312CE7" w:rsidRPr="00312CE7" w:rsidRDefault="00312CE7" w:rsidP="00312CE7">
      <w:pPr>
        <w:numPr>
          <w:ilvl w:val="1"/>
          <w:numId w:val="53"/>
        </w:numPr>
      </w:pPr>
      <w:r w:rsidRPr="00312CE7">
        <w:t>Constructs the calendar identity.</w:t>
      </w:r>
    </w:p>
    <w:p w14:paraId="4CB01AA7" w14:textId="77777777" w:rsidR="00312CE7" w:rsidRPr="00312CE7" w:rsidRDefault="00312CE7" w:rsidP="00312CE7">
      <w:pPr>
        <w:numPr>
          <w:ilvl w:val="1"/>
          <w:numId w:val="53"/>
        </w:numPr>
      </w:pPr>
      <w:r w:rsidRPr="00312CE7">
        <w:t>Logs the current permissions to a CSV file.</w:t>
      </w:r>
    </w:p>
    <w:p w14:paraId="1AFB4F36" w14:textId="77777777" w:rsidR="00312CE7" w:rsidRPr="00312CE7" w:rsidRDefault="00312CE7" w:rsidP="00312CE7">
      <w:pPr>
        <w:numPr>
          <w:ilvl w:val="1"/>
          <w:numId w:val="53"/>
        </w:numPr>
      </w:pPr>
      <w:r w:rsidRPr="00312CE7">
        <w:t>Removes the user from the mailbox folder and mailbox permissions.</w:t>
      </w:r>
    </w:p>
    <w:p w14:paraId="361A9C97" w14:textId="77777777" w:rsidR="00312CE7" w:rsidRPr="00312CE7" w:rsidRDefault="00312CE7" w:rsidP="00312CE7">
      <w:pPr>
        <w:numPr>
          <w:ilvl w:val="1"/>
          <w:numId w:val="53"/>
        </w:numPr>
      </w:pPr>
      <w:r w:rsidRPr="00312CE7">
        <w:lastRenderedPageBreak/>
        <w:t>Logs the updated permissions to the CSV file.</w:t>
      </w:r>
    </w:p>
    <w:p w14:paraId="35F61BC2" w14:textId="77777777" w:rsidR="00312CE7" w:rsidRPr="00312CE7" w:rsidRDefault="00312CE7" w:rsidP="00312CE7">
      <w:pPr>
        <w:rPr>
          <w:b/>
          <w:bCs/>
        </w:rPr>
      </w:pPr>
      <w:r w:rsidRPr="00312CE7">
        <w:rPr>
          <w:b/>
          <w:bCs/>
        </w:rPr>
        <w:t>4. </w:t>
      </w:r>
      <w:proofErr w:type="spellStart"/>
      <w:r w:rsidRPr="00312CE7">
        <w:rPr>
          <w:b/>
          <w:bCs/>
        </w:rPr>
        <w:fldChar w:fldCharType="begin"/>
      </w:r>
      <w:r w:rsidRPr="00312CE7">
        <w:rPr>
          <w:b/>
          <w:bCs/>
        </w:rPr>
        <w:instrText>HYPERLINK "vscode-file://vscode-app/c:/Users/e103719/AppData/Local/Programs/Microsoft%20VS%20Code/resources/app/out/vs/code/electron-sandbox/workbench/workbench.html" \o ""</w:instrText>
      </w:r>
      <w:r w:rsidRPr="00312CE7">
        <w:rPr>
          <w:b/>
          <w:bCs/>
        </w:rPr>
      </w:r>
      <w:r w:rsidRPr="00312CE7">
        <w:rPr>
          <w:b/>
          <w:bCs/>
        </w:rPr>
        <w:fldChar w:fldCharType="separate"/>
      </w:r>
      <w:r w:rsidRPr="00312CE7">
        <w:rPr>
          <w:rStyle w:val="Hyperlink"/>
          <w:b/>
          <w:bCs/>
        </w:rPr>
        <w:t>addUser</w:t>
      </w:r>
      <w:proofErr w:type="spellEnd"/>
      <w:r w:rsidRPr="00312CE7">
        <w:fldChar w:fldCharType="end"/>
      </w:r>
    </w:p>
    <w:p w14:paraId="3D939F38" w14:textId="77777777" w:rsidR="00312CE7" w:rsidRPr="00312CE7" w:rsidRDefault="00312CE7" w:rsidP="00312CE7">
      <w:pPr>
        <w:numPr>
          <w:ilvl w:val="0"/>
          <w:numId w:val="54"/>
        </w:numPr>
      </w:pPr>
      <w:r w:rsidRPr="00312CE7">
        <w:rPr>
          <w:b/>
          <w:bCs/>
        </w:rPr>
        <w:t>Purpose</w:t>
      </w:r>
      <w:r w:rsidRPr="00312CE7">
        <w:t>: Adds a user to the calendar permissions.</w:t>
      </w:r>
    </w:p>
    <w:p w14:paraId="634FF498" w14:textId="77777777" w:rsidR="00312CE7" w:rsidRPr="00312CE7" w:rsidRDefault="00312CE7" w:rsidP="00312CE7">
      <w:pPr>
        <w:numPr>
          <w:ilvl w:val="0"/>
          <w:numId w:val="54"/>
        </w:numPr>
      </w:pPr>
      <w:r w:rsidRPr="00312CE7">
        <w:rPr>
          <w:b/>
          <w:bCs/>
        </w:rPr>
        <w:t>Logic</w:t>
      </w:r>
      <w:r w:rsidRPr="00312CE7">
        <w:t>:</w:t>
      </w:r>
    </w:p>
    <w:p w14:paraId="0D674F7A" w14:textId="77777777" w:rsidR="00312CE7" w:rsidRPr="00312CE7" w:rsidRDefault="00312CE7" w:rsidP="00312CE7">
      <w:pPr>
        <w:numPr>
          <w:ilvl w:val="1"/>
          <w:numId w:val="54"/>
        </w:numPr>
      </w:pPr>
      <w:r w:rsidRPr="00312CE7">
        <w:t>Prompts the user for the type of access (Reviewer or Editor), the email address of the user to add, the calendar email address, and the calendar name.</w:t>
      </w:r>
    </w:p>
    <w:p w14:paraId="4F60B025" w14:textId="77777777" w:rsidR="00312CE7" w:rsidRPr="00312CE7" w:rsidRDefault="00312CE7" w:rsidP="00312CE7">
      <w:pPr>
        <w:numPr>
          <w:ilvl w:val="1"/>
          <w:numId w:val="54"/>
        </w:numPr>
      </w:pPr>
      <w:r w:rsidRPr="00312CE7">
        <w:t>Constructs the calendar identity.</w:t>
      </w:r>
    </w:p>
    <w:p w14:paraId="4B525774" w14:textId="77777777" w:rsidR="00312CE7" w:rsidRPr="00312CE7" w:rsidRDefault="00312CE7" w:rsidP="00312CE7">
      <w:pPr>
        <w:numPr>
          <w:ilvl w:val="1"/>
          <w:numId w:val="54"/>
        </w:numPr>
      </w:pPr>
      <w:r w:rsidRPr="00312CE7">
        <w:t>Logs the current permissions to a CSV file.</w:t>
      </w:r>
    </w:p>
    <w:p w14:paraId="30F1D914" w14:textId="77777777" w:rsidR="00312CE7" w:rsidRPr="00312CE7" w:rsidRDefault="00312CE7" w:rsidP="00312CE7">
      <w:pPr>
        <w:numPr>
          <w:ilvl w:val="1"/>
          <w:numId w:val="54"/>
        </w:numPr>
      </w:pPr>
      <w:r w:rsidRPr="00312CE7">
        <w:t>Adds the user to the mailbox folder and mailbox permissions based on the selected access type.</w:t>
      </w:r>
    </w:p>
    <w:p w14:paraId="4921A93C" w14:textId="77777777" w:rsidR="00312CE7" w:rsidRPr="00312CE7" w:rsidRDefault="00312CE7" w:rsidP="00312CE7">
      <w:pPr>
        <w:numPr>
          <w:ilvl w:val="1"/>
          <w:numId w:val="54"/>
        </w:numPr>
      </w:pPr>
      <w:r w:rsidRPr="00312CE7">
        <w:t>Logs the updated permissions to the CSV file.</w:t>
      </w:r>
    </w:p>
    <w:p w14:paraId="2B663BE3" w14:textId="77777777" w:rsidR="00312CE7" w:rsidRPr="00312CE7" w:rsidRDefault="00312CE7" w:rsidP="00312CE7">
      <w:pPr>
        <w:rPr>
          <w:b/>
          <w:bCs/>
        </w:rPr>
      </w:pPr>
      <w:r w:rsidRPr="00312CE7">
        <w:rPr>
          <w:b/>
          <w:bCs/>
        </w:rPr>
        <w:t>Main Function</w:t>
      </w:r>
    </w:p>
    <w:p w14:paraId="0C144C2F" w14:textId="77777777" w:rsidR="00312CE7" w:rsidRPr="00312CE7" w:rsidRDefault="00312CE7" w:rsidP="00312CE7">
      <w:pPr>
        <w:rPr>
          <w:b/>
          <w:bCs/>
        </w:rPr>
      </w:pPr>
      <w:hyperlink r:id="rId11" w:history="1">
        <w:r w:rsidRPr="00312CE7">
          <w:rPr>
            <w:rStyle w:val="Hyperlink"/>
            <w:b/>
            <w:bCs/>
          </w:rPr>
          <w:t>main</w:t>
        </w:r>
      </w:hyperlink>
    </w:p>
    <w:p w14:paraId="01BB5CF4" w14:textId="77777777" w:rsidR="00312CE7" w:rsidRPr="00312CE7" w:rsidRDefault="00312CE7" w:rsidP="00312CE7">
      <w:pPr>
        <w:numPr>
          <w:ilvl w:val="0"/>
          <w:numId w:val="55"/>
        </w:numPr>
      </w:pPr>
      <w:r w:rsidRPr="00312CE7">
        <w:rPr>
          <w:b/>
          <w:bCs/>
        </w:rPr>
        <w:t>Purpose</w:t>
      </w:r>
      <w:r w:rsidRPr="00312CE7">
        <w:t>: The entry point of the script.</w:t>
      </w:r>
    </w:p>
    <w:p w14:paraId="0BE9A0C2" w14:textId="77777777" w:rsidR="00312CE7" w:rsidRPr="00312CE7" w:rsidRDefault="00312CE7" w:rsidP="00312CE7">
      <w:pPr>
        <w:numPr>
          <w:ilvl w:val="0"/>
          <w:numId w:val="55"/>
        </w:numPr>
      </w:pPr>
      <w:r w:rsidRPr="00312CE7">
        <w:rPr>
          <w:b/>
          <w:bCs/>
        </w:rPr>
        <w:t>Logic</w:t>
      </w:r>
      <w:r w:rsidRPr="00312CE7">
        <w:t>:</w:t>
      </w:r>
    </w:p>
    <w:p w14:paraId="1CC8FB16" w14:textId="77777777" w:rsidR="00312CE7" w:rsidRPr="00312CE7" w:rsidRDefault="00312CE7" w:rsidP="00312CE7">
      <w:pPr>
        <w:numPr>
          <w:ilvl w:val="1"/>
          <w:numId w:val="55"/>
        </w:numPr>
      </w:pPr>
      <w:r w:rsidRPr="00312CE7">
        <w:t>Calls </w:t>
      </w:r>
      <w:hyperlink r:id="rId12" w:history="1">
        <w:r w:rsidRPr="00312CE7">
          <w:rPr>
            <w:rStyle w:val="Hyperlink"/>
          </w:rPr>
          <w:t>Check-Module</w:t>
        </w:r>
      </w:hyperlink>
      <w:r w:rsidRPr="00312CE7">
        <w:t> to ensure the necessary module is installed.</w:t>
      </w:r>
    </w:p>
    <w:p w14:paraId="655545D6" w14:textId="77777777" w:rsidR="00312CE7" w:rsidRPr="00312CE7" w:rsidRDefault="00312CE7" w:rsidP="00312CE7">
      <w:pPr>
        <w:numPr>
          <w:ilvl w:val="1"/>
          <w:numId w:val="55"/>
        </w:numPr>
      </w:pPr>
      <w:r w:rsidRPr="00312CE7">
        <w:t>Connects to Exchange Online.</w:t>
      </w:r>
    </w:p>
    <w:p w14:paraId="1364FEF2" w14:textId="77777777" w:rsidR="00312CE7" w:rsidRPr="00312CE7" w:rsidRDefault="00312CE7" w:rsidP="00312CE7">
      <w:pPr>
        <w:numPr>
          <w:ilvl w:val="1"/>
          <w:numId w:val="55"/>
        </w:numPr>
      </w:pPr>
      <w:r w:rsidRPr="00312CE7">
        <w:t>Enters a loop to continuously prompt the user for actions:</w:t>
      </w:r>
    </w:p>
    <w:p w14:paraId="24953DC4" w14:textId="77777777" w:rsidR="00312CE7" w:rsidRPr="00312CE7" w:rsidRDefault="00312CE7" w:rsidP="00312CE7">
      <w:pPr>
        <w:numPr>
          <w:ilvl w:val="2"/>
          <w:numId w:val="55"/>
        </w:numPr>
      </w:pPr>
      <w:hyperlink r:id="rId13" w:history="1">
        <w:r w:rsidRPr="00312CE7">
          <w:rPr>
            <w:rStyle w:val="Hyperlink"/>
          </w:rPr>
          <w:t>1</w:t>
        </w:r>
      </w:hyperlink>
      <w:r w:rsidRPr="00312CE7">
        <w:t>: Calls </w:t>
      </w:r>
      <w:proofErr w:type="spellStart"/>
      <w:r w:rsidRPr="00312CE7">
        <w:fldChar w:fldCharType="begin"/>
      </w:r>
      <w:r w:rsidRPr="00312CE7">
        <w:instrText>HYPERLINK "vscode-file://vscode-app/c:/Users/e103719/AppData/Local/Programs/Microsoft%20VS%20Code/resources/app/out/vs/code/electron-sandbox/workbench/workbench.html" \o ""</w:instrText>
      </w:r>
      <w:r w:rsidRPr="00312CE7">
        <w:fldChar w:fldCharType="separate"/>
      </w:r>
      <w:r w:rsidRPr="00312CE7">
        <w:rPr>
          <w:rStyle w:val="Hyperlink"/>
        </w:rPr>
        <w:t>ViewCalander</w:t>
      </w:r>
      <w:proofErr w:type="spellEnd"/>
      <w:r w:rsidRPr="00312CE7">
        <w:fldChar w:fldCharType="end"/>
      </w:r>
      <w:r w:rsidRPr="00312CE7">
        <w:t> to view mailbox permissions.</w:t>
      </w:r>
    </w:p>
    <w:p w14:paraId="0C6F565B" w14:textId="77777777" w:rsidR="00312CE7" w:rsidRPr="00312CE7" w:rsidRDefault="00312CE7" w:rsidP="00312CE7">
      <w:pPr>
        <w:numPr>
          <w:ilvl w:val="2"/>
          <w:numId w:val="55"/>
        </w:numPr>
      </w:pPr>
      <w:hyperlink r:id="rId14" w:history="1">
        <w:r w:rsidRPr="00312CE7">
          <w:rPr>
            <w:rStyle w:val="Hyperlink"/>
          </w:rPr>
          <w:t>2</w:t>
        </w:r>
      </w:hyperlink>
      <w:r w:rsidRPr="00312CE7">
        <w:t>: Calls </w:t>
      </w:r>
      <w:proofErr w:type="spellStart"/>
      <w:r w:rsidRPr="00312CE7">
        <w:fldChar w:fldCharType="begin"/>
      </w:r>
      <w:r w:rsidRPr="00312CE7">
        <w:instrText>HYPERLINK "vscode-file://vscode-app/c:/Users/e103719/AppData/Local/Programs/Microsoft%20VS%20Code/resources/app/out/vs/code/electron-sandbox/workbench/workbench.html" \o ""</w:instrText>
      </w:r>
      <w:r w:rsidRPr="00312CE7">
        <w:fldChar w:fldCharType="separate"/>
      </w:r>
      <w:r w:rsidRPr="00312CE7">
        <w:rPr>
          <w:rStyle w:val="Hyperlink"/>
        </w:rPr>
        <w:t>removeUser</w:t>
      </w:r>
      <w:proofErr w:type="spellEnd"/>
      <w:r w:rsidRPr="00312CE7">
        <w:fldChar w:fldCharType="end"/>
      </w:r>
      <w:r w:rsidRPr="00312CE7">
        <w:t> to remove a user from the calendar.</w:t>
      </w:r>
    </w:p>
    <w:p w14:paraId="2650A5D8" w14:textId="77777777" w:rsidR="00312CE7" w:rsidRPr="00312CE7" w:rsidRDefault="00312CE7" w:rsidP="00312CE7">
      <w:pPr>
        <w:numPr>
          <w:ilvl w:val="2"/>
          <w:numId w:val="55"/>
        </w:numPr>
      </w:pPr>
      <w:hyperlink r:id="rId15" w:history="1">
        <w:r w:rsidRPr="00312CE7">
          <w:rPr>
            <w:rStyle w:val="Hyperlink"/>
          </w:rPr>
          <w:t>3</w:t>
        </w:r>
      </w:hyperlink>
      <w:r w:rsidRPr="00312CE7">
        <w:t>: Calls </w:t>
      </w:r>
      <w:proofErr w:type="spellStart"/>
      <w:r w:rsidRPr="00312CE7">
        <w:fldChar w:fldCharType="begin"/>
      </w:r>
      <w:r w:rsidRPr="00312CE7">
        <w:instrText>HYPERLINK "vscode-file://vscode-app/c:/Users/e103719/AppData/Local/Programs/Microsoft%20VS%20Code/resources/app/out/vs/code/electron-sandbox/workbench/workbench.html" \o ""</w:instrText>
      </w:r>
      <w:r w:rsidRPr="00312CE7">
        <w:fldChar w:fldCharType="separate"/>
      </w:r>
      <w:r w:rsidRPr="00312CE7">
        <w:rPr>
          <w:rStyle w:val="Hyperlink"/>
        </w:rPr>
        <w:t>addUser</w:t>
      </w:r>
      <w:proofErr w:type="spellEnd"/>
      <w:r w:rsidRPr="00312CE7">
        <w:fldChar w:fldCharType="end"/>
      </w:r>
      <w:r w:rsidRPr="00312CE7">
        <w:t> to add a user to the calendar.</w:t>
      </w:r>
    </w:p>
    <w:p w14:paraId="7EF71F90" w14:textId="77777777" w:rsidR="00312CE7" w:rsidRPr="00312CE7" w:rsidRDefault="00312CE7" w:rsidP="00312CE7">
      <w:pPr>
        <w:numPr>
          <w:ilvl w:val="2"/>
          <w:numId w:val="55"/>
        </w:numPr>
      </w:pPr>
      <w:hyperlink r:id="rId16" w:history="1">
        <w:r w:rsidRPr="00312CE7">
          <w:rPr>
            <w:rStyle w:val="Hyperlink"/>
          </w:rPr>
          <w:t>EXIT</w:t>
        </w:r>
      </w:hyperlink>
      <w:r w:rsidRPr="00312CE7">
        <w:t>: Disconnects from Exchange Online and exits the script.</w:t>
      </w:r>
    </w:p>
    <w:p w14:paraId="6982DE2E" w14:textId="77777777" w:rsidR="00312CE7" w:rsidRPr="00312CE7" w:rsidRDefault="00312CE7" w:rsidP="00312CE7">
      <w:pPr>
        <w:numPr>
          <w:ilvl w:val="1"/>
          <w:numId w:val="55"/>
        </w:numPr>
      </w:pPr>
      <w:r w:rsidRPr="00312CE7">
        <w:t>Disconnects from Exchange Online when the loop ends.</w:t>
      </w:r>
    </w:p>
    <w:p w14:paraId="5C92891D" w14:textId="77777777" w:rsidR="00312CE7" w:rsidRPr="00312CE7" w:rsidRDefault="00312CE7" w:rsidP="00312CE7">
      <w:pPr>
        <w:rPr>
          <w:b/>
          <w:bCs/>
        </w:rPr>
      </w:pPr>
      <w:r w:rsidRPr="00312CE7">
        <w:rPr>
          <w:b/>
          <w:bCs/>
        </w:rPr>
        <w:t>Usage</w:t>
      </w:r>
    </w:p>
    <w:p w14:paraId="7CA307C8" w14:textId="77777777" w:rsidR="00312CE7" w:rsidRPr="00312CE7" w:rsidRDefault="00312CE7" w:rsidP="00312CE7">
      <w:pPr>
        <w:numPr>
          <w:ilvl w:val="0"/>
          <w:numId w:val="56"/>
        </w:numPr>
      </w:pPr>
      <w:r w:rsidRPr="00312CE7">
        <w:rPr>
          <w:b/>
          <w:bCs/>
        </w:rPr>
        <w:t>Run the Script</w:t>
      </w:r>
      <w:r w:rsidRPr="00312CE7">
        <w:t>: Execute the script in a PowerShell environment.</w:t>
      </w:r>
    </w:p>
    <w:p w14:paraId="156E733A" w14:textId="77777777" w:rsidR="00312CE7" w:rsidRPr="00312CE7" w:rsidRDefault="00312CE7" w:rsidP="00312CE7">
      <w:pPr>
        <w:numPr>
          <w:ilvl w:val="0"/>
          <w:numId w:val="56"/>
        </w:numPr>
      </w:pPr>
      <w:r w:rsidRPr="00312CE7">
        <w:rPr>
          <w:b/>
          <w:bCs/>
        </w:rPr>
        <w:t>Follow Prompts</w:t>
      </w:r>
      <w:r w:rsidRPr="00312CE7">
        <w:t>: The script will prompt you for various inputs based on the selected action.</w:t>
      </w:r>
    </w:p>
    <w:p w14:paraId="49473D61" w14:textId="77777777" w:rsidR="00312CE7" w:rsidRPr="00312CE7" w:rsidRDefault="00312CE7" w:rsidP="00312CE7">
      <w:pPr>
        <w:numPr>
          <w:ilvl w:val="0"/>
          <w:numId w:val="56"/>
        </w:numPr>
      </w:pPr>
      <w:r w:rsidRPr="00312CE7">
        <w:rPr>
          <w:b/>
          <w:bCs/>
        </w:rPr>
        <w:t>Manage Permissions</w:t>
      </w:r>
      <w:r w:rsidRPr="00312CE7">
        <w:t>: Use the options to view, add, or remove mailbox permissions.</w:t>
      </w:r>
    </w:p>
    <w:p w14:paraId="4D0A8CC0" w14:textId="77777777" w:rsidR="00312CE7" w:rsidRPr="00312CE7" w:rsidRDefault="00312CE7" w:rsidP="00312CE7">
      <w:pPr>
        <w:rPr>
          <w:b/>
          <w:bCs/>
        </w:rPr>
      </w:pPr>
      <w:r w:rsidRPr="00312CE7">
        <w:rPr>
          <w:b/>
          <w:bCs/>
        </w:rPr>
        <w:t>Example</w:t>
      </w:r>
    </w:p>
    <w:p w14:paraId="28C68BC6" w14:textId="77777777" w:rsidR="00312CE7" w:rsidRPr="00312CE7" w:rsidRDefault="00312CE7" w:rsidP="00312CE7">
      <w:pPr>
        <w:numPr>
          <w:ilvl w:val="0"/>
          <w:numId w:val="57"/>
        </w:numPr>
      </w:pPr>
      <w:r w:rsidRPr="00312CE7">
        <w:t>To view mailbox permissions, input </w:t>
      </w:r>
      <w:hyperlink r:id="rId17" w:history="1">
        <w:r w:rsidRPr="00312CE7">
          <w:rPr>
            <w:rStyle w:val="Hyperlink"/>
          </w:rPr>
          <w:t>1</w:t>
        </w:r>
      </w:hyperlink>
      <w:r w:rsidRPr="00312CE7">
        <w:t> when prompted.</w:t>
      </w:r>
    </w:p>
    <w:p w14:paraId="63ED0597" w14:textId="77777777" w:rsidR="00312CE7" w:rsidRPr="00312CE7" w:rsidRDefault="00312CE7" w:rsidP="00312CE7">
      <w:pPr>
        <w:numPr>
          <w:ilvl w:val="0"/>
          <w:numId w:val="57"/>
        </w:numPr>
      </w:pPr>
      <w:r w:rsidRPr="00312CE7">
        <w:t>To remove a user, input </w:t>
      </w:r>
      <w:hyperlink r:id="rId18" w:history="1">
        <w:r w:rsidRPr="00312CE7">
          <w:rPr>
            <w:rStyle w:val="Hyperlink"/>
          </w:rPr>
          <w:t>2</w:t>
        </w:r>
      </w:hyperlink>
      <w:r w:rsidRPr="00312CE7">
        <w:t> and follow the prompts.</w:t>
      </w:r>
    </w:p>
    <w:p w14:paraId="16FC69D2" w14:textId="77777777" w:rsidR="00312CE7" w:rsidRPr="00312CE7" w:rsidRDefault="00312CE7" w:rsidP="00312CE7">
      <w:pPr>
        <w:numPr>
          <w:ilvl w:val="0"/>
          <w:numId w:val="57"/>
        </w:numPr>
      </w:pPr>
      <w:r w:rsidRPr="00312CE7">
        <w:t>To add a user, input </w:t>
      </w:r>
      <w:hyperlink r:id="rId19" w:history="1">
        <w:r w:rsidRPr="00312CE7">
          <w:rPr>
            <w:rStyle w:val="Hyperlink"/>
          </w:rPr>
          <w:t>3</w:t>
        </w:r>
      </w:hyperlink>
      <w:r w:rsidRPr="00312CE7">
        <w:t> and follow the prompts.</w:t>
      </w:r>
    </w:p>
    <w:p w14:paraId="6C744958" w14:textId="77777777" w:rsidR="00312CE7" w:rsidRPr="00312CE7" w:rsidRDefault="00312CE7" w:rsidP="00312CE7">
      <w:pPr>
        <w:numPr>
          <w:ilvl w:val="0"/>
          <w:numId w:val="57"/>
        </w:numPr>
      </w:pPr>
      <w:r w:rsidRPr="00312CE7">
        <w:t>To exit, type </w:t>
      </w:r>
      <w:hyperlink r:id="rId20" w:history="1">
        <w:r w:rsidRPr="00312CE7">
          <w:rPr>
            <w:rStyle w:val="Hyperlink"/>
          </w:rPr>
          <w:t>EXIT</w:t>
        </w:r>
      </w:hyperlink>
      <w:r w:rsidRPr="00312CE7">
        <w:t>.</w:t>
      </w:r>
    </w:p>
    <w:p w14:paraId="442EADAE" w14:textId="77777777" w:rsidR="00312CE7" w:rsidRPr="00312CE7" w:rsidRDefault="00312CE7" w:rsidP="00312CE7">
      <w:r w:rsidRPr="00312CE7">
        <w:t>This script automates the management of mailbox permissions, making it easier to handle user access in Exchange Online</w:t>
      </w:r>
    </w:p>
    <w:p w14:paraId="7030BC06" w14:textId="126C730A" w:rsidR="009C4F6D" w:rsidRPr="00467B80" w:rsidRDefault="009C4F6D" w:rsidP="00467B80"/>
    <w:sectPr w:rsidR="009C4F6D" w:rsidRPr="00467B80" w:rsidSect="00467B80">
      <w:headerReference w:type="default" r:id="rId21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23E1E" w14:textId="77777777" w:rsidR="00087E54" w:rsidRDefault="00087E54">
      <w:r>
        <w:separator/>
      </w:r>
    </w:p>
  </w:endnote>
  <w:endnote w:type="continuationSeparator" w:id="0">
    <w:p w14:paraId="57017A71" w14:textId="77777777" w:rsidR="00087E54" w:rsidRDefault="0008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DF854" w14:textId="77777777" w:rsidR="00087E54" w:rsidRDefault="00087E54">
      <w:r>
        <w:separator/>
      </w:r>
    </w:p>
  </w:footnote>
  <w:footnote w:type="continuationSeparator" w:id="0">
    <w:p w14:paraId="67070514" w14:textId="77777777" w:rsidR="00087E54" w:rsidRDefault="00087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D7F3" w14:textId="5498346E" w:rsidR="00483131" w:rsidRPr="003F1551" w:rsidRDefault="00483131" w:rsidP="003F1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74C7E"/>
    <w:multiLevelType w:val="hybridMultilevel"/>
    <w:tmpl w:val="9460A52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95870"/>
    <w:multiLevelType w:val="hybridMultilevel"/>
    <w:tmpl w:val="04F20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A180B"/>
    <w:multiLevelType w:val="multilevel"/>
    <w:tmpl w:val="3E4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14A33"/>
    <w:multiLevelType w:val="multilevel"/>
    <w:tmpl w:val="792C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C4C7A"/>
    <w:multiLevelType w:val="multilevel"/>
    <w:tmpl w:val="73F6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E135EC"/>
    <w:multiLevelType w:val="hybridMultilevel"/>
    <w:tmpl w:val="A5C4D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F2A94"/>
    <w:multiLevelType w:val="hybridMultilevel"/>
    <w:tmpl w:val="3DB6B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3345EC"/>
    <w:multiLevelType w:val="hybridMultilevel"/>
    <w:tmpl w:val="6E90E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E46467"/>
    <w:multiLevelType w:val="multilevel"/>
    <w:tmpl w:val="FC8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816A3E"/>
    <w:multiLevelType w:val="hybridMultilevel"/>
    <w:tmpl w:val="3446E3EA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1419290D"/>
    <w:multiLevelType w:val="multilevel"/>
    <w:tmpl w:val="3576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E33669"/>
    <w:multiLevelType w:val="multilevel"/>
    <w:tmpl w:val="577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436D7D"/>
    <w:multiLevelType w:val="hybridMultilevel"/>
    <w:tmpl w:val="411C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7B0980"/>
    <w:multiLevelType w:val="multilevel"/>
    <w:tmpl w:val="34C8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23580"/>
    <w:multiLevelType w:val="hybridMultilevel"/>
    <w:tmpl w:val="43742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D97039"/>
    <w:multiLevelType w:val="hybridMultilevel"/>
    <w:tmpl w:val="2708E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E5190B"/>
    <w:multiLevelType w:val="hybridMultilevel"/>
    <w:tmpl w:val="C6DC7F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35776C3"/>
    <w:multiLevelType w:val="multilevel"/>
    <w:tmpl w:val="EDD6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202731"/>
    <w:multiLevelType w:val="hybridMultilevel"/>
    <w:tmpl w:val="6D8E4A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2932BE"/>
    <w:multiLevelType w:val="hybridMultilevel"/>
    <w:tmpl w:val="E48A1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10736A"/>
    <w:multiLevelType w:val="multilevel"/>
    <w:tmpl w:val="ED7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730326"/>
    <w:multiLevelType w:val="hybridMultilevel"/>
    <w:tmpl w:val="DA6E3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3E7B2C"/>
    <w:multiLevelType w:val="hybridMultilevel"/>
    <w:tmpl w:val="259E7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055885"/>
    <w:multiLevelType w:val="multilevel"/>
    <w:tmpl w:val="525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B83CDF"/>
    <w:multiLevelType w:val="hybridMultilevel"/>
    <w:tmpl w:val="4672D572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0417D3"/>
    <w:multiLevelType w:val="hybridMultilevel"/>
    <w:tmpl w:val="746CD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1B4166"/>
    <w:multiLevelType w:val="hybridMultilevel"/>
    <w:tmpl w:val="53904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459F3148"/>
    <w:multiLevelType w:val="hybridMultilevel"/>
    <w:tmpl w:val="8F682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FF7349"/>
    <w:multiLevelType w:val="multilevel"/>
    <w:tmpl w:val="FB5C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C13408F"/>
    <w:multiLevelType w:val="hybridMultilevel"/>
    <w:tmpl w:val="B9B007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5705F2"/>
    <w:multiLevelType w:val="hybridMultilevel"/>
    <w:tmpl w:val="DD78F0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FA91136"/>
    <w:multiLevelType w:val="hybridMultilevel"/>
    <w:tmpl w:val="33F6D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601153"/>
    <w:multiLevelType w:val="multilevel"/>
    <w:tmpl w:val="998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3107E2"/>
    <w:multiLevelType w:val="hybridMultilevel"/>
    <w:tmpl w:val="3B301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5257AE"/>
    <w:multiLevelType w:val="multilevel"/>
    <w:tmpl w:val="EA74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A038A8"/>
    <w:multiLevelType w:val="hybridMultilevel"/>
    <w:tmpl w:val="8E445810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3A5365"/>
    <w:multiLevelType w:val="hybridMultilevel"/>
    <w:tmpl w:val="0D6A2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B95CE5"/>
    <w:multiLevelType w:val="multilevel"/>
    <w:tmpl w:val="FE52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C275C0"/>
    <w:multiLevelType w:val="hybridMultilevel"/>
    <w:tmpl w:val="911C5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C06ED0"/>
    <w:multiLevelType w:val="multilevel"/>
    <w:tmpl w:val="E968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1" w15:restartNumberingAfterBreak="0">
    <w:nsid w:val="7A530E27"/>
    <w:multiLevelType w:val="hybridMultilevel"/>
    <w:tmpl w:val="4A307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D31D2E"/>
    <w:multiLevelType w:val="multilevel"/>
    <w:tmpl w:val="634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89236A"/>
    <w:multiLevelType w:val="multilevel"/>
    <w:tmpl w:val="8FF2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AF629F"/>
    <w:multiLevelType w:val="multilevel"/>
    <w:tmpl w:val="6D98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6A691F"/>
    <w:multiLevelType w:val="multilevel"/>
    <w:tmpl w:val="3F18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A374DB"/>
    <w:multiLevelType w:val="multilevel"/>
    <w:tmpl w:val="AB40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454538">
    <w:abstractNumId w:val="0"/>
  </w:num>
  <w:num w:numId="2" w16cid:durableId="898595780">
    <w:abstractNumId w:val="33"/>
  </w:num>
  <w:num w:numId="3" w16cid:durableId="258801770">
    <w:abstractNumId w:val="50"/>
  </w:num>
  <w:num w:numId="4" w16cid:durableId="276252172">
    <w:abstractNumId w:val="49"/>
  </w:num>
  <w:num w:numId="5" w16cid:durableId="1464348761">
    <w:abstractNumId w:val="14"/>
  </w:num>
  <w:num w:numId="6" w16cid:durableId="659621458">
    <w:abstractNumId w:val="23"/>
  </w:num>
  <w:num w:numId="7" w16cid:durableId="435754786">
    <w:abstractNumId w:val="36"/>
  </w:num>
  <w:num w:numId="8" w16cid:durableId="1165366131">
    <w:abstractNumId w:val="2"/>
  </w:num>
  <w:num w:numId="9" w16cid:durableId="1347709653">
    <w:abstractNumId w:val="30"/>
  </w:num>
  <w:num w:numId="10" w16cid:durableId="1517815365">
    <w:abstractNumId w:val="44"/>
  </w:num>
  <w:num w:numId="11" w16cid:durableId="1176572771">
    <w:abstractNumId w:val="42"/>
  </w:num>
  <w:num w:numId="12" w16cid:durableId="1775782352">
    <w:abstractNumId w:val="28"/>
  </w:num>
  <w:num w:numId="13" w16cid:durableId="373233851">
    <w:abstractNumId w:val="9"/>
  </w:num>
  <w:num w:numId="14" w16cid:durableId="1847208066">
    <w:abstractNumId w:val="45"/>
  </w:num>
  <w:num w:numId="15" w16cid:durableId="2113161752">
    <w:abstractNumId w:val="19"/>
  </w:num>
  <w:num w:numId="16" w16cid:durableId="284309309">
    <w:abstractNumId w:val="51"/>
  </w:num>
  <w:num w:numId="17" w16cid:durableId="734356274">
    <w:abstractNumId w:val="32"/>
  </w:num>
  <w:num w:numId="18" w16cid:durableId="1616326699">
    <w:abstractNumId w:val="12"/>
  </w:num>
  <w:num w:numId="19" w16cid:durableId="75446484">
    <w:abstractNumId w:val="38"/>
  </w:num>
  <w:num w:numId="20" w16cid:durableId="776174047">
    <w:abstractNumId w:val="4"/>
  </w:num>
  <w:num w:numId="21" w16cid:durableId="297147089">
    <w:abstractNumId w:val="3"/>
  </w:num>
  <w:num w:numId="22" w16cid:durableId="384719595">
    <w:abstractNumId w:val="31"/>
  </w:num>
  <w:num w:numId="23" w16cid:durableId="586381270">
    <w:abstractNumId w:val="17"/>
  </w:num>
  <w:num w:numId="24" w16cid:durableId="1700232426">
    <w:abstractNumId w:val="40"/>
  </w:num>
  <w:num w:numId="25" w16cid:durableId="200943676">
    <w:abstractNumId w:val="27"/>
  </w:num>
  <w:num w:numId="26" w16cid:durableId="789468579">
    <w:abstractNumId w:val="10"/>
  </w:num>
  <w:num w:numId="27" w16cid:durableId="1963884032">
    <w:abstractNumId w:val="8"/>
  </w:num>
  <w:num w:numId="28" w16cid:durableId="2088571488">
    <w:abstractNumId w:val="24"/>
  </w:num>
  <w:num w:numId="29" w16cid:durableId="1587568024">
    <w:abstractNumId w:val="37"/>
  </w:num>
  <w:num w:numId="30" w16cid:durableId="619190333">
    <w:abstractNumId w:val="13"/>
  </w:num>
  <w:num w:numId="31" w16cid:durableId="1674140408">
    <w:abstractNumId w:val="21"/>
  </w:num>
  <w:num w:numId="32" w16cid:durableId="1044985060">
    <w:abstractNumId w:val="39"/>
  </w:num>
  <w:num w:numId="33" w16cid:durableId="1962610069">
    <w:abstractNumId w:val="34"/>
  </w:num>
  <w:num w:numId="34" w16cid:durableId="1571454279">
    <w:abstractNumId w:val="47"/>
  </w:num>
  <w:num w:numId="35" w16cid:durableId="497161834">
    <w:abstractNumId w:val="25"/>
  </w:num>
  <w:num w:numId="36" w16cid:durableId="673611701">
    <w:abstractNumId w:val="20"/>
  </w:num>
  <w:num w:numId="37" w16cid:durableId="1601719180">
    <w:abstractNumId w:val="1"/>
  </w:num>
  <w:num w:numId="38" w16cid:durableId="1885634308">
    <w:abstractNumId w:val="15"/>
  </w:num>
  <w:num w:numId="39" w16cid:durableId="1428160742">
    <w:abstractNumId w:val="53"/>
  </w:num>
  <w:num w:numId="40" w16cid:durableId="1058212893">
    <w:abstractNumId w:val="41"/>
  </w:num>
  <w:num w:numId="41" w16cid:durableId="431049085">
    <w:abstractNumId w:val="43"/>
  </w:num>
  <w:num w:numId="42" w16cid:durableId="699206127">
    <w:abstractNumId w:val="54"/>
  </w:num>
  <w:num w:numId="43" w16cid:durableId="987709443">
    <w:abstractNumId w:val="52"/>
  </w:num>
  <w:num w:numId="44" w16cid:durableId="2060205550">
    <w:abstractNumId w:val="55"/>
  </w:num>
  <w:num w:numId="45" w16cid:durableId="1134253193">
    <w:abstractNumId w:val="7"/>
  </w:num>
  <w:num w:numId="46" w16cid:durableId="1579050206">
    <w:abstractNumId w:val="29"/>
  </w:num>
  <w:num w:numId="47" w16cid:durableId="1835559692">
    <w:abstractNumId w:val="46"/>
  </w:num>
  <w:num w:numId="48" w16cid:durableId="1941638616">
    <w:abstractNumId w:val="5"/>
  </w:num>
  <w:num w:numId="49" w16cid:durableId="1033458386">
    <w:abstractNumId w:val="35"/>
  </w:num>
  <w:num w:numId="50" w16cid:durableId="1594583360">
    <w:abstractNumId w:val="6"/>
  </w:num>
  <w:num w:numId="51" w16cid:durableId="1576470735">
    <w:abstractNumId w:val="56"/>
  </w:num>
  <w:num w:numId="52" w16cid:durableId="1727483592">
    <w:abstractNumId w:val="26"/>
  </w:num>
  <w:num w:numId="53" w16cid:durableId="278879231">
    <w:abstractNumId w:val="16"/>
  </w:num>
  <w:num w:numId="54" w16cid:durableId="2029214820">
    <w:abstractNumId w:val="18"/>
  </w:num>
  <w:num w:numId="55" w16cid:durableId="1341856031">
    <w:abstractNumId w:val="22"/>
  </w:num>
  <w:num w:numId="56" w16cid:durableId="1663192042">
    <w:abstractNumId w:val="48"/>
  </w:num>
  <w:num w:numId="57" w16cid:durableId="478306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AU" w:vendorID="64" w:dllVersion="6" w:nlCheck="1" w:checkStyle="1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138C9"/>
    <w:rsid w:val="00030435"/>
    <w:rsid w:val="00034F12"/>
    <w:rsid w:val="000378E1"/>
    <w:rsid w:val="000466D2"/>
    <w:rsid w:val="00047ED6"/>
    <w:rsid w:val="000575B2"/>
    <w:rsid w:val="00071291"/>
    <w:rsid w:val="00087E54"/>
    <w:rsid w:val="00097343"/>
    <w:rsid w:val="000A68A6"/>
    <w:rsid w:val="000B1FF2"/>
    <w:rsid w:val="000B48F5"/>
    <w:rsid w:val="000C5388"/>
    <w:rsid w:val="000D52F2"/>
    <w:rsid w:val="000E204B"/>
    <w:rsid w:val="000E29A7"/>
    <w:rsid w:val="000F6945"/>
    <w:rsid w:val="000F71E0"/>
    <w:rsid w:val="00100CE7"/>
    <w:rsid w:val="00104AAC"/>
    <w:rsid w:val="00122126"/>
    <w:rsid w:val="00124E63"/>
    <w:rsid w:val="0013038E"/>
    <w:rsid w:val="00130403"/>
    <w:rsid w:val="00146B75"/>
    <w:rsid w:val="001510D6"/>
    <w:rsid w:val="001557EC"/>
    <w:rsid w:val="00161EE8"/>
    <w:rsid w:val="001A0DB4"/>
    <w:rsid w:val="001A5C3F"/>
    <w:rsid w:val="001B2840"/>
    <w:rsid w:val="001B4105"/>
    <w:rsid w:val="001C67CA"/>
    <w:rsid w:val="001D6D9F"/>
    <w:rsid w:val="001D7EA9"/>
    <w:rsid w:val="001D7EEC"/>
    <w:rsid w:val="001E2D45"/>
    <w:rsid w:val="001F6097"/>
    <w:rsid w:val="0020064A"/>
    <w:rsid w:val="00202324"/>
    <w:rsid w:val="002057C2"/>
    <w:rsid w:val="00254754"/>
    <w:rsid w:val="002875A5"/>
    <w:rsid w:val="00287F0D"/>
    <w:rsid w:val="0029554D"/>
    <w:rsid w:val="002A1196"/>
    <w:rsid w:val="002A5061"/>
    <w:rsid w:val="002A735C"/>
    <w:rsid w:val="002B1DF0"/>
    <w:rsid w:val="002B43A7"/>
    <w:rsid w:val="002D2C57"/>
    <w:rsid w:val="002D6981"/>
    <w:rsid w:val="002E0220"/>
    <w:rsid w:val="002E21E9"/>
    <w:rsid w:val="002F4F56"/>
    <w:rsid w:val="00307A75"/>
    <w:rsid w:val="00312CE7"/>
    <w:rsid w:val="00312EDC"/>
    <w:rsid w:val="00313AD9"/>
    <w:rsid w:val="003149D5"/>
    <w:rsid w:val="00316C08"/>
    <w:rsid w:val="00317C84"/>
    <w:rsid w:val="003210C0"/>
    <w:rsid w:val="003232B3"/>
    <w:rsid w:val="00323B1B"/>
    <w:rsid w:val="00326143"/>
    <w:rsid w:val="00326AF8"/>
    <w:rsid w:val="00327644"/>
    <w:rsid w:val="00337153"/>
    <w:rsid w:val="003374E1"/>
    <w:rsid w:val="0035353A"/>
    <w:rsid w:val="00366C22"/>
    <w:rsid w:val="00377364"/>
    <w:rsid w:val="00383AA1"/>
    <w:rsid w:val="00393002"/>
    <w:rsid w:val="003A1881"/>
    <w:rsid w:val="003B0BE3"/>
    <w:rsid w:val="003B56E7"/>
    <w:rsid w:val="003D1F2D"/>
    <w:rsid w:val="003D22E1"/>
    <w:rsid w:val="003E0A16"/>
    <w:rsid w:val="003E7E08"/>
    <w:rsid w:val="003F28F4"/>
    <w:rsid w:val="003F4E35"/>
    <w:rsid w:val="004035C2"/>
    <w:rsid w:val="00411DA7"/>
    <w:rsid w:val="00417834"/>
    <w:rsid w:val="00425CC8"/>
    <w:rsid w:val="00426D84"/>
    <w:rsid w:val="00435C76"/>
    <w:rsid w:val="00435DB7"/>
    <w:rsid w:val="0044189D"/>
    <w:rsid w:val="00441C23"/>
    <w:rsid w:val="00442D98"/>
    <w:rsid w:val="00447C73"/>
    <w:rsid w:val="00447FFA"/>
    <w:rsid w:val="00453C27"/>
    <w:rsid w:val="00456370"/>
    <w:rsid w:val="00456410"/>
    <w:rsid w:val="00467B80"/>
    <w:rsid w:val="00483131"/>
    <w:rsid w:val="00487C4A"/>
    <w:rsid w:val="004A7FDF"/>
    <w:rsid w:val="004B7938"/>
    <w:rsid w:val="004B799D"/>
    <w:rsid w:val="004C2AEC"/>
    <w:rsid w:val="004C6631"/>
    <w:rsid w:val="004D2B58"/>
    <w:rsid w:val="004D5E6E"/>
    <w:rsid w:val="004F548D"/>
    <w:rsid w:val="0050061B"/>
    <w:rsid w:val="00505204"/>
    <w:rsid w:val="0050572D"/>
    <w:rsid w:val="00513B10"/>
    <w:rsid w:val="0051644A"/>
    <w:rsid w:val="00516C7F"/>
    <w:rsid w:val="00525954"/>
    <w:rsid w:val="00532483"/>
    <w:rsid w:val="0053319F"/>
    <w:rsid w:val="0054181D"/>
    <w:rsid w:val="00542F08"/>
    <w:rsid w:val="00543AE7"/>
    <w:rsid w:val="0054533E"/>
    <w:rsid w:val="00546D0C"/>
    <w:rsid w:val="00547A98"/>
    <w:rsid w:val="00561EB2"/>
    <w:rsid w:val="00561F4A"/>
    <w:rsid w:val="0056702E"/>
    <w:rsid w:val="0057216E"/>
    <w:rsid w:val="00584AD0"/>
    <w:rsid w:val="005B6736"/>
    <w:rsid w:val="005C2092"/>
    <w:rsid w:val="005C2160"/>
    <w:rsid w:val="005C3006"/>
    <w:rsid w:val="005C5E03"/>
    <w:rsid w:val="005C610C"/>
    <w:rsid w:val="005D24B5"/>
    <w:rsid w:val="005E1E5B"/>
    <w:rsid w:val="005E3782"/>
    <w:rsid w:val="005E42FA"/>
    <w:rsid w:val="005E4CF9"/>
    <w:rsid w:val="005E5BC8"/>
    <w:rsid w:val="005F30FA"/>
    <w:rsid w:val="005F337C"/>
    <w:rsid w:val="00601232"/>
    <w:rsid w:val="0060138C"/>
    <w:rsid w:val="0060603F"/>
    <w:rsid w:val="00615FDD"/>
    <w:rsid w:val="00620F1D"/>
    <w:rsid w:val="0062728A"/>
    <w:rsid w:val="00630A77"/>
    <w:rsid w:val="00642989"/>
    <w:rsid w:val="0064347C"/>
    <w:rsid w:val="006441EB"/>
    <w:rsid w:val="00651D74"/>
    <w:rsid w:val="00656820"/>
    <w:rsid w:val="00657843"/>
    <w:rsid w:val="00673642"/>
    <w:rsid w:val="00680D0B"/>
    <w:rsid w:val="0068340B"/>
    <w:rsid w:val="00686DC1"/>
    <w:rsid w:val="006A34B0"/>
    <w:rsid w:val="006A39FF"/>
    <w:rsid w:val="006A5F43"/>
    <w:rsid w:val="006C615A"/>
    <w:rsid w:val="006D034F"/>
    <w:rsid w:val="006D16CE"/>
    <w:rsid w:val="006E0042"/>
    <w:rsid w:val="006F055E"/>
    <w:rsid w:val="006F06E8"/>
    <w:rsid w:val="006F46AB"/>
    <w:rsid w:val="00701AD6"/>
    <w:rsid w:val="00721050"/>
    <w:rsid w:val="0075066E"/>
    <w:rsid w:val="007558FF"/>
    <w:rsid w:val="00765579"/>
    <w:rsid w:val="00770EFB"/>
    <w:rsid w:val="00772691"/>
    <w:rsid w:val="00774E56"/>
    <w:rsid w:val="00777272"/>
    <w:rsid w:val="0079424C"/>
    <w:rsid w:val="007A476B"/>
    <w:rsid w:val="007B5515"/>
    <w:rsid w:val="007C22B9"/>
    <w:rsid w:val="007C2915"/>
    <w:rsid w:val="007C4903"/>
    <w:rsid w:val="007C5E23"/>
    <w:rsid w:val="007C7258"/>
    <w:rsid w:val="007E77D5"/>
    <w:rsid w:val="007F2F26"/>
    <w:rsid w:val="007F76F6"/>
    <w:rsid w:val="00803D4D"/>
    <w:rsid w:val="008042E6"/>
    <w:rsid w:val="00813A8F"/>
    <w:rsid w:val="0082477B"/>
    <w:rsid w:val="008248A8"/>
    <w:rsid w:val="00826F71"/>
    <w:rsid w:val="008311F3"/>
    <w:rsid w:val="00843A75"/>
    <w:rsid w:val="00861F8D"/>
    <w:rsid w:val="00862366"/>
    <w:rsid w:val="00862E37"/>
    <w:rsid w:val="00867AC0"/>
    <w:rsid w:val="00876AEA"/>
    <w:rsid w:val="008922A1"/>
    <w:rsid w:val="00893824"/>
    <w:rsid w:val="00895823"/>
    <w:rsid w:val="008B07C0"/>
    <w:rsid w:val="008B25A0"/>
    <w:rsid w:val="008B3DA9"/>
    <w:rsid w:val="008B737E"/>
    <w:rsid w:val="008D075B"/>
    <w:rsid w:val="008D3D20"/>
    <w:rsid w:val="008E7424"/>
    <w:rsid w:val="008F2917"/>
    <w:rsid w:val="008F49FF"/>
    <w:rsid w:val="008F4CDD"/>
    <w:rsid w:val="00904A49"/>
    <w:rsid w:val="009076FA"/>
    <w:rsid w:val="00907AA1"/>
    <w:rsid w:val="00911D9D"/>
    <w:rsid w:val="009252F6"/>
    <w:rsid w:val="009339C4"/>
    <w:rsid w:val="009344B9"/>
    <w:rsid w:val="009346BF"/>
    <w:rsid w:val="00952280"/>
    <w:rsid w:val="00961D0C"/>
    <w:rsid w:val="00964D0B"/>
    <w:rsid w:val="00977F89"/>
    <w:rsid w:val="0098440C"/>
    <w:rsid w:val="009A0CA7"/>
    <w:rsid w:val="009C1A97"/>
    <w:rsid w:val="009C4F6D"/>
    <w:rsid w:val="009F0EF7"/>
    <w:rsid w:val="009F6C3C"/>
    <w:rsid w:val="00A02333"/>
    <w:rsid w:val="00A1019F"/>
    <w:rsid w:val="00A176A0"/>
    <w:rsid w:val="00A212E9"/>
    <w:rsid w:val="00A24B32"/>
    <w:rsid w:val="00A2539A"/>
    <w:rsid w:val="00A33E59"/>
    <w:rsid w:val="00A45090"/>
    <w:rsid w:val="00A469B9"/>
    <w:rsid w:val="00A716D9"/>
    <w:rsid w:val="00A77836"/>
    <w:rsid w:val="00A83540"/>
    <w:rsid w:val="00A84786"/>
    <w:rsid w:val="00A85EB2"/>
    <w:rsid w:val="00A92891"/>
    <w:rsid w:val="00A9383C"/>
    <w:rsid w:val="00A978AF"/>
    <w:rsid w:val="00AA5623"/>
    <w:rsid w:val="00AC012A"/>
    <w:rsid w:val="00AC7BDE"/>
    <w:rsid w:val="00AD1F60"/>
    <w:rsid w:val="00AD4543"/>
    <w:rsid w:val="00AE0F53"/>
    <w:rsid w:val="00AE7843"/>
    <w:rsid w:val="00B07543"/>
    <w:rsid w:val="00B154BF"/>
    <w:rsid w:val="00B210DF"/>
    <w:rsid w:val="00B21DBA"/>
    <w:rsid w:val="00B50367"/>
    <w:rsid w:val="00B51130"/>
    <w:rsid w:val="00B7454B"/>
    <w:rsid w:val="00B763FF"/>
    <w:rsid w:val="00B82688"/>
    <w:rsid w:val="00B84200"/>
    <w:rsid w:val="00B8598D"/>
    <w:rsid w:val="00B8690F"/>
    <w:rsid w:val="00BA50A8"/>
    <w:rsid w:val="00BA6640"/>
    <w:rsid w:val="00BB096A"/>
    <w:rsid w:val="00BB517B"/>
    <w:rsid w:val="00BB73D2"/>
    <w:rsid w:val="00BB7C6B"/>
    <w:rsid w:val="00BC4F7D"/>
    <w:rsid w:val="00BC76A3"/>
    <w:rsid w:val="00BD6DCB"/>
    <w:rsid w:val="00BE70D2"/>
    <w:rsid w:val="00C12470"/>
    <w:rsid w:val="00C27CD8"/>
    <w:rsid w:val="00C40A59"/>
    <w:rsid w:val="00C473DF"/>
    <w:rsid w:val="00C478E3"/>
    <w:rsid w:val="00C51383"/>
    <w:rsid w:val="00C531DE"/>
    <w:rsid w:val="00C77044"/>
    <w:rsid w:val="00C864C7"/>
    <w:rsid w:val="00C87E6A"/>
    <w:rsid w:val="00C9005C"/>
    <w:rsid w:val="00C91CB3"/>
    <w:rsid w:val="00C97520"/>
    <w:rsid w:val="00CB3E03"/>
    <w:rsid w:val="00CB3F12"/>
    <w:rsid w:val="00CB4E92"/>
    <w:rsid w:val="00CB7F4F"/>
    <w:rsid w:val="00CC1395"/>
    <w:rsid w:val="00CC4790"/>
    <w:rsid w:val="00CD594C"/>
    <w:rsid w:val="00CD6E48"/>
    <w:rsid w:val="00CE22EF"/>
    <w:rsid w:val="00CE29DE"/>
    <w:rsid w:val="00CF05E4"/>
    <w:rsid w:val="00CF33DE"/>
    <w:rsid w:val="00D16F66"/>
    <w:rsid w:val="00D313C4"/>
    <w:rsid w:val="00D37775"/>
    <w:rsid w:val="00D37FA1"/>
    <w:rsid w:val="00D451CD"/>
    <w:rsid w:val="00D459AC"/>
    <w:rsid w:val="00D505B1"/>
    <w:rsid w:val="00D51780"/>
    <w:rsid w:val="00D54DF7"/>
    <w:rsid w:val="00D55E86"/>
    <w:rsid w:val="00D62606"/>
    <w:rsid w:val="00D66C7A"/>
    <w:rsid w:val="00D741E7"/>
    <w:rsid w:val="00D859A3"/>
    <w:rsid w:val="00D90162"/>
    <w:rsid w:val="00D961CE"/>
    <w:rsid w:val="00DB2602"/>
    <w:rsid w:val="00DC3BDF"/>
    <w:rsid w:val="00DC65DD"/>
    <w:rsid w:val="00DD4AC9"/>
    <w:rsid w:val="00DE17E4"/>
    <w:rsid w:val="00DE7BBA"/>
    <w:rsid w:val="00DF2491"/>
    <w:rsid w:val="00E03DEE"/>
    <w:rsid w:val="00E20EF9"/>
    <w:rsid w:val="00E213B7"/>
    <w:rsid w:val="00E22381"/>
    <w:rsid w:val="00E26823"/>
    <w:rsid w:val="00E30145"/>
    <w:rsid w:val="00E351B3"/>
    <w:rsid w:val="00E358EB"/>
    <w:rsid w:val="00E509AE"/>
    <w:rsid w:val="00E570DB"/>
    <w:rsid w:val="00E76C0F"/>
    <w:rsid w:val="00E855BB"/>
    <w:rsid w:val="00E92386"/>
    <w:rsid w:val="00EB1275"/>
    <w:rsid w:val="00EB4578"/>
    <w:rsid w:val="00EC1CD7"/>
    <w:rsid w:val="00EC1F02"/>
    <w:rsid w:val="00ED13B8"/>
    <w:rsid w:val="00ED6FD5"/>
    <w:rsid w:val="00EE471D"/>
    <w:rsid w:val="00F22F11"/>
    <w:rsid w:val="00F438A1"/>
    <w:rsid w:val="00F57FF5"/>
    <w:rsid w:val="00F65184"/>
    <w:rsid w:val="00F65EBC"/>
    <w:rsid w:val="00F66B97"/>
    <w:rsid w:val="00F72D85"/>
    <w:rsid w:val="00F7541F"/>
    <w:rsid w:val="00F84FE4"/>
    <w:rsid w:val="00F94951"/>
    <w:rsid w:val="00FA1AEB"/>
    <w:rsid w:val="00FA70AC"/>
    <w:rsid w:val="00FB33DF"/>
    <w:rsid w:val="00FB4022"/>
    <w:rsid w:val="00FB4DBE"/>
    <w:rsid w:val="00FB5B7E"/>
    <w:rsid w:val="00FC0019"/>
    <w:rsid w:val="00FD2E0F"/>
    <w:rsid w:val="00FD444C"/>
    <w:rsid w:val="00FD788D"/>
    <w:rsid w:val="00FE03AE"/>
    <w:rsid w:val="00F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97343"/>
    <w:pPr>
      <w:keepNext/>
      <w:spacing w:before="240" w:after="60"/>
      <w:outlineLvl w:val="1"/>
    </w:pPr>
    <w:rPr>
      <w:rFonts w:ascii="Verdana" w:hAnsi="Verdana"/>
      <w:b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7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B8690F"/>
    <w:pPr>
      <w:ind w:left="720"/>
      <w:contextualSpacing/>
    </w:pPr>
  </w:style>
  <w:style w:type="table" w:styleId="TableGrid">
    <w:name w:val="Table Grid"/>
    <w:basedOn w:val="TableNormal"/>
    <w:uiPriority w:val="39"/>
    <w:rsid w:val="002A1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04AAC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651D74"/>
    <w:rPr>
      <w:color w:val="605E5C"/>
      <w:shd w:val="clear" w:color="auto" w:fill="E1DFDD"/>
    </w:rPr>
  </w:style>
  <w:style w:type="paragraph" w:styleId="NormalWeb">
    <w:name w:val="Normal (Web)"/>
    <w:basedOn w:val="Normal"/>
    <w:rsid w:val="009C4F6D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D07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0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2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255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63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830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2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9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00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1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2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2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838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5" Type="http://schemas.openxmlformats.org/officeDocument/2006/relationships/styles" Target="styles.xml"/><Relationship Id="rId15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  <TechType xmlns="3924b71c-c110-48ea-bc51-2f03443883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9" ma:contentTypeDescription="Create a new document." ma:contentTypeScope="" ma:versionID="4af578a710cc8c922aef45f78ed2c973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5a0201c4ad3587e3b76b6a38b39e606b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Tech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chType" ma:index="25" nillable="true" ma:displayName="Tech Type" ma:format="Dropdown" ma:internalName="TechType">
      <xsd:simpleType>
        <xsd:restriction base="dms:Choice">
          <xsd:enumeration value="Network"/>
          <xsd:enumeration value="Software"/>
          <xsd:enumeration value="Hardware"/>
          <xsd:enumeration value="Service Providers"/>
          <xsd:enumeration value="Operations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customXml/itemProps3.xml><?xml version="1.0" encoding="utf-8"?>
<ds:datastoreItem xmlns:ds="http://schemas.openxmlformats.org/officeDocument/2006/customXml" ds:itemID="{9A1C1385-62CD-4C96-BB93-00F6ECBBC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4b71c-c110-48ea-bc51-2f03443883fd"/>
    <ds:schemaRef ds:uri="a7130040-a85f-40f6-8ab2-b11de916c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166</TotalTime>
  <Pages>2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Darren Daly</dc:creator>
  <cp:keywords/>
  <cp:lastModifiedBy>Mat Gallehawk</cp:lastModifiedBy>
  <cp:revision>76</cp:revision>
  <cp:lastPrinted>2009-05-07T07:26:00Z</cp:lastPrinted>
  <dcterms:created xsi:type="dcterms:W3CDTF">2022-12-13T23:51:00Z</dcterms:created>
  <dcterms:modified xsi:type="dcterms:W3CDTF">2024-09-25T02:17:00Z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  <property fmtid="{D5CDD505-2E9C-101B-9397-08002B2CF9AE}" pid="4" name="MediaServiceImageTags">
    <vt:lpwstr/>
  </property>
</Properties>
</file>
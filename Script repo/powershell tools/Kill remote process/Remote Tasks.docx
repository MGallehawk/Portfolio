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2728A" w:rsidRDefault="003D1F2D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Topic</w:t>
            </w:r>
            <w:r w:rsidRPr="0062728A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8221" w:type="dxa"/>
          </w:tcPr>
          <w:p w14:paraId="33C28EC0" w14:textId="766BB4A6" w:rsidR="003D1F2D" w:rsidRPr="0062728A" w:rsidRDefault="000B5721" w:rsidP="0062728A">
            <w:pPr>
              <w:spacing w:before="80" w:after="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Kill MSRA remotely</w:t>
            </w:r>
          </w:p>
        </w:tc>
      </w:tr>
    </w:tbl>
    <w:p w14:paraId="5EB8DBEF" w14:textId="77777777" w:rsidR="00004353" w:rsidRPr="0062728A" w:rsidRDefault="00004353" w:rsidP="0062728A"/>
    <w:p w14:paraId="3D1DFBC8" w14:textId="77777777" w:rsidR="00442D98" w:rsidRDefault="00442D98">
      <w:pPr>
        <w:pStyle w:val="Heading2"/>
        <w:sectPr w:rsidR="00442D98" w:rsidSect="00737F91">
          <w:headerReference w:type="default" r:id="rId10"/>
          <w:footerReference w:type="default" r:id="rId11"/>
          <w:pgSz w:w="11909" w:h="16834" w:code="9"/>
          <w:pgMar w:top="1418" w:right="907" w:bottom="1134" w:left="907" w:header="720" w:footer="5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87F33E" w14:textId="5E1E6678" w:rsidR="00BB091B" w:rsidRDefault="00BB091B" w:rsidP="00D505B1">
      <w:pPr>
        <w:pStyle w:val="OSLBodyText"/>
      </w:pPr>
    </w:p>
    <w:p w14:paraId="03B0C0CA" w14:textId="07FAC991" w:rsidR="008227D4" w:rsidRDefault="000B5721" w:rsidP="00D505B1">
      <w:pPr>
        <w:pStyle w:val="OSLBodyText"/>
      </w:pPr>
      <w:r>
        <w:t>Use Care:</w:t>
      </w:r>
      <w:r>
        <w:br/>
      </w:r>
      <w:r w:rsidR="008227D4">
        <w:t>Script used to terminate applications or processors and reboot devices remotely, useful for countering malware or faulty applications making remote connections difficult.</w:t>
      </w:r>
    </w:p>
    <w:p w14:paraId="4C145F82" w14:textId="6F0A92DB" w:rsidR="000B5721" w:rsidRDefault="000B5721" w:rsidP="00D505B1">
      <w:pPr>
        <w:pStyle w:val="OSLBodyText"/>
      </w:pPr>
      <w:r>
        <w:t>Requirements:</w:t>
      </w:r>
    </w:p>
    <w:p w14:paraId="67A71AC2" w14:textId="47656418" w:rsidR="000B5721" w:rsidRDefault="000B5721" w:rsidP="000B5721">
      <w:pPr>
        <w:pStyle w:val="OSLBodyText"/>
        <w:numPr>
          <w:ilvl w:val="0"/>
          <w:numId w:val="9"/>
        </w:numPr>
      </w:pPr>
      <w:r>
        <w:t>Set-executionpolicy -executionpolicy unrestricted</w:t>
      </w:r>
    </w:p>
    <w:p w14:paraId="6793C0D1" w14:textId="787A7973" w:rsidR="000B5721" w:rsidRDefault="000B5721" w:rsidP="000B5721">
      <w:pPr>
        <w:pStyle w:val="OSLBodyText"/>
        <w:numPr>
          <w:ilvl w:val="0"/>
          <w:numId w:val="9"/>
        </w:numPr>
      </w:pPr>
      <w:r>
        <w:t>Host machine must be on the company network.</w:t>
      </w:r>
    </w:p>
    <w:p w14:paraId="55257770" w14:textId="15B10074" w:rsidR="000B5721" w:rsidRDefault="000B5721" w:rsidP="000B5721">
      <w:pPr>
        <w:pStyle w:val="OSLBodyText"/>
      </w:pPr>
      <w:r>
        <w:t>Process:</w:t>
      </w:r>
    </w:p>
    <w:p w14:paraId="2DF2A297" w14:textId="77777777" w:rsidR="008227D4" w:rsidRPr="008227D4" w:rsidRDefault="008227D4" w:rsidP="008227D4">
      <w:pPr>
        <w:pStyle w:val="OSLBodyText"/>
      </w:pPr>
      <w:r w:rsidRPr="008227D4">
        <w:t>This PowerShell script is a remote administration tool that allows you to perform various tasks on remote devices. Here’s a step-by-step guide on how to use it:</w:t>
      </w:r>
    </w:p>
    <w:p w14:paraId="50545704" w14:textId="77777777" w:rsidR="008227D4" w:rsidRPr="008227D4" w:rsidRDefault="008227D4" w:rsidP="008227D4">
      <w:pPr>
        <w:pStyle w:val="OSLBodyText"/>
        <w:numPr>
          <w:ilvl w:val="0"/>
          <w:numId w:val="12"/>
        </w:numPr>
      </w:pPr>
      <w:r w:rsidRPr="008227D4">
        <w:rPr>
          <w:b/>
          <w:bCs/>
        </w:rPr>
        <w:t>Open PowerShell</w:t>
      </w:r>
      <w:r w:rsidRPr="008227D4">
        <w:t>:</w:t>
      </w:r>
    </w:p>
    <w:p w14:paraId="4E9B1E54" w14:textId="77777777" w:rsidR="008227D4" w:rsidRPr="008227D4" w:rsidRDefault="008227D4" w:rsidP="008227D4">
      <w:pPr>
        <w:pStyle w:val="OSLBodyText"/>
        <w:numPr>
          <w:ilvl w:val="1"/>
          <w:numId w:val="12"/>
        </w:numPr>
      </w:pPr>
      <w:r w:rsidRPr="008227D4">
        <w:t>Open PowerShell on your Windows machine.</w:t>
      </w:r>
    </w:p>
    <w:p w14:paraId="2FE7493E" w14:textId="77777777" w:rsidR="008227D4" w:rsidRPr="008227D4" w:rsidRDefault="008227D4" w:rsidP="008227D4">
      <w:pPr>
        <w:pStyle w:val="OSLBodyText"/>
        <w:numPr>
          <w:ilvl w:val="0"/>
          <w:numId w:val="12"/>
        </w:numPr>
      </w:pPr>
      <w:r w:rsidRPr="008227D4">
        <w:rPr>
          <w:b/>
          <w:bCs/>
        </w:rPr>
        <w:t>Run the Script</w:t>
      </w:r>
      <w:r w:rsidRPr="008227D4">
        <w:t>:</w:t>
      </w:r>
    </w:p>
    <w:p w14:paraId="56F1A95D" w14:textId="77777777" w:rsidR="008227D4" w:rsidRPr="008227D4" w:rsidRDefault="008227D4" w:rsidP="008227D4">
      <w:pPr>
        <w:pStyle w:val="OSLBodyText"/>
        <w:numPr>
          <w:ilvl w:val="1"/>
          <w:numId w:val="12"/>
        </w:numPr>
      </w:pPr>
      <w:r w:rsidRPr="008227D4">
        <w:t>Navigate to the directory where the script is located.</w:t>
      </w:r>
    </w:p>
    <w:p w14:paraId="0FFB2676" w14:textId="77777777" w:rsidR="008227D4" w:rsidRPr="008227D4" w:rsidRDefault="008227D4" w:rsidP="008227D4">
      <w:pPr>
        <w:pStyle w:val="OSLBodyText"/>
        <w:numPr>
          <w:ilvl w:val="1"/>
          <w:numId w:val="12"/>
        </w:numPr>
      </w:pPr>
      <w:r w:rsidRPr="008227D4">
        <w:t>Run the script by typing .\Remote_Admin.ps1 and pressing Enter.</w:t>
      </w:r>
    </w:p>
    <w:p w14:paraId="30FF2FE5" w14:textId="77777777" w:rsidR="008227D4" w:rsidRPr="008227D4" w:rsidRDefault="008227D4" w:rsidP="008227D4">
      <w:pPr>
        <w:pStyle w:val="OSLBodyText"/>
        <w:numPr>
          <w:ilvl w:val="0"/>
          <w:numId w:val="12"/>
        </w:numPr>
      </w:pPr>
      <w:r w:rsidRPr="008227D4">
        <w:rPr>
          <w:b/>
          <w:bCs/>
        </w:rPr>
        <w:t>Main Menu</w:t>
      </w:r>
      <w:r w:rsidRPr="008227D4">
        <w:t>:</w:t>
      </w:r>
    </w:p>
    <w:p w14:paraId="48DD326B" w14:textId="77777777" w:rsidR="008227D4" w:rsidRPr="008227D4" w:rsidRDefault="008227D4" w:rsidP="008227D4">
      <w:pPr>
        <w:pStyle w:val="OSLBodyText"/>
        <w:numPr>
          <w:ilvl w:val="1"/>
          <w:numId w:val="12"/>
        </w:numPr>
      </w:pPr>
      <w:r w:rsidRPr="008227D4">
        <w:t>The script will display a menu with the following options:</w:t>
      </w:r>
    </w:p>
    <w:p w14:paraId="68E3FE9F" w14:textId="77777777" w:rsidR="008227D4" w:rsidRPr="008227D4" w:rsidRDefault="008227D4" w:rsidP="008227D4">
      <w:pPr>
        <w:pStyle w:val="OSLBodyText"/>
      </w:pPr>
      <w:r w:rsidRPr="008227D4">
        <w:t>Remote Admin Tool</w:t>
      </w:r>
    </w:p>
    <w:p w14:paraId="0DAC0C1B" w14:textId="77777777" w:rsidR="008227D4" w:rsidRPr="008227D4" w:rsidRDefault="008227D4" w:rsidP="008227D4">
      <w:pPr>
        <w:pStyle w:val="OSLBodyText"/>
      </w:pPr>
      <w:r w:rsidRPr="008227D4">
        <w:t>1. Reboot a remote device</w:t>
      </w:r>
    </w:p>
    <w:p w14:paraId="1C592255" w14:textId="77777777" w:rsidR="008227D4" w:rsidRPr="008227D4" w:rsidRDefault="008227D4" w:rsidP="008227D4">
      <w:pPr>
        <w:pStyle w:val="OSLBodyText"/>
      </w:pPr>
      <w:r w:rsidRPr="008227D4">
        <w:t>2. Check services on a remote device</w:t>
      </w:r>
    </w:p>
    <w:p w14:paraId="2286C509" w14:textId="77777777" w:rsidR="008227D4" w:rsidRPr="008227D4" w:rsidRDefault="008227D4" w:rsidP="008227D4">
      <w:pPr>
        <w:pStyle w:val="OSLBodyText"/>
      </w:pPr>
      <w:r w:rsidRPr="008227D4">
        <w:t>3. Kill a process on a remote device</w:t>
      </w:r>
    </w:p>
    <w:p w14:paraId="2741BFEA" w14:textId="77777777" w:rsidR="008227D4" w:rsidRPr="008227D4" w:rsidRDefault="008227D4" w:rsidP="008227D4">
      <w:pPr>
        <w:pStyle w:val="OSLBodyText"/>
      </w:pPr>
      <w:r w:rsidRPr="008227D4">
        <w:t>4. Exit</w:t>
      </w:r>
    </w:p>
    <w:p w14:paraId="206C3F17" w14:textId="77777777" w:rsidR="008227D4" w:rsidRPr="008227D4" w:rsidRDefault="008227D4" w:rsidP="008227D4">
      <w:pPr>
        <w:pStyle w:val="OSLBodyText"/>
        <w:numPr>
          <w:ilvl w:val="0"/>
          <w:numId w:val="12"/>
        </w:numPr>
      </w:pPr>
      <w:r w:rsidRPr="008227D4">
        <w:rPr>
          <w:b/>
          <w:bCs/>
        </w:rPr>
        <w:t>Choose an Option</w:t>
      </w:r>
      <w:r w:rsidRPr="008227D4">
        <w:t>:</w:t>
      </w:r>
    </w:p>
    <w:p w14:paraId="73BD08FA" w14:textId="77777777" w:rsidR="008227D4" w:rsidRPr="008227D4" w:rsidRDefault="008227D4" w:rsidP="008227D4">
      <w:pPr>
        <w:pStyle w:val="OSLBodyText"/>
        <w:numPr>
          <w:ilvl w:val="1"/>
          <w:numId w:val="12"/>
        </w:numPr>
      </w:pPr>
      <w:r w:rsidRPr="008227D4">
        <w:t>Enter the number corresponding to the task you want to perform and press Enter.</w:t>
      </w:r>
    </w:p>
    <w:p w14:paraId="360E64CB" w14:textId="77777777" w:rsidR="008227D4" w:rsidRPr="008227D4" w:rsidRDefault="008227D4" w:rsidP="008227D4">
      <w:pPr>
        <w:pStyle w:val="OSLBodyText"/>
        <w:rPr>
          <w:b/>
          <w:bCs/>
        </w:rPr>
      </w:pPr>
      <w:r w:rsidRPr="008227D4">
        <w:rPr>
          <w:b/>
          <w:bCs/>
        </w:rPr>
        <w:t>Options Explained:</w:t>
      </w:r>
    </w:p>
    <w:p w14:paraId="613D90E4" w14:textId="77777777" w:rsidR="008227D4" w:rsidRPr="008227D4" w:rsidRDefault="008227D4" w:rsidP="008227D4">
      <w:pPr>
        <w:pStyle w:val="OSLBodyText"/>
        <w:numPr>
          <w:ilvl w:val="0"/>
          <w:numId w:val="13"/>
        </w:numPr>
      </w:pPr>
      <w:r w:rsidRPr="008227D4">
        <w:rPr>
          <w:b/>
          <w:bCs/>
        </w:rPr>
        <w:t>Reboot a Remote Device</w:t>
      </w:r>
      <w:r w:rsidRPr="008227D4">
        <w:t>:</w:t>
      </w:r>
    </w:p>
    <w:p w14:paraId="11EC702B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lastRenderedPageBreak/>
        <w:t>Enter </w:t>
      </w:r>
      <w:hyperlink r:id="rId12" w:history="1">
        <w:r w:rsidRPr="008227D4">
          <w:rPr>
            <w:rStyle w:val="Hyperlink"/>
          </w:rPr>
          <w:t>1</w:t>
        </w:r>
      </w:hyperlink>
      <w:r w:rsidRPr="008227D4">
        <w:t> and press Enter.</w:t>
      </w:r>
    </w:p>
    <w:p w14:paraId="3697E655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t>You will be prompted to enter the computer name of the remote device.</w:t>
      </w:r>
    </w:p>
    <w:p w14:paraId="7C6C1401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t>The script will then attempt to reboot the specified remote device using the </w:t>
      </w:r>
      <w:hyperlink r:id="rId13" w:history="1">
        <w:r w:rsidRPr="008227D4">
          <w:rPr>
            <w:rStyle w:val="Hyperlink"/>
          </w:rPr>
          <w:t>shutdown</w:t>
        </w:r>
      </w:hyperlink>
      <w:r w:rsidRPr="008227D4">
        <w:t> command.</w:t>
      </w:r>
    </w:p>
    <w:p w14:paraId="5948755B" w14:textId="77777777" w:rsidR="008227D4" w:rsidRPr="008227D4" w:rsidRDefault="008227D4" w:rsidP="008227D4">
      <w:pPr>
        <w:pStyle w:val="OSLBodyText"/>
        <w:numPr>
          <w:ilvl w:val="0"/>
          <w:numId w:val="13"/>
        </w:numPr>
      </w:pPr>
      <w:r w:rsidRPr="008227D4">
        <w:rPr>
          <w:b/>
          <w:bCs/>
        </w:rPr>
        <w:t>Check Services on a Remote Device</w:t>
      </w:r>
      <w:r w:rsidRPr="008227D4">
        <w:t>:</w:t>
      </w:r>
    </w:p>
    <w:p w14:paraId="4BCAFBCD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t>Enter </w:t>
      </w:r>
      <w:hyperlink r:id="rId14" w:history="1">
        <w:r w:rsidRPr="008227D4">
          <w:rPr>
            <w:rStyle w:val="Hyperlink"/>
          </w:rPr>
          <w:t>2</w:t>
        </w:r>
      </w:hyperlink>
      <w:r w:rsidRPr="008227D4">
        <w:t> and press Enter.</w:t>
      </w:r>
    </w:p>
    <w:p w14:paraId="452AB5D9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t>You will be prompted to enter the computer name of the remote device.</w:t>
      </w:r>
    </w:p>
    <w:p w14:paraId="128F1F86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t>The script will retrieve the list of services running on the remote device and export it to a CSV file in the script's directory.</w:t>
      </w:r>
    </w:p>
    <w:p w14:paraId="17B91B6B" w14:textId="77777777" w:rsidR="008227D4" w:rsidRPr="008227D4" w:rsidRDefault="008227D4" w:rsidP="008227D4">
      <w:pPr>
        <w:pStyle w:val="OSLBodyText"/>
        <w:numPr>
          <w:ilvl w:val="0"/>
          <w:numId w:val="13"/>
        </w:numPr>
      </w:pPr>
      <w:r w:rsidRPr="008227D4">
        <w:rPr>
          <w:b/>
          <w:bCs/>
        </w:rPr>
        <w:t>Kill a Process on a Remote Device</w:t>
      </w:r>
      <w:r w:rsidRPr="008227D4">
        <w:t>:</w:t>
      </w:r>
    </w:p>
    <w:p w14:paraId="335D9324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t>Enter </w:t>
      </w:r>
      <w:hyperlink r:id="rId15" w:history="1">
        <w:r w:rsidRPr="008227D4">
          <w:rPr>
            <w:rStyle w:val="Hyperlink"/>
          </w:rPr>
          <w:t>3</w:t>
        </w:r>
      </w:hyperlink>
      <w:r w:rsidRPr="008227D4">
        <w:t> and press Enter.</w:t>
      </w:r>
    </w:p>
    <w:p w14:paraId="27E2998E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t>You will be prompted to enter the computer name of the remote device.</w:t>
      </w:r>
    </w:p>
    <w:p w14:paraId="3B29AF62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t>The script will display a sub-menu with the following options:</w:t>
      </w:r>
    </w:p>
    <w:p w14:paraId="493A116D" w14:textId="77777777" w:rsidR="008227D4" w:rsidRPr="008227D4" w:rsidRDefault="008227D4" w:rsidP="008227D4">
      <w:pPr>
        <w:pStyle w:val="OSLBodyText"/>
      </w:pPr>
      <w:r w:rsidRPr="008227D4">
        <w:t>Remote process termination function</w:t>
      </w:r>
    </w:p>
    <w:p w14:paraId="53BB5FBC" w14:textId="77777777" w:rsidR="008227D4" w:rsidRPr="008227D4" w:rsidRDefault="008227D4" w:rsidP="008227D4">
      <w:pPr>
        <w:pStyle w:val="OSLBodyText"/>
      </w:pPr>
      <w:r w:rsidRPr="008227D4">
        <w:t>BE CAREFUL WITH THIS FUNCTION</w:t>
      </w:r>
    </w:p>
    <w:p w14:paraId="565480AB" w14:textId="77777777" w:rsidR="008227D4" w:rsidRPr="008227D4" w:rsidRDefault="008227D4" w:rsidP="008227D4">
      <w:pPr>
        <w:pStyle w:val="OSLBodyText"/>
      </w:pPr>
      <w:r w:rsidRPr="008227D4">
        <w:t>To output processors type 1, to kill a process using pid type 2, to kill a process using name type 3, to close type exit</w:t>
      </w:r>
    </w:p>
    <w:p w14:paraId="02D90401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t>Enter the number corresponding to the action you want to perform:</w:t>
      </w:r>
    </w:p>
    <w:p w14:paraId="5A7B52B5" w14:textId="77777777" w:rsidR="008227D4" w:rsidRPr="008227D4" w:rsidRDefault="008227D4" w:rsidP="008227D4">
      <w:pPr>
        <w:pStyle w:val="OSLBodyText"/>
        <w:numPr>
          <w:ilvl w:val="2"/>
          <w:numId w:val="13"/>
        </w:numPr>
      </w:pPr>
      <w:hyperlink r:id="rId16" w:history="1">
        <w:r w:rsidRPr="008227D4">
          <w:rPr>
            <w:rStyle w:val="Hyperlink"/>
          </w:rPr>
          <w:t>1</w:t>
        </w:r>
      </w:hyperlink>
      <w:r w:rsidRPr="008227D4">
        <w:t>: Display the list of processes running on the remote device.</w:t>
      </w:r>
    </w:p>
    <w:p w14:paraId="4820DA60" w14:textId="77777777" w:rsidR="008227D4" w:rsidRPr="008227D4" w:rsidRDefault="008227D4" w:rsidP="008227D4">
      <w:pPr>
        <w:pStyle w:val="OSLBodyText"/>
        <w:numPr>
          <w:ilvl w:val="2"/>
          <w:numId w:val="13"/>
        </w:numPr>
      </w:pPr>
      <w:hyperlink r:id="rId17" w:history="1">
        <w:r w:rsidRPr="008227D4">
          <w:rPr>
            <w:rStyle w:val="Hyperlink"/>
          </w:rPr>
          <w:t>2</w:t>
        </w:r>
      </w:hyperlink>
      <w:r w:rsidRPr="008227D4">
        <w:t>: Kill a process by its process ID.</w:t>
      </w:r>
    </w:p>
    <w:p w14:paraId="2F665F94" w14:textId="77777777" w:rsidR="008227D4" w:rsidRPr="008227D4" w:rsidRDefault="008227D4" w:rsidP="008227D4">
      <w:pPr>
        <w:pStyle w:val="OSLBodyText"/>
        <w:numPr>
          <w:ilvl w:val="2"/>
          <w:numId w:val="13"/>
        </w:numPr>
      </w:pPr>
      <w:hyperlink r:id="rId18" w:history="1">
        <w:r w:rsidRPr="008227D4">
          <w:rPr>
            <w:rStyle w:val="Hyperlink"/>
          </w:rPr>
          <w:t>3</w:t>
        </w:r>
      </w:hyperlink>
      <w:r w:rsidRPr="008227D4">
        <w:t>: Kill a process by its name.</w:t>
      </w:r>
    </w:p>
    <w:p w14:paraId="056D8E48" w14:textId="77777777" w:rsidR="008227D4" w:rsidRPr="008227D4" w:rsidRDefault="008227D4" w:rsidP="008227D4">
      <w:pPr>
        <w:pStyle w:val="OSLBodyText"/>
        <w:numPr>
          <w:ilvl w:val="2"/>
          <w:numId w:val="13"/>
        </w:numPr>
      </w:pPr>
      <w:hyperlink r:id="rId19" w:history="1">
        <w:r w:rsidRPr="008227D4">
          <w:rPr>
            <w:rStyle w:val="Hyperlink"/>
          </w:rPr>
          <w:t>exit</w:t>
        </w:r>
      </w:hyperlink>
      <w:r w:rsidRPr="008227D4">
        <w:t>: Exit the sub-menu and return to the main menu.</w:t>
      </w:r>
    </w:p>
    <w:p w14:paraId="56F807A4" w14:textId="77777777" w:rsidR="008227D4" w:rsidRPr="008227D4" w:rsidRDefault="008227D4" w:rsidP="008227D4">
      <w:pPr>
        <w:pStyle w:val="OSLBodyText"/>
        <w:numPr>
          <w:ilvl w:val="0"/>
          <w:numId w:val="13"/>
        </w:numPr>
      </w:pPr>
      <w:r w:rsidRPr="008227D4">
        <w:rPr>
          <w:b/>
          <w:bCs/>
        </w:rPr>
        <w:t>Exit</w:t>
      </w:r>
      <w:r w:rsidRPr="008227D4">
        <w:t>:</w:t>
      </w:r>
    </w:p>
    <w:p w14:paraId="044A1438" w14:textId="77777777" w:rsidR="008227D4" w:rsidRPr="008227D4" w:rsidRDefault="008227D4" w:rsidP="008227D4">
      <w:pPr>
        <w:pStyle w:val="OSLBodyText"/>
        <w:numPr>
          <w:ilvl w:val="1"/>
          <w:numId w:val="13"/>
        </w:numPr>
      </w:pPr>
      <w:r w:rsidRPr="008227D4">
        <w:t>Enter </w:t>
      </w:r>
      <w:hyperlink r:id="rId20" w:history="1">
        <w:r w:rsidRPr="008227D4">
          <w:rPr>
            <w:rStyle w:val="Hyperlink"/>
          </w:rPr>
          <w:t>4</w:t>
        </w:r>
      </w:hyperlink>
      <w:r w:rsidRPr="008227D4">
        <w:t> and press Enter to exit the script.</w:t>
      </w:r>
    </w:p>
    <w:p w14:paraId="28F66291" w14:textId="77777777" w:rsidR="008227D4" w:rsidRPr="008227D4" w:rsidRDefault="008227D4" w:rsidP="008227D4">
      <w:pPr>
        <w:pStyle w:val="OSLBodyText"/>
        <w:rPr>
          <w:b/>
          <w:bCs/>
        </w:rPr>
      </w:pPr>
      <w:r w:rsidRPr="008227D4">
        <w:rPr>
          <w:b/>
          <w:bCs/>
        </w:rPr>
        <w:t>Notes:</w:t>
      </w:r>
    </w:p>
    <w:p w14:paraId="0F300D53" w14:textId="77777777" w:rsidR="008227D4" w:rsidRPr="008227D4" w:rsidRDefault="008227D4" w:rsidP="008227D4">
      <w:pPr>
        <w:pStyle w:val="OSLBodyText"/>
        <w:numPr>
          <w:ilvl w:val="0"/>
          <w:numId w:val="14"/>
        </w:numPr>
      </w:pPr>
      <w:r w:rsidRPr="008227D4">
        <w:t>Ensure you have the necessary permissions to perform these actions on the remote devices.</w:t>
      </w:r>
    </w:p>
    <w:p w14:paraId="509DD17C" w14:textId="53D484D8" w:rsidR="0008322F" w:rsidRPr="008227D4" w:rsidRDefault="008227D4" w:rsidP="006949A5">
      <w:pPr>
        <w:pStyle w:val="OSLBodyText"/>
        <w:numPr>
          <w:ilvl w:val="0"/>
          <w:numId w:val="14"/>
        </w:numPr>
      </w:pPr>
      <w:r w:rsidRPr="008227D4">
        <w:t>Use the script with caution, especially the process termination function, as it can disrupt services on the remote device.</w:t>
      </w:r>
    </w:p>
    <w:p w14:paraId="5E04468F" w14:textId="7D2C744C" w:rsidR="0008322F" w:rsidRDefault="0008322F" w:rsidP="00D505B1">
      <w:pPr>
        <w:rPr>
          <w:rFonts w:ascii="Verdana" w:hAnsi="Verdana"/>
        </w:rPr>
      </w:pPr>
    </w:p>
    <w:p w14:paraId="2D76911B" w14:textId="38A97846" w:rsidR="00D9522D" w:rsidRDefault="00D9522D" w:rsidP="00D505B1">
      <w:pPr>
        <w:rPr>
          <w:rFonts w:ascii="Verdana" w:hAnsi="Verdana"/>
        </w:rPr>
      </w:pPr>
    </w:p>
    <w:p w14:paraId="5877E980" w14:textId="0B45A5B3" w:rsidR="00D9522D" w:rsidRDefault="00D9522D" w:rsidP="00D505B1">
      <w:pPr>
        <w:rPr>
          <w:rFonts w:ascii="Verdana" w:hAnsi="Verdana"/>
        </w:rPr>
      </w:pPr>
    </w:p>
    <w:p w14:paraId="09F28179" w14:textId="375DB056" w:rsidR="00D9522D" w:rsidRDefault="00D9522D" w:rsidP="00D505B1">
      <w:pPr>
        <w:rPr>
          <w:rFonts w:ascii="Verdana" w:hAnsi="Verdana"/>
        </w:rPr>
      </w:pPr>
    </w:p>
    <w:p w14:paraId="2042A19F" w14:textId="373F0417" w:rsidR="00D9522D" w:rsidRDefault="00D9522D" w:rsidP="00D505B1">
      <w:pPr>
        <w:rPr>
          <w:rFonts w:ascii="Verdana" w:hAnsi="Verdana"/>
        </w:rPr>
      </w:pPr>
    </w:p>
    <w:p w14:paraId="70D7278C" w14:textId="0915173B" w:rsidR="00D9522D" w:rsidRDefault="00D9522D" w:rsidP="00D505B1"/>
    <w:p w14:paraId="0928DF2B" w14:textId="000638F6" w:rsidR="00D9522D" w:rsidRDefault="00D9522D" w:rsidP="00D505B1"/>
    <w:p w14:paraId="09C3DBA9" w14:textId="39CE8EE7" w:rsidR="00D9522D" w:rsidRDefault="00D9522D" w:rsidP="00D505B1"/>
    <w:p w14:paraId="444D175E" w14:textId="5C86448B" w:rsidR="00D9522D" w:rsidRDefault="00D9522D" w:rsidP="00D505B1"/>
    <w:p w14:paraId="260068B5" w14:textId="78BDA3EB" w:rsidR="00D9522D" w:rsidRDefault="00D9522D" w:rsidP="00D505B1"/>
    <w:p w14:paraId="1E46691B" w14:textId="0E3AF8AB" w:rsidR="00D9522D" w:rsidRDefault="00D9522D" w:rsidP="00D505B1"/>
    <w:p w14:paraId="07627305" w14:textId="66E33173" w:rsidR="00D9522D" w:rsidRDefault="00D9522D" w:rsidP="00D505B1"/>
    <w:p w14:paraId="34ECF02E" w14:textId="00C6E1AB" w:rsidR="00D9522D" w:rsidRDefault="00D9522D" w:rsidP="00D505B1"/>
    <w:p w14:paraId="68CBFF23" w14:textId="7507CD63" w:rsidR="00D9522D" w:rsidRDefault="00D9522D" w:rsidP="00D505B1"/>
    <w:p w14:paraId="475F34F1" w14:textId="2A7EE3A2" w:rsidR="00D9522D" w:rsidRDefault="00D9522D" w:rsidP="00D505B1"/>
    <w:p w14:paraId="60EF8EC6" w14:textId="6145225C" w:rsidR="00D9522D" w:rsidRDefault="00D9522D" w:rsidP="00D505B1"/>
    <w:p w14:paraId="34441ADC" w14:textId="33C731EE" w:rsidR="00D9522D" w:rsidRDefault="00D9522D" w:rsidP="00D505B1"/>
    <w:p w14:paraId="7BD3404A" w14:textId="72564600" w:rsidR="00D9522D" w:rsidRDefault="00D9522D" w:rsidP="00D505B1"/>
    <w:p w14:paraId="72C85639" w14:textId="0AA0BC06" w:rsidR="00D9522D" w:rsidRDefault="00D9522D" w:rsidP="00D505B1"/>
    <w:p w14:paraId="5359FAA2" w14:textId="3DF10B7E" w:rsidR="00D9522D" w:rsidRDefault="00D9522D" w:rsidP="00D505B1"/>
    <w:p w14:paraId="6352B72A" w14:textId="7749B0A7" w:rsidR="00D9522D" w:rsidRDefault="00D9522D" w:rsidP="00D505B1"/>
    <w:p w14:paraId="46FF3C81" w14:textId="77777777" w:rsidR="00B661C7" w:rsidRDefault="00B661C7" w:rsidP="00D505B1"/>
    <w:p w14:paraId="33B29E0F" w14:textId="27814E7C" w:rsidR="00B661C7" w:rsidRDefault="00B661C7" w:rsidP="00D505B1">
      <w:pPr>
        <w:rPr>
          <w:rFonts w:ascii="Verdana" w:hAnsi="Verdana"/>
        </w:rPr>
      </w:pPr>
    </w:p>
    <w:p w14:paraId="26ACA077" w14:textId="4794AD04" w:rsidR="00B661C7" w:rsidRDefault="00B661C7" w:rsidP="00D505B1">
      <w:pPr>
        <w:rPr>
          <w:rFonts w:ascii="Verdana" w:hAnsi="Verdana"/>
        </w:rPr>
      </w:pPr>
    </w:p>
    <w:p w14:paraId="2DBE41FE" w14:textId="76F66CA9" w:rsidR="00B661C7" w:rsidRDefault="00B661C7" w:rsidP="00D505B1">
      <w:pPr>
        <w:rPr>
          <w:rFonts w:ascii="Verdana" w:hAnsi="Verdana"/>
        </w:rPr>
      </w:pPr>
    </w:p>
    <w:p w14:paraId="66B382DB" w14:textId="185165B3" w:rsidR="00B661C7" w:rsidRDefault="00B661C7" w:rsidP="00D505B1">
      <w:pPr>
        <w:rPr>
          <w:rFonts w:ascii="Verdana" w:hAnsi="Verdana"/>
        </w:rPr>
      </w:pPr>
    </w:p>
    <w:p w14:paraId="05B751E2" w14:textId="64CCF403" w:rsidR="00373E3A" w:rsidRDefault="00373E3A" w:rsidP="00D505B1">
      <w:pPr>
        <w:rPr>
          <w:rFonts w:ascii="Verdana" w:hAnsi="Verdana"/>
        </w:rPr>
      </w:pPr>
    </w:p>
    <w:p w14:paraId="25B9F7AD" w14:textId="77777777" w:rsidR="00373E3A" w:rsidRDefault="00373E3A" w:rsidP="00D505B1">
      <w:pPr>
        <w:rPr>
          <w:rFonts w:ascii="Verdana" w:hAnsi="Verdana"/>
        </w:rPr>
      </w:pPr>
    </w:p>
    <w:p w14:paraId="6F3BCF75" w14:textId="6492B902" w:rsidR="00B661C7" w:rsidRDefault="00B661C7" w:rsidP="00D505B1">
      <w:pPr>
        <w:rPr>
          <w:rFonts w:ascii="Verdana" w:hAnsi="Verdana"/>
        </w:rPr>
      </w:pPr>
    </w:p>
    <w:p w14:paraId="686E9847" w14:textId="3A79A8FF" w:rsidR="00373E3A" w:rsidRDefault="00373E3A" w:rsidP="00D505B1">
      <w:pPr>
        <w:rPr>
          <w:rFonts w:ascii="Verdana" w:hAnsi="Verdana"/>
        </w:rPr>
      </w:pPr>
    </w:p>
    <w:p w14:paraId="7DB3093A" w14:textId="77777777" w:rsidR="00373E3A" w:rsidRDefault="00373E3A" w:rsidP="00D505B1">
      <w:pPr>
        <w:rPr>
          <w:rFonts w:ascii="Verdana" w:hAnsi="Verdana"/>
        </w:rPr>
      </w:pPr>
    </w:p>
    <w:p w14:paraId="3D50D163" w14:textId="77777777" w:rsidR="00373E3A" w:rsidRDefault="00373E3A" w:rsidP="00D505B1">
      <w:pPr>
        <w:rPr>
          <w:rFonts w:ascii="Verdana" w:hAnsi="Verdana"/>
        </w:rPr>
      </w:pPr>
    </w:p>
    <w:p w14:paraId="4F626C15" w14:textId="6A372CB8" w:rsidR="00373E3A" w:rsidRDefault="00373E3A" w:rsidP="00D505B1">
      <w:pPr>
        <w:rPr>
          <w:rFonts w:ascii="Verdana" w:hAnsi="Verdana"/>
        </w:rPr>
      </w:pPr>
    </w:p>
    <w:p w14:paraId="7FD098F5" w14:textId="77777777" w:rsidR="00B5798E" w:rsidRDefault="00B5798E" w:rsidP="00D505B1">
      <w:pPr>
        <w:rPr>
          <w:rFonts w:ascii="Verdana" w:hAnsi="Verdana"/>
        </w:rPr>
      </w:pPr>
    </w:p>
    <w:p w14:paraId="1ECC6755" w14:textId="77777777" w:rsidR="00B5798E" w:rsidRDefault="00B5798E" w:rsidP="00D505B1">
      <w:pPr>
        <w:rPr>
          <w:rFonts w:ascii="Verdana" w:hAnsi="Verdana"/>
        </w:rPr>
      </w:pPr>
    </w:p>
    <w:p w14:paraId="3724A532" w14:textId="13E239C2" w:rsidR="00B5798E" w:rsidRDefault="00B5798E" w:rsidP="00D505B1">
      <w:pPr>
        <w:rPr>
          <w:rFonts w:ascii="Verdana" w:hAnsi="Verdana"/>
        </w:rPr>
      </w:pPr>
    </w:p>
    <w:p w14:paraId="68CE8750" w14:textId="5629FEF9" w:rsidR="00B5798E" w:rsidRDefault="00B5798E" w:rsidP="00D505B1">
      <w:pPr>
        <w:rPr>
          <w:rFonts w:ascii="Verdana" w:hAnsi="Verdana"/>
        </w:rPr>
      </w:pPr>
    </w:p>
    <w:p w14:paraId="24277A6A" w14:textId="198FF3D3" w:rsidR="00B5798E" w:rsidRDefault="00B5798E" w:rsidP="00D505B1">
      <w:pPr>
        <w:rPr>
          <w:rFonts w:ascii="Verdana" w:hAnsi="Verdana"/>
        </w:rPr>
      </w:pPr>
    </w:p>
    <w:p w14:paraId="4289ABC9" w14:textId="36901875" w:rsidR="00B5798E" w:rsidRDefault="00B5798E" w:rsidP="00D505B1">
      <w:pPr>
        <w:rPr>
          <w:rFonts w:ascii="Verdana" w:hAnsi="Verdana"/>
        </w:rPr>
      </w:pPr>
    </w:p>
    <w:p w14:paraId="5107238F" w14:textId="19EC03BC" w:rsidR="00B5798E" w:rsidRDefault="00B5798E" w:rsidP="00D505B1">
      <w:pPr>
        <w:rPr>
          <w:rFonts w:ascii="Verdana" w:hAnsi="Verdana"/>
        </w:rPr>
      </w:pPr>
    </w:p>
    <w:p w14:paraId="0E581486" w14:textId="64180842" w:rsidR="00B5798E" w:rsidRDefault="00B5798E" w:rsidP="00D505B1">
      <w:pPr>
        <w:rPr>
          <w:rFonts w:ascii="Verdana" w:hAnsi="Verdana"/>
        </w:rPr>
      </w:pPr>
    </w:p>
    <w:p w14:paraId="0901B2EF" w14:textId="213A1DF8" w:rsidR="00B5798E" w:rsidRDefault="00B5798E" w:rsidP="00D505B1">
      <w:pPr>
        <w:rPr>
          <w:rFonts w:ascii="Verdana" w:hAnsi="Verdana"/>
        </w:rPr>
      </w:pPr>
    </w:p>
    <w:p w14:paraId="4D9C6DD6" w14:textId="052E942C" w:rsidR="00B5798E" w:rsidRDefault="00B5798E" w:rsidP="00D505B1">
      <w:pPr>
        <w:rPr>
          <w:rFonts w:ascii="Verdana" w:hAnsi="Verdana"/>
        </w:rPr>
      </w:pPr>
    </w:p>
    <w:p w14:paraId="66F6FEE6" w14:textId="2C9DB01F" w:rsidR="00B5798E" w:rsidRDefault="00B5798E" w:rsidP="00D505B1">
      <w:pPr>
        <w:rPr>
          <w:rFonts w:ascii="Verdana" w:hAnsi="Verdana"/>
        </w:rPr>
      </w:pPr>
    </w:p>
    <w:p w14:paraId="387A64B0" w14:textId="4A757C18" w:rsidR="00B5798E" w:rsidRDefault="00B5798E" w:rsidP="00D505B1">
      <w:pPr>
        <w:rPr>
          <w:rFonts w:ascii="Verdana" w:hAnsi="Verdana"/>
        </w:rPr>
      </w:pPr>
    </w:p>
    <w:p w14:paraId="18267B7D" w14:textId="175C2AED" w:rsidR="00B5798E" w:rsidRDefault="00B5798E" w:rsidP="00D505B1">
      <w:pPr>
        <w:rPr>
          <w:rFonts w:ascii="Verdana" w:hAnsi="Verdana"/>
        </w:rPr>
      </w:pPr>
    </w:p>
    <w:p w14:paraId="45E788A2" w14:textId="5E719414" w:rsidR="00B5798E" w:rsidRDefault="00B5798E" w:rsidP="00D505B1">
      <w:pPr>
        <w:rPr>
          <w:rFonts w:ascii="Verdana" w:hAnsi="Verdana"/>
        </w:rPr>
      </w:pPr>
    </w:p>
    <w:p w14:paraId="464AAC51" w14:textId="2D3EF333" w:rsidR="00B5798E" w:rsidRDefault="00B5798E" w:rsidP="00D505B1">
      <w:pPr>
        <w:rPr>
          <w:rFonts w:ascii="Verdana" w:hAnsi="Verdana"/>
        </w:rPr>
      </w:pPr>
    </w:p>
    <w:p w14:paraId="6304A944" w14:textId="44DE8951" w:rsidR="007E3E1D" w:rsidRDefault="007E3E1D" w:rsidP="00D505B1">
      <w:pPr>
        <w:rPr>
          <w:rFonts w:ascii="Verdana" w:hAnsi="Verdana"/>
        </w:rPr>
      </w:pPr>
    </w:p>
    <w:p w14:paraId="2846CCAE" w14:textId="69FA7292" w:rsidR="007E3E1D" w:rsidRDefault="007E3E1D" w:rsidP="00D505B1">
      <w:pPr>
        <w:rPr>
          <w:rFonts w:ascii="Verdana" w:hAnsi="Verdana"/>
        </w:rPr>
      </w:pPr>
    </w:p>
    <w:p w14:paraId="57C6C711" w14:textId="7FCFB31C" w:rsidR="007E3E1D" w:rsidRDefault="007E3E1D" w:rsidP="00D505B1">
      <w:pPr>
        <w:rPr>
          <w:rFonts w:ascii="Verdana" w:hAnsi="Verdana"/>
        </w:rPr>
      </w:pPr>
    </w:p>
    <w:p w14:paraId="5E173481" w14:textId="5A64BA02" w:rsidR="007E3E1D" w:rsidRDefault="007E3E1D" w:rsidP="00D505B1">
      <w:pPr>
        <w:rPr>
          <w:rFonts w:ascii="Verdana" w:hAnsi="Verdana"/>
        </w:rPr>
      </w:pPr>
    </w:p>
    <w:p w14:paraId="0A31561A" w14:textId="21C0D114" w:rsidR="007E3E1D" w:rsidRDefault="007E3E1D" w:rsidP="00D505B1">
      <w:pPr>
        <w:rPr>
          <w:rFonts w:ascii="Verdana" w:hAnsi="Verdana"/>
        </w:rPr>
      </w:pPr>
    </w:p>
    <w:p w14:paraId="7D21B77D" w14:textId="118944B4" w:rsidR="007E3E1D" w:rsidRDefault="007E3E1D" w:rsidP="00D505B1">
      <w:pPr>
        <w:rPr>
          <w:rFonts w:ascii="Verdana" w:hAnsi="Verdana"/>
        </w:rPr>
      </w:pPr>
    </w:p>
    <w:p w14:paraId="5A1D5E78" w14:textId="1F7FF12F" w:rsidR="007E3E1D" w:rsidRDefault="007E3E1D" w:rsidP="00D505B1">
      <w:pPr>
        <w:rPr>
          <w:rFonts w:ascii="Verdana" w:hAnsi="Verdana"/>
        </w:rPr>
      </w:pPr>
    </w:p>
    <w:p w14:paraId="4C61CDE1" w14:textId="38033DFE" w:rsidR="00B5798E" w:rsidRDefault="00B5798E" w:rsidP="00D505B1">
      <w:pPr>
        <w:rPr>
          <w:rFonts w:ascii="Verdana" w:hAnsi="Verdana"/>
        </w:rPr>
      </w:pPr>
    </w:p>
    <w:p w14:paraId="02DF36A7" w14:textId="49A75E5B" w:rsidR="00B5798E" w:rsidRDefault="00B5798E" w:rsidP="00D505B1">
      <w:pPr>
        <w:rPr>
          <w:rFonts w:ascii="Verdana" w:hAnsi="Verdana"/>
        </w:rPr>
      </w:pPr>
    </w:p>
    <w:p w14:paraId="653DAF3D" w14:textId="0A789C04" w:rsidR="00B5798E" w:rsidRDefault="00B5798E" w:rsidP="00D505B1">
      <w:pPr>
        <w:rPr>
          <w:rFonts w:ascii="Verdana" w:hAnsi="Verdana"/>
        </w:rPr>
      </w:pPr>
    </w:p>
    <w:p w14:paraId="0FEFDE76" w14:textId="00360906" w:rsidR="007A0184" w:rsidRDefault="007A0184" w:rsidP="00D505B1">
      <w:pPr>
        <w:rPr>
          <w:rFonts w:ascii="Verdana" w:hAnsi="Verdana"/>
        </w:rPr>
      </w:pPr>
    </w:p>
    <w:p w14:paraId="3404C87A" w14:textId="368BCAFC" w:rsidR="007A0184" w:rsidRDefault="007A0184" w:rsidP="00D505B1">
      <w:pPr>
        <w:rPr>
          <w:rFonts w:ascii="Verdana" w:hAnsi="Verdana"/>
        </w:rPr>
      </w:pPr>
    </w:p>
    <w:p w14:paraId="2BF70588" w14:textId="3E9C0008" w:rsidR="007A0184" w:rsidRDefault="007A0184" w:rsidP="00D505B1">
      <w:pPr>
        <w:rPr>
          <w:rFonts w:ascii="Verdana" w:hAnsi="Verdana"/>
        </w:rPr>
      </w:pPr>
    </w:p>
    <w:p w14:paraId="01BA13A5" w14:textId="5A904129" w:rsidR="007A0184" w:rsidRDefault="007A0184" w:rsidP="00D505B1">
      <w:pPr>
        <w:rPr>
          <w:rFonts w:ascii="Verdana" w:hAnsi="Verdana"/>
        </w:rPr>
      </w:pPr>
    </w:p>
    <w:p w14:paraId="6B209FC8" w14:textId="5D9E9CFD" w:rsidR="007A0184" w:rsidRDefault="007A0184" w:rsidP="00D505B1">
      <w:pPr>
        <w:rPr>
          <w:rFonts w:ascii="Verdana" w:hAnsi="Verdana"/>
        </w:rPr>
      </w:pPr>
    </w:p>
    <w:p w14:paraId="28F96DF4" w14:textId="03FBED88" w:rsidR="007A0184" w:rsidRDefault="007A0184" w:rsidP="00D505B1">
      <w:pPr>
        <w:rPr>
          <w:rFonts w:ascii="Verdana" w:hAnsi="Verdana"/>
        </w:rPr>
      </w:pPr>
    </w:p>
    <w:p w14:paraId="72D41D3F" w14:textId="54256C13" w:rsidR="007A0184" w:rsidRDefault="007A0184" w:rsidP="00D505B1">
      <w:pPr>
        <w:rPr>
          <w:rFonts w:ascii="Verdana" w:hAnsi="Verdana"/>
        </w:rPr>
      </w:pPr>
    </w:p>
    <w:p w14:paraId="28DA9998" w14:textId="29593685" w:rsidR="007A0184" w:rsidRDefault="007A0184" w:rsidP="00D505B1">
      <w:pPr>
        <w:rPr>
          <w:rFonts w:ascii="Verdana" w:hAnsi="Verdana"/>
        </w:rPr>
      </w:pPr>
    </w:p>
    <w:p w14:paraId="5BC8EE4A" w14:textId="466A6200" w:rsidR="007A0184" w:rsidRDefault="007A0184" w:rsidP="00D505B1">
      <w:pPr>
        <w:rPr>
          <w:rFonts w:ascii="Verdana" w:hAnsi="Verdana"/>
        </w:rPr>
      </w:pPr>
    </w:p>
    <w:p w14:paraId="7A3E8106" w14:textId="79290C2B" w:rsidR="007A0184" w:rsidRDefault="007A0184" w:rsidP="00D505B1">
      <w:pPr>
        <w:rPr>
          <w:rFonts w:ascii="Verdana" w:hAnsi="Verdana"/>
        </w:rPr>
      </w:pPr>
    </w:p>
    <w:p w14:paraId="67610711" w14:textId="3AC6040E" w:rsidR="007A0184" w:rsidRDefault="007A0184" w:rsidP="00D505B1">
      <w:pPr>
        <w:rPr>
          <w:rFonts w:ascii="Verdana" w:hAnsi="Verdana"/>
        </w:rPr>
      </w:pPr>
    </w:p>
    <w:p w14:paraId="44477CE5" w14:textId="480A3FDA" w:rsidR="007A0184" w:rsidRDefault="007A0184" w:rsidP="00D505B1">
      <w:pPr>
        <w:rPr>
          <w:rFonts w:ascii="Verdana" w:hAnsi="Verdana"/>
        </w:rPr>
      </w:pPr>
    </w:p>
    <w:p w14:paraId="5D350896" w14:textId="183EA280" w:rsidR="007A0184" w:rsidRDefault="007A0184" w:rsidP="00D505B1">
      <w:pPr>
        <w:rPr>
          <w:rFonts w:ascii="Verdana" w:hAnsi="Verdana"/>
        </w:rPr>
      </w:pPr>
      <w:r>
        <w:rPr>
          <w:rFonts w:ascii="Verdana" w:hAnsi="Verdana"/>
        </w:rPr>
        <w:br/>
      </w:r>
    </w:p>
    <w:p w14:paraId="35ECD53A" w14:textId="59BCEBE8" w:rsidR="007A0184" w:rsidRDefault="007A0184" w:rsidP="00D505B1">
      <w:pPr>
        <w:rPr>
          <w:rFonts w:ascii="Verdana" w:hAnsi="Verdana"/>
        </w:rPr>
      </w:pPr>
    </w:p>
    <w:p w14:paraId="56E2996D" w14:textId="4C406EDA" w:rsidR="00B23E81" w:rsidRPr="001B00CA" w:rsidRDefault="00D54C7D" w:rsidP="00D505B1">
      <w:pPr>
        <w:rPr>
          <w:rFonts w:ascii="Verdana" w:hAnsi="Verdana"/>
        </w:rPr>
      </w:pPr>
      <w:r>
        <w:rPr>
          <w:rFonts w:ascii="Verdana" w:hAnsi="Verdana"/>
        </w:rPr>
        <w:br/>
      </w:r>
    </w:p>
    <w:sectPr w:rsidR="00B23E81" w:rsidRPr="001B00CA" w:rsidSect="00737F91">
      <w:type w:val="continuous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F1E98" w14:textId="77777777" w:rsidR="00C17EE8" w:rsidRDefault="00C17EE8">
      <w:r>
        <w:separator/>
      </w:r>
    </w:p>
  </w:endnote>
  <w:endnote w:type="continuationSeparator" w:id="0">
    <w:p w14:paraId="0F324CC0" w14:textId="77777777" w:rsidR="00C17EE8" w:rsidRDefault="00C1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1"/>
      <w:gridCol w:w="6521"/>
      <w:gridCol w:w="1824"/>
    </w:tblGrid>
    <w:tr w:rsidR="00E03DEE" w:rsidRPr="00D54DF7" w14:paraId="352A4D13" w14:textId="77777777" w:rsidTr="2A3C2550">
      <w:trPr>
        <w:trHeight w:val="699"/>
      </w:trPr>
      <w:tc>
        <w:tcPr>
          <w:tcW w:w="1951" w:type="dxa"/>
          <w:vAlign w:val="center"/>
        </w:tcPr>
        <w:p w14:paraId="1A90D0EE" w14:textId="3A8B31E3" w:rsidR="00E03DEE" w:rsidRPr="00D54DF7" w:rsidRDefault="2A3C2550" w:rsidP="00D505B1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E90F691" wp14:editId="2A3C2550">
                <wp:extent cx="452755" cy="504825"/>
                <wp:effectExtent l="0" t="0" r="0" b="0"/>
                <wp:docPr id="9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Align w:val="center"/>
        </w:tcPr>
        <w:p w14:paraId="40AC04B7" w14:textId="2EF28DCC" w:rsidR="00E03DEE" w:rsidRPr="00D54DF7" w:rsidRDefault="00BB091B" w:rsidP="00BB517B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rFonts w:ascii="Verdana" w:hAnsi="Verdana"/>
              <w:color w:val="00607A"/>
              <w:sz w:val="16"/>
              <w:szCs w:val="16"/>
            </w:rPr>
            <w:t>Signing into a Sinai laptop for the first time</w:t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begin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instrText xml:space="preserve"> FILENAME \p </w:instrText>
          </w:r>
          <w:r w:rsidR="00000000">
            <w:rPr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  <w:tc>
        <w:tcPr>
          <w:tcW w:w="1824" w:type="dxa"/>
          <w:vAlign w:val="center"/>
        </w:tcPr>
        <w:p w14:paraId="223DBA8C" w14:textId="77777777" w:rsidR="00E03DEE" w:rsidRPr="00D54DF7" w:rsidRDefault="00E03DEE" w:rsidP="007F76F6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 w:rsidRPr="00D54DF7">
            <w:rPr>
              <w:rFonts w:ascii="Verdana" w:hAnsi="Verdana"/>
              <w:color w:val="00607A"/>
              <w:sz w:val="16"/>
              <w:szCs w:val="16"/>
            </w:rPr>
            <w:t xml:space="preserve">Page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PAGE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7C4903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t xml:space="preserve"> of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NUMPAGES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3D1F2D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</w:tr>
  </w:tbl>
  <w:p w14:paraId="32DB9EEE" w14:textId="77777777" w:rsidR="00E03DEE" w:rsidRPr="00D54DF7" w:rsidRDefault="00E03DEE">
    <w:pPr>
      <w:pStyle w:val="Footer"/>
      <w:pBdr>
        <w:top w:val="single" w:sz="4" w:space="1" w:color="auto"/>
      </w:pBdr>
      <w:tabs>
        <w:tab w:val="clear" w:pos="8640"/>
        <w:tab w:val="right" w:pos="9990"/>
      </w:tabs>
      <w:rPr>
        <w:rFonts w:ascii="Verdana" w:hAnsi="Verdana"/>
        <w:color w:val="00607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7830B" w14:textId="77777777" w:rsidR="00C17EE8" w:rsidRDefault="00C17EE8">
      <w:r>
        <w:separator/>
      </w:r>
    </w:p>
  </w:footnote>
  <w:footnote w:type="continuationSeparator" w:id="0">
    <w:p w14:paraId="1E4360E6" w14:textId="77777777" w:rsidR="00C17EE8" w:rsidRDefault="00C17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2694"/>
      <w:gridCol w:w="2976"/>
    </w:tblGrid>
    <w:tr w:rsidR="00E03DEE" w14:paraId="124BB429" w14:textId="77777777" w:rsidTr="00EB4578">
      <w:trPr>
        <w:trHeight w:val="281"/>
      </w:trPr>
      <w:tc>
        <w:tcPr>
          <w:tcW w:w="4678" w:type="dxa"/>
          <w:shd w:val="clear" w:color="auto" w:fill="01B0D2"/>
        </w:tcPr>
        <w:p w14:paraId="0D906F76" w14:textId="51EE7E52" w:rsidR="00E03DEE" w:rsidRPr="006D034F" w:rsidRDefault="00D37FA1" w:rsidP="00D37FA1">
          <w:pPr>
            <w:pStyle w:val="Header"/>
            <w:tabs>
              <w:tab w:val="left" w:pos="714"/>
              <w:tab w:val="center" w:pos="2231"/>
            </w:tabs>
            <w:spacing w:before="80" w:after="80"/>
            <w:rPr>
              <w:rFonts w:ascii="Verdana" w:hAnsi="Verdana"/>
              <w:b/>
              <w:color w:val="FFFFFF"/>
              <w:sz w:val="24"/>
              <w:szCs w:val="24"/>
            </w:rPr>
          </w:pP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 w:rsidR="00E03DEE" w:rsidRPr="006D034F">
            <w:rPr>
              <w:rFonts w:ascii="Verdana" w:hAnsi="Verdana"/>
              <w:b/>
              <w:color w:val="FFFFFF"/>
              <w:sz w:val="24"/>
              <w:szCs w:val="24"/>
            </w:rPr>
            <w:t>ICT TECH NOTE</w:t>
          </w:r>
        </w:p>
      </w:tc>
      <w:tc>
        <w:tcPr>
          <w:tcW w:w="5670" w:type="dxa"/>
          <w:gridSpan w:val="2"/>
        </w:tcPr>
        <w:p w14:paraId="7910BDBB" w14:textId="4C6BD206" w:rsidR="00E03DEE" w:rsidRPr="00D54DF7" w:rsidRDefault="00E03DEE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</w:p>
      </w:tc>
    </w:tr>
    <w:tr w:rsidR="00657843" w14:paraId="042C1D25" w14:textId="77777777" w:rsidTr="00E03DEE">
      <w:trPr>
        <w:trHeight w:val="231"/>
      </w:trPr>
      <w:tc>
        <w:tcPr>
          <w:tcW w:w="4678" w:type="dxa"/>
          <w:vMerge w:val="restart"/>
          <w:shd w:val="clear" w:color="auto" w:fill="auto"/>
        </w:tcPr>
        <w:p w14:paraId="7D4B3ADE" w14:textId="77777777" w:rsidR="00657843" w:rsidRPr="00FA70AC" w:rsidRDefault="00657843" w:rsidP="00D54DF7">
          <w:pPr>
            <w:pStyle w:val="Header"/>
            <w:spacing w:before="80" w:after="80"/>
            <w:jc w:val="center"/>
            <w:rPr>
              <w:rFonts w:ascii="Verdana" w:hAnsi="Verdana"/>
              <w:b/>
              <w:color w:val="00607A"/>
              <w:sz w:val="24"/>
              <w:szCs w:val="24"/>
            </w:rPr>
          </w:pP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begin"/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instrText xml:space="preserve"> DOCPROPERTY  Title  \* MERGEFORMAT </w:instrTex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separate"/>
          </w:r>
          <w:r w:rsidR="00D505B1">
            <w:rPr>
              <w:rFonts w:ascii="Verdana" w:hAnsi="Verdana"/>
              <w:b/>
              <w:color w:val="00607A"/>
              <w:sz w:val="24"/>
              <w:szCs w:val="24"/>
            </w:rPr>
            <w:t>General</w: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end"/>
          </w:r>
        </w:p>
      </w:tc>
      <w:tc>
        <w:tcPr>
          <w:tcW w:w="2694" w:type="dxa"/>
        </w:tcPr>
        <w:p w14:paraId="4A1E5CC5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Version No</w:t>
          </w:r>
          <w:r w:rsidRPr="00D54DF7">
            <w:rPr>
              <w:rFonts w:ascii="Verdana" w:hAnsi="Verdana"/>
              <w:color w:val="00607A"/>
              <w:sz w:val="16"/>
            </w:rPr>
            <w:t>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INFO  RevNum 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 w:rsidR="00D505B1">
            <w:rPr>
              <w:rFonts w:ascii="Verdana" w:hAnsi="Verdana"/>
              <w:color w:val="00607A"/>
              <w:sz w:val="16"/>
            </w:rPr>
            <w:t>1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  <w:tc>
        <w:tcPr>
          <w:tcW w:w="2976" w:type="dxa"/>
        </w:tcPr>
        <w:p w14:paraId="09D9D0CE" w14:textId="609CA5B6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Valid From: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0B5721">
            <w:rPr>
              <w:rFonts w:ascii="Verdana" w:hAnsi="Verdana"/>
              <w:color w:val="00607A"/>
              <w:sz w:val="16"/>
            </w:rPr>
            <w:t>23/09/2024</w:t>
          </w:r>
        </w:p>
      </w:tc>
    </w:tr>
    <w:tr w:rsidR="00657843" w14:paraId="72D0758C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2B66D1A9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2286033C" w14:textId="578C44B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Prepared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9D6AF5">
            <w:rPr>
              <w:rFonts w:ascii="Verdana" w:hAnsi="Verdana"/>
              <w:color w:val="00607A"/>
              <w:sz w:val="16"/>
            </w:rPr>
            <w:t>Mathew Gallehawk</w:t>
          </w:r>
        </w:p>
      </w:tc>
      <w:tc>
        <w:tcPr>
          <w:tcW w:w="2976" w:type="dxa"/>
        </w:tcPr>
        <w:p w14:paraId="0A36C92D" w14:textId="44CAB622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Approved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</w:p>
      </w:tc>
    </w:tr>
    <w:tr w:rsidR="00657843" w14:paraId="45CC5294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423A7086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56FB9779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Document Status</w:t>
          </w:r>
        </w:p>
      </w:tc>
      <w:tc>
        <w:tcPr>
          <w:tcW w:w="2976" w:type="dxa"/>
        </w:tcPr>
        <w:p w14:paraId="0CEEF226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AUTOTEXTLIST   \s "DocStatus" \t "Select Document Status from List"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>
            <w:rPr>
              <w:rFonts w:ascii="Verdana" w:hAnsi="Verdana"/>
              <w:color w:val="00607A"/>
              <w:sz w:val="16"/>
            </w:rPr>
            <w:t>Early Draft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</w:tr>
  </w:tbl>
  <w:p w14:paraId="4A88C923" w14:textId="77777777" w:rsidR="00E03DEE" w:rsidRDefault="00E03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E35DF"/>
    <w:multiLevelType w:val="multilevel"/>
    <w:tmpl w:val="D9BC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C313B95"/>
    <w:multiLevelType w:val="multilevel"/>
    <w:tmpl w:val="F0C4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30E56"/>
    <w:multiLevelType w:val="hybridMultilevel"/>
    <w:tmpl w:val="4C34F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AE0C78"/>
    <w:multiLevelType w:val="hybridMultilevel"/>
    <w:tmpl w:val="047AFF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B6CC4"/>
    <w:multiLevelType w:val="multilevel"/>
    <w:tmpl w:val="BEC4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A3C1EE8"/>
    <w:multiLevelType w:val="hybridMultilevel"/>
    <w:tmpl w:val="D848F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54442">
    <w:abstractNumId w:val="0"/>
  </w:num>
  <w:num w:numId="2" w16cid:durableId="2017270429">
    <w:abstractNumId w:val="7"/>
  </w:num>
  <w:num w:numId="3" w16cid:durableId="2065331970">
    <w:abstractNumId w:val="12"/>
  </w:num>
  <w:num w:numId="4" w16cid:durableId="13655871">
    <w:abstractNumId w:val="11"/>
  </w:num>
  <w:num w:numId="5" w16cid:durableId="288708450">
    <w:abstractNumId w:val="3"/>
  </w:num>
  <w:num w:numId="6" w16cid:durableId="1315335237">
    <w:abstractNumId w:val="5"/>
  </w:num>
  <w:num w:numId="7" w16cid:durableId="1836451340">
    <w:abstractNumId w:val="8"/>
  </w:num>
  <w:num w:numId="8" w16cid:durableId="2033915591">
    <w:abstractNumId w:val="1"/>
  </w:num>
  <w:num w:numId="9" w16cid:durableId="1765302346">
    <w:abstractNumId w:val="6"/>
  </w:num>
  <w:num w:numId="10" w16cid:durableId="556403728">
    <w:abstractNumId w:val="13"/>
  </w:num>
  <w:num w:numId="11" w16cid:durableId="1394737960">
    <w:abstractNumId w:val="9"/>
  </w:num>
  <w:num w:numId="12" w16cid:durableId="77364074">
    <w:abstractNumId w:val="4"/>
  </w:num>
  <w:num w:numId="13" w16cid:durableId="31735890">
    <w:abstractNumId w:val="10"/>
  </w:num>
  <w:num w:numId="14" w16cid:durableId="105003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AU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34F12"/>
    <w:rsid w:val="000466D2"/>
    <w:rsid w:val="00071291"/>
    <w:rsid w:val="0008322F"/>
    <w:rsid w:val="000B48F5"/>
    <w:rsid w:val="000B5721"/>
    <w:rsid w:val="000D7BC2"/>
    <w:rsid w:val="000E03EF"/>
    <w:rsid w:val="000E29A7"/>
    <w:rsid w:val="000F6945"/>
    <w:rsid w:val="00100CE7"/>
    <w:rsid w:val="0013038E"/>
    <w:rsid w:val="00130403"/>
    <w:rsid w:val="00146B75"/>
    <w:rsid w:val="001557EC"/>
    <w:rsid w:val="00161EE8"/>
    <w:rsid w:val="001B00CA"/>
    <w:rsid w:val="001B2840"/>
    <w:rsid w:val="001B4105"/>
    <w:rsid w:val="001B7210"/>
    <w:rsid w:val="001C67CA"/>
    <w:rsid w:val="00202324"/>
    <w:rsid w:val="00227147"/>
    <w:rsid w:val="00254754"/>
    <w:rsid w:val="00263DEC"/>
    <w:rsid w:val="002A735C"/>
    <w:rsid w:val="002B1DF0"/>
    <w:rsid w:val="002B1F66"/>
    <w:rsid w:val="002B43A7"/>
    <w:rsid w:val="002D2C57"/>
    <w:rsid w:val="002D6981"/>
    <w:rsid w:val="002F4F56"/>
    <w:rsid w:val="003149D5"/>
    <w:rsid w:val="003210C0"/>
    <w:rsid w:val="00323B1B"/>
    <w:rsid w:val="00326ED5"/>
    <w:rsid w:val="00327644"/>
    <w:rsid w:val="0035353A"/>
    <w:rsid w:val="00366C22"/>
    <w:rsid w:val="00373E3A"/>
    <w:rsid w:val="00377364"/>
    <w:rsid w:val="00383AA1"/>
    <w:rsid w:val="00393002"/>
    <w:rsid w:val="003B0BE3"/>
    <w:rsid w:val="003D1F2D"/>
    <w:rsid w:val="003F28F4"/>
    <w:rsid w:val="00411DA7"/>
    <w:rsid w:val="00425CC8"/>
    <w:rsid w:val="00435C76"/>
    <w:rsid w:val="00442D98"/>
    <w:rsid w:val="00453C27"/>
    <w:rsid w:val="004838A6"/>
    <w:rsid w:val="004A7FDF"/>
    <w:rsid w:val="004B7938"/>
    <w:rsid w:val="004C6631"/>
    <w:rsid w:val="004F548D"/>
    <w:rsid w:val="0050061B"/>
    <w:rsid w:val="00516C7F"/>
    <w:rsid w:val="0053319F"/>
    <w:rsid w:val="00543AE7"/>
    <w:rsid w:val="00546D0C"/>
    <w:rsid w:val="00561F4A"/>
    <w:rsid w:val="0056702E"/>
    <w:rsid w:val="0057216E"/>
    <w:rsid w:val="005B6736"/>
    <w:rsid w:val="005C2092"/>
    <w:rsid w:val="005C2160"/>
    <w:rsid w:val="005C3006"/>
    <w:rsid w:val="005E4CF9"/>
    <w:rsid w:val="006005CC"/>
    <w:rsid w:val="00601232"/>
    <w:rsid w:val="00611302"/>
    <w:rsid w:val="0062728A"/>
    <w:rsid w:val="00657843"/>
    <w:rsid w:val="00680D0B"/>
    <w:rsid w:val="006A5F43"/>
    <w:rsid w:val="006D034F"/>
    <w:rsid w:val="006E6F2D"/>
    <w:rsid w:val="006F06E8"/>
    <w:rsid w:val="00737F91"/>
    <w:rsid w:val="00770EFB"/>
    <w:rsid w:val="00774E56"/>
    <w:rsid w:val="00777272"/>
    <w:rsid w:val="007A0184"/>
    <w:rsid w:val="007C22B9"/>
    <w:rsid w:val="007C4903"/>
    <w:rsid w:val="007E336B"/>
    <w:rsid w:val="007E3E1D"/>
    <w:rsid w:val="007F76F6"/>
    <w:rsid w:val="008042E6"/>
    <w:rsid w:val="008227D4"/>
    <w:rsid w:val="0082477B"/>
    <w:rsid w:val="008248A8"/>
    <w:rsid w:val="00850874"/>
    <w:rsid w:val="00861F8D"/>
    <w:rsid w:val="00893824"/>
    <w:rsid w:val="008B25A0"/>
    <w:rsid w:val="00904A49"/>
    <w:rsid w:val="009252F6"/>
    <w:rsid w:val="00952280"/>
    <w:rsid w:val="0098440C"/>
    <w:rsid w:val="009A69BC"/>
    <w:rsid w:val="009D6AF5"/>
    <w:rsid w:val="009F6C3C"/>
    <w:rsid w:val="00A02333"/>
    <w:rsid w:val="00A1019F"/>
    <w:rsid w:val="00A469B9"/>
    <w:rsid w:val="00A84786"/>
    <w:rsid w:val="00A85079"/>
    <w:rsid w:val="00A92891"/>
    <w:rsid w:val="00AA5623"/>
    <w:rsid w:val="00B07543"/>
    <w:rsid w:val="00B1146B"/>
    <w:rsid w:val="00B21DBA"/>
    <w:rsid w:val="00B23E81"/>
    <w:rsid w:val="00B52488"/>
    <w:rsid w:val="00B5798E"/>
    <w:rsid w:val="00B661C7"/>
    <w:rsid w:val="00B66E1D"/>
    <w:rsid w:val="00B7454B"/>
    <w:rsid w:val="00BA30AA"/>
    <w:rsid w:val="00BB091B"/>
    <w:rsid w:val="00BB517B"/>
    <w:rsid w:val="00BB73D2"/>
    <w:rsid w:val="00BC76A3"/>
    <w:rsid w:val="00BE70D2"/>
    <w:rsid w:val="00C151CD"/>
    <w:rsid w:val="00C17EE8"/>
    <w:rsid w:val="00C864C7"/>
    <w:rsid w:val="00C87E6A"/>
    <w:rsid w:val="00CB3E03"/>
    <w:rsid w:val="00CC5462"/>
    <w:rsid w:val="00CD6E48"/>
    <w:rsid w:val="00CE0803"/>
    <w:rsid w:val="00CF05E4"/>
    <w:rsid w:val="00D16F66"/>
    <w:rsid w:val="00D37FA1"/>
    <w:rsid w:val="00D459AC"/>
    <w:rsid w:val="00D505B1"/>
    <w:rsid w:val="00D51780"/>
    <w:rsid w:val="00D54C7D"/>
    <w:rsid w:val="00D54DF7"/>
    <w:rsid w:val="00D80317"/>
    <w:rsid w:val="00D9522D"/>
    <w:rsid w:val="00D961CE"/>
    <w:rsid w:val="00DB2602"/>
    <w:rsid w:val="00DC65DD"/>
    <w:rsid w:val="00DD4AC9"/>
    <w:rsid w:val="00DD6833"/>
    <w:rsid w:val="00DE6896"/>
    <w:rsid w:val="00DF2491"/>
    <w:rsid w:val="00E03DEE"/>
    <w:rsid w:val="00E10F25"/>
    <w:rsid w:val="00E213B7"/>
    <w:rsid w:val="00E22381"/>
    <w:rsid w:val="00E26823"/>
    <w:rsid w:val="00E92386"/>
    <w:rsid w:val="00EB4578"/>
    <w:rsid w:val="00EC1F02"/>
    <w:rsid w:val="00ED6FD5"/>
    <w:rsid w:val="00EE1944"/>
    <w:rsid w:val="00EF4B6D"/>
    <w:rsid w:val="00F35400"/>
    <w:rsid w:val="00F362CA"/>
    <w:rsid w:val="00F57FF5"/>
    <w:rsid w:val="00FA1AEB"/>
    <w:rsid w:val="00FA70AC"/>
    <w:rsid w:val="00FC0019"/>
    <w:rsid w:val="00FD2E0F"/>
    <w:rsid w:val="00FD444C"/>
    <w:rsid w:val="00FE03AE"/>
    <w:rsid w:val="2A3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9D5"/>
    <w:pPr>
      <w:keepNext/>
      <w:spacing w:before="240" w:after="60"/>
      <w:outlineLvl w:val="1"/>
    </w:pPr>
    <w:rPr>
      <w:rFonts w:ascii="Verdana" w:hAnsi="Verdana"/>
      <w:b/>
      <w:i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 w:val="0"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22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8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574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8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3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89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23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42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6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133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93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82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28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8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208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3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9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28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23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19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49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77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903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7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4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86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0" Type="http://schemas.openxmlformats.org/officeDocument/2006/relationships/header" Target="header1.xml"/><Relationship Id="rId19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  <TechType xmlns="3924b71c-c110-48ea-bc51-2f03443883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9" ma:contentTypeDescription="Create a new document." ma:contentTypeScope="" ma:versionID="4af578a710cc8c922aef45f78ed2c973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5a0201c4ad3587e3b76b6a38b39e606b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Tech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chType" ma:index="25" nillable="true" ma:displayName="Tech Type" ma:format="Dropdown" ma:internalName="TechType">
      <xsd:simpleType>
        <xsd:restriction base="dms:Choice">
          <xsd:enumeration value="Network"/>
          <xsd:enumeration value="Software"/>
          <xsd:enumeration value="Hardware"/>
          <xsd:enumeration value="Service Providers"/>
          <xsd:enumeration value="Operations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customXml/itemProps3.xml><?xml version="1.0" encoding="utf-8"?>
<ds:datastoreItem xmlns:ds="http://schemas.openxmlformats.org/officeDocument/2006/customXml" ds:itemID="{3FDAF9A6-AD6C-44F5-9352-20429E9EDE5E}"/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75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mathew_gallehawk@gjames.com.au</dc:creator>
  <cp:keywords/>
  <cp:lastModifiedBy>Mat Gallehawk</cp:lastModifiedBy>
  <cp:revision>40</cp:revision>
  <cp:lastPrinted>2009-05-07T07:26:00Z</cp:lastPrinted>
  <dcterms:created xsi:type="dcterms:W3CDTF">2021-03-09T23:01:00Z</dcterms:created>
  <dcterms:modified xsi:type="dcterms:W3CDTF">2024-09-23T02:48:00Z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</Properties>
</file>
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8221"/>
      </w:tblGrid>
      <w:tr w:rsidR="003D1F2D" w:rsidRPr="00686DC1" w14:paraId="49EB30B8" w14:textId="77777777" w:rsidTr="003D1F2D">
        <w:trPr>
          <w:cantSplit/>
          <w:trHeight w:val="320"/>
        </w:trPr>
        <w:tc>
          <w:tcPr>
            <w:tcW w:w="2093" w:type="dxa"/>
            <w:shd w:val="clear" w:color="auto" w:fill="E0E0E0"/>
          </w:tcPr>
          <w:p w14:paraId="1A11B111" w14:textId="77777777" w:rsidR="003D1F2D" w:rsidRPr="00686DC1" w:rsidRDefault="003D1F2D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Topic:</w:t>
            </w:r>
          </w:p>
        </w:tc>
        <w:tc>
          <w:tcPr>
            <w:tcW w:w="8221" w:type="dxa"/>
          </w:tcPr>
          <w:p w14:paraId="33C28EC0" w14:textId="456BF160" w:rsidR="003D1F2D" w:rsidRPr="00686DC1" w:rsidRDefault="00D933D7" w:rsidP="0062728A">
            <w:pPr>
              <w:spacing w:before="80" w:after="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Last Logged on lookup script</w:t>
            </w:r>
          </w:p>
        </w:tc>
      </w:tr>
    </w:tbl>
    <w:p w14:paraId="5EB8DBEF" w14:textId="77777777" w:rsidR="00004353" w:rsidRPr="00686DC1" w:rsidRDefault="00004353" w:rsidP="0062728A"/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8250"/>
      </w:tblGrid>
      <w:tr w:rsidR="008311F3" w:rsidRPr="00686DC1" w14:paraId="13742112" w14:textId="77777777" w:rsidTr="008311F3">
        <w:trPr>
          <w:trHeight w:val="422"/>
        </w:trPr>
        <w:tc>
          <w:tcPr>
            <w:tcW w:w="2093" w:type="dxa"/>
            <w:shd w:val="clear" w:color="auto" w:fill="E0E0E0"/>
          </w:tcPr>
          <w:p w14:paraId="74DA3889" w14:textId="77777777" w:rsidR="008311F3" w:rsidRPr="00686DC1" w:rsidRDefault="008311F3" w:rsidP="004B799D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Description:</w:t>
            </w:r>
          </w:p>
        </w:tc>
        <w:tc>
          <w:tcPr>
            <w:tcW w:w="8250" w:type="dxa"/>
            <w:vAlign w:val="center"/>
          </w:tcPr>
          <w:p w14:paraId="5CDC0687" w14:textId="2ADBDA2B" w:rsidR="008311F3" w:rsidRPr="00686DC1" w:rsidRDefault="00F94951" w:rsidP="004B799D">
            <w:pPr>
              <w:spacing w:before="80" w:after="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Script that </w:t>
            </w:r>
            <w:r w:rsidR="00D933D7">
              <w:rPr>
                <w:rFonts w:ascii="Verdana" w:hAnsi="Verdana"/>
              </w:rPr>
              <w:t xml:space="preserve">outputs the last users to log on to </w:t>
            </w:r>
            <w:proofErr w:type="gramStart"/>
            <w:r w:rsidR="00D933D7">
              <w:rPr>
                <w:rFonts w:ascii="Verdana" w:hAnsi="Verdana"/>
              </w:rPr>
              <w:t>a</w:t>
            </w:r>
            <w:proofErr w:type="gramEnd"/>
            <w:r w:rsidR="00D933D7">
              <w:rPr>
                <w:rFonts w:ascii="Verdana" w:hAnsi="Verdana"/>
              </w:rPr>
              <w:t xml:space="preserve"> </w:t>
            </w:r>
            <w:proofErr w:type="spellStart"/>
            <w:r w:rsidR="00D933D7">
              <w:rPr>
                <w:rFonts w:ascii="Verdana" w:hAnsi="Verdana"/>
              </w:rPr>
              <w:t>intune</w:t>
            </w:r>
            <w:proofErr w:type="spellEnd"/>
            <w:r w:rsidR="00D933D7">
              <w:rPr>
                <w:rFonts w:ascii="Verdana" w:hAnsi="Verdana"/>
              </w:rPr>
              <w:t xml:space="preserve"> enrolled </w:t>
            </w:r>
            <w:proofErr w:type="spellStart"/>
            <w:r w:rsidR="00D933D7">
              <w:rPr>
                <w:rFonts w:ascii="Verdana" w:hAnsi="Verdana"/>
              </w:rPr>
              <w:t>dvice</w:t>
            </w:r>
            <w:proofErr w:type="spellEnd"/>
          </w:p>
        </w:tc>
      </w:tr>
    </w:tbl>
    <w:p w14:paraId="692558D3" w14:textId="77777777" w:rsidR="00004353" w:rsidRPr="00686DC1" w:rsidRDefault="008042E6" w:rsidP="00777272">
      <w:pPr>
        <w:pStyle w:val="StyleHeading2VerdanaNotItalic"/>
        <w:rPr>
          <w:sz w:val="20"/>
        </w:rPr>
      </w:pPr>
      <w:r w:rsidRPr="00686DC1">
        <w:rPr>
          <w:sz w:val="20"/>
        </w:rPr>
        <w:t>Document Control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1181"/>
        <w:gridCol w:w="6710"/>
        <w:gridCol w:w="1701"/>
      </w:tblGrid>
      <w:tr w:rsidR="008042E6" w:rsidRPr="00686DC1" w14:paraId="04140470" w14:textId="77777777" w:rsidTr="00543AE7">
        <w:trPr>
          <w:cantSplit/>
          <w:trHeight w:val="320"/>
        </w:trPr>
        <w:tc>
          <w:tcPr>
            <w:tcW w:w="722" w:type="dxa"/>
            <w:shd w:val="clear" w:color="auto" w:fill="E0E0E0"/>
            <w:vAlign w:val="center"/>
          </w:tcPr>
          <w:p w14:paraId="58CD73B6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Rev</w:t>
            </w:r>
          </w:p>
        </w:tc>
        <w:tc>
          <w:tcPr>
            <w:tcW w:w="1181" w:type="dxa"/>
            <w:shd w:val="clear" w:color="auto" w:fill="E0E0E0"/>
            <w:vAlign w:val="center"/>
          </w:tcPr>
          <w:p w14:paraId="5CDCFDE2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Date</w:t>
            </w:r>
          </w:p>
        </w:tc>
        <w:tc>
          <w:tcPr>
            <w:tcW w:w="6710" w:type="dxa"/>
            <w:shd w:val="clear" w:color="auto" w:fill="E0E0E0"/>
            <w:vAlign w:val="center"/>
          </w:tcPr>
          <w:p w14:paraId="2504AF1B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Changes Made</w:t>
            </w:r>
          </w:p>
        </w:tc>
        <w:tc>
          <w:tcPr>
            <w:tcW w:w="1701" w:type="dxa"/>
            <w:shd w:val="clear" w:color="auto" w:fill="E0E0E0"/>
          </w:tcPr>
          <w:p w14:paraId="3FBE56C8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By (User)</w:t>
            </w:r>
          </w:p>
        </w:tc>
      </w:tr>
      <w:tr w:rsidR="008042E6" w:rsidRPr="00686DC1" w14:paraId="4D0E6AA4" w14:textId="77777777" w:rsidTr="00543AE7">
        <w:trPr>
          <w:cantSplit/>
          <w:trHeight w:val="320"/>
        </w:trPr>
        <w:tc>
          <w:tcPr>
            <w:tcW w:w="722" w:type="dxa"/>
            <w:vAlign w:val="center"/>
          </w:tcPr>
          <w:p w14:paraId="0EFADEA2" w14:textId="01D66897" w:rsidR="008042E6" w:rsidRPr="00686DC1" w:rsidRDefault="00BB096A" w:rsidP="008042E6">
            <w:pPr>
              <w:spacing w:before="40" w:after="40"/>
              <w:rPr>
                <w:rFonts w:ascii="Verdana" w:hAnsi="Verdana"/>
              </w:rPr>
            </w:pPr>
            <w:r w:rsidRPr="00686DC1">
              <w:rPr>
                <w:rFonts w:ascii="Verdana" w:hAnsi="Verdana"/>
              </w:rPr>
              <w:t>1</w:t>
            </w:r>
            <w:r w:rsidR="008042E6" w:rsidRPr="00686DC1">
              <w:rPr>
                <w:rFonts w:ascii="Verdana" w:hAnsi="Verdana"/>
              </w:rPr>
              <w:t>.0</w:t>
            </w:r>
          </w:p>
        </w:tc>
        <w:tc>
          <w:tcPr>
            <w:tcW w:w="1181" w:type="dxa"/>
            <w:vAlign w:val="center"/>
          </w:tcPr>
          <w:p w14:paraId="493BAB31" w14:textId="687FE44F" w:rsidR="008042E6" w:rsidRPr="00686DC1" w:rsidRDefault="00F94951" w:rsidP="008042E6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D933D7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/09/2024</w:t>
            </w:r>
          </w:p>
        </w:tc>
        <w:tc>
          <w:tcPr>
            <w:tcW w:w="6710" w:type="dxa"/>
            <w:vAlign w:val="center"/>
          </w:tcPr>
          <w:p w14:paraId="11235570" w14:textId="5CCDB6C6" w:rsidR="008042E6" w:rsidRPr="00686DC1" w:rsidRDefault="00505204" w:rsidP="008042E6">
            <w:pPr>
              <w:spacing w:before="40" w:after="40"/>
              <w:rPr>
                <w:rFonts w:ascii="Verdana" w:hAnsi="Verdana"/>
              </w:rPr>
            </w:pPr>
            <w:r w:rsidRPr="00686DC1">
              <w:rPr>
                <w:rFonts w:ascii="Verdana" w:hAnsi="Verdana"/>
              </w:rPr>
              <w:t>Initial document creation</w:t>
            </w:r>
          </w:p>
        </w:tc>
        <w:tc>
          <w:tcPr>
            <w:tcW w:w="1701" w:type="dxa"/>
          </w:tcPr>
          <w:p w14:paraId="13916CFA" w14:textId="39DC64A5" w:rsidR="008042E6" w:rsidRPr="00686DC1" w:rsidRDefault="000378E1" w:rsidP="008042E6">
            <w:pPr>
              <w:spacing w:before="40" w:after="40"/>
              <w:rPr>
                <w:rFonts w:ascii="Verdana" w:hAnsi="Verdana"/>
              </w:rPr>
            </w:pPr>
            <w:r w:rsidRPr="00686DC1">
              <w:rPr>
                <w:rFonts w:ascii="Verdana" w:hAnsi="Verdana"/>
              </w:rPr>
              <w:t>Mathew Gallehawk</w:t>
            </w:r>
          </w:p>
        </w:tc>
      </w:tr>
    </w:tbl>
    <w:p w14:paraId="0DFC5A08" w14:textId="77777777" w:rsidR="001F6097" w:rsidRPr="00686DC1" w:rsidRDefault="001F6097" w:rsidP="001F6097">
      <w:pPr>
        <w:rPr>
          <w:rFonts w:ascii="Verdana" w:hAnsi="Verdana"/>
          <w:b/>
        </w:rPr>
      </w:pPr>
    </w:p>
    <w:p w14:paraId="61660E74" w14:textId="77777777" w:rsidR="001F6097" w:rsidRPr="00686DC1" w:rsidRDefault="001F6097" w:rsidP="001F6097">
      <w:pPr>
        <w:rPr>
          <w:b/>
          <w:bCs/>
        </w:rPr>
      </w:pPr>
    </w:p>
    <w:p w14:paraId="41C542CB" w14:textId="02B827F4" w:rsidR="00F94951" w:rsidRDefault="00F94951" w:rsidP="00651D74">
      <w:pPr>
        <w:pStyle w:val="Heading1"/>
      </w:pPr>
      <w:r>
        <w:t>Requirements</w:t>
      </w:r>
    </w:p>
    <w:p w14:paraId="7CBE5713" w14:textId="042478BA" w:rsidR="00F94951" w:rsidRDefault="00F94951" w:rsidP="00F94951">
      <w:pPr>
        <w:pStyle w:val="ListParagraph"/>
        <w:numPr>
          <w:ilvl w:val="0"/>
          <w:numId w:val="36"/>
        </w:numPr>
      </w:pPr>
      <w:r>
        <w:t xml:space="preserve">Requires </w:t>
      </w:r>
      <w:proofErr w:type="spellStart"/>
      <w:r w:rsidR="00467B80">
        <w:t>P</w:t>
      </w:r>
      <w:r>
        <w:t>owershell</w:t>
      </w:r>
      <w:proofErr w:type="spellEnd"/>
      <w:r>
        <w:t xml:space="preserve"> graph. (will set up when script is run)</w:t>
      </w:r>
    </w:p>
    <w:p w14:paraId="00283B58" w14:textId="31817D20" w:rsidR="00F94951" w:rsidRDefault="00F94951" w:rsidP="00F94951">
      <w:pPr>
        <w:pStyle w:val="ListParagraph"/>
        <w:numPr>
          <w:ilvl w:val="0"/>
          <w:numId w:val="36"/>
        </w:numPr>
      </w:pPr>
      <w:proofErr w:type="spellStart"/>
      <w:r>
        <w:t>Powershell</w:t>
      </w:r>
      <w:proofErr w:type="spellEnd"/>
      <w:r>
        <w:t xml:space="preserve"> in Admin mode.</w:t>
      </w:r>
    </w:p>
    <w:p w14:paraId="468184DD" w14:textId="032B5C10" w:rsidR="00F94951" w:rsidRDefault="00F94951" w:rsidP="00F94951">
      <w:pPr>
        <w:pStyle w:val="ListParagraph"/>
        <w:numPr>
          <w:ilvl w:val="0"/>
          <w:numId w:val="36"/>
        </w:numPr>
      </w:pPr>
      <w:r>
        <w:t>Admin account with authorisation.</w:t>
      </w:r>
    </w:p>
    <w:p w14:paraId="707F5A31" w14:textId="488B1CD5" w:rsidR="00D933D7" w:rsidRPr="00F94951" w:rsidRDefault="00D933D7" w:rsidP="00F94951">
      <w:pPr>
        <w:pStyle w:val="ListParagraph"/>
        <w:numPr>
          <w:ilvl w:val="0"/>
          <w:numId w:val="36"/>
        </w:numPr>
      </w:pPr>
      <w:r>
        <w:t>Service desk PIM permissions are active.</w:t>
      </w:r>
    </w:p>
    <w:p w14:paraId="199F8AA6" w14:textId="68D4AB87" w:rsidR="00651D74" w:rsidRDefault="00651D74" w:rsidP="00651D74">
      <w:pPr>
        <w:pStyle w:val="Heading1"/>
      </w:pPr>
      <w:r>
        <w:t>Process</w:t>
      </w:r>
    </w:p>
    <w:p w14:paraId="0D9CFAD0" w14:textId="1D49D747" w:rsidR="00651D74" w:rsidRDefault="00F94951" w:rsidP="00F94951">
      <w:pPr>
        <w:pStyle w:val="ListParagraph"/>
        <w:numPr>
          <w:ilvl w:val="0"/>
          <w:numId w:val="37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/ </w:t>
      </w:r>
      <w:proofErr w:type="spellStart"/>
      <w:r>
        <w:t>Termianl</w:t>
      </w:r>
      <w:proofErr w:type="spellEnd"/>
      <w:r>
        <w:t xml:space="preserve"> as administrator.</w:t>
      </w:r>
    </w:p>
    <w:p w14:paraId="376ED44E" w14:textId="3C254267" w:rsidR="00F94951" w:rsidRDefault="00F94951" w:rsidP="00F94951">
      <w:pPr>
        <w:pStyle w:val="ListParagraph"/>
        <w:numPr>
          <w:ilvl w:val="0"/>
          <w:numId w:val="37"/>
        </w:numPr>
      </w:pPr>
      <w:r>
        <w:t>Navigate to this directory using cd command:</w:t>
      </w:r>
      <w:r>
        <w:br/>
      </w:r>
      <w:r w:rsidR="00467B80">
        <w:t xml:space="preserve">cd </w:t>
      </w:r>
      <w:r w:rsidR="00467B80" w:rsidRPr="00467B80">
        <w:t>"C:\Users\</w:t>
      </w:r>
      <w:r w:rsidR="00D933D7">
        <w:t>xxxxxx</w:t>
      </w:r>
      <w:r w:rsidR="00467B80" w:rsidRPr="00467B80">
        <w:t>\G.James Australia Pty Ltd\Team ICT Service Desk - General\tools\</w:t>
      </w:r>
      <w:r w:rsidR="00D933D7" w:rsidRPr="00D933D7">
        <w:t>Last Loged on User lookup</w:t>
      </w:r>
      <w:r w:rsidR="00467B80" w:rsidRPr="00467B80">
        <w:t>"</w:t>
      </w:r>
    </w:p>
    <w:p w14:paraId="60D3AD9D" w14:textId="56B11C1B" w:rsidR="00467B80" w:rsidRDefault="00467B80" w:rsidP="00467B80">
      <w:pPr>
        <w:pStyle w:val="ListParagraph"/>
        <w:numPr>
          <w:ilvl w:val="0"/>
          <w:numId w:val="37"/>
        </w:numPr>
      </w:pPr>
      <w:r>
        <w:t>Run the script using .\</w:t>
      </w:r>
      <w:r w:rsidR="00D933D7" w:rsidRPr="00D933D7">
        <w:t>DeviceLookup</w:t>
      </w:r>
      <w:r>
        <w:t>.ps1</w:t>
      </w:r>
    </w:p>
    <w:p w14:paraId="0FB9378D" w14:textId="78C0F7ED" w:rsidR="00467B80" w:rsidRDefault="00467B80" w:rsidP="00467B80">
      <w:pPr>
        <w:pStyle w:val="ListParagraph"/>
        <w:numPr>
          <w:ilvl w:val="0"/>
          <w:numId w:val="37"/>
        </w:numPr>
      </w:pPr>
      <w:r>
        <w:t>You may get some security prompts, select open if there is a popup or R if prompted in terminal.</w:t>
      </w:r>
    </w:p>
    <w:p w14:paraId="3ADD44CC" w14:textId="722F60AC" w:rsidR="00467B80" w:rsidRDefault="00467B80" w:rsidP="00467B80">
      <w:pPr>
        <w:pStyle w:val="ListParagraph"/>
        <w:numPr>
          <w:ilvl w:val="0"/>
          <w:numId w:val="37"/>
        </w:numPr>
      </w:pPr>
      <w:r>
        <w:t xml:space="preserve">The first time you run this you may have to install graph </w:t>
      </w:r>
      <w:proofErr w:type="spellStart"/>
      <w:r>
        <w:t>api</w:t>
      </w:r>
      <w:proofErr w:type="spellEnd"/>
      <w:r>
        <w:t xml:space="preserve"> which involves selecting Y repeatedly.</w:t>
      </w:r>
    </w:p>
    <w:p w14:paraId="5004F1F9" w14:textId="21FBB60B" w:rsidR="00467B80" w:rsidRDefault="00467B80" w:rsidP="00467B80">
      <w:pPr>
        <w:pStyle w:val="ListParagraph"/>
        <w:numPr>
          <w:ilvl w:val="0"/>
          <w:numId w:val="37"/>
        </w:numPr>
      </w:pPr>
      <w:r>
        <w:t>A windows login popup will appear, and authentication will be required for execution.</w:t>
      </w:r>
    </w:p>
    <w:p w14:paraId="23C71685" w14:textId="4959A9C7" w:rsidR="00467B80" w:rsidRDefault="00467B80" w:rsidP="00D933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7176"/>
      </w:tblGrid>
      <w:tr w:rsidR="00D933D7" w14:paraId="1C6F0F35" w14:textId="77777777" w:rsidTr="003B22C8">
        <w:tc>
          <w:tcPr>
            <w:tcW w:w="2909" w:type="dxa"/>
          </w:tcPr>
          <w:p w14:paraId="2F50A142" w14:textId="33D86D0B" w:rsidR="00D933D7" w:rsidRDefault="00D933D7" w:rsidP="00D933D7">
            <w:pPr>
              <w:pStyle w:val="ListParagraph"/>
              <w:numPr>
                <w:ilvl w:val="0"/>
                <w:numId w:val="37"/>
              </w:numPr>
            </w:pPr>
            <w:r>
              <w:t>A prompt for the host name of a device will appear</w:t>
            </w:r>
            <w:r w:rsidR="003B22C8">
              <w:t>, once the modules are checked and installed if required.</w:t>
            </w:r>
          </w:p>
        </w:tc>
        <w:tc>
          <w:tcPr>
            <w:tcW w:w="7176" w:type="dxa"/>
          </w:tcPr>
          <w:p w14:paraId="43472BFB" w14:textId="3D81AD19" w:rsidR="00D933D7" w:rsidRDefault="00D933D7" w:rsidP="00D933D7">
            <w:r w:rsidRPr="00D933D7">
              <w:drawing>
                <wp:inline distT="0" distB="0" distL="0" distR="0" wp14:anchorId="32DA6BDA" wp14:editId="5D1D1471">
                  <wp:extent cx="3399419" cy="981566"/>
                  <wp:effectExtent l="0" t="0" r="0" b="9525"/>
                  <wp:docPr id="233799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7996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289" cy="988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3D7" w14:paraId="705ED76A" w14:textId="77777777" w:rsidTr="003B22C8">
        <w:tc>
          <w:tcPr>
            <w:tcW w:w="2909" w:type="dxa"/>
          </w:tcPr>
          <w:p w14:paraId="6BA7219E" w14:textId="492E9D1C" w:rsidR="00D933D7" w:rsidRDefault="00D933D7" w:rsidP="00D933D7">
            <w:r>
              <w:t>Note if you receive red text like this check that service desk permissions are active.</w:t>
            </w:r>
          </w:p>
        </w:tc>
        <w:tc>
          <w:tcPr>
            <w:tcW w:w="7176" w:type="dxa"/>
          </w:tcPr>
          <w:p w14:paraId="05C1A18A" w14:textId="6ADC3E3A" w:rsidR="00D933D7" w:rsidRDefault="00D933D7" w:rsidP="00D933D7">
            <w:r w:rsidRPr="00D933D7">
              <w:drawing>
                <wp:inline distT="0" distB="0" distL="0" distR="0" wp14:anchorId="1E4C2332" wp14:editId="0D33A526">
                  <wp:extent cx="3227738" cy="1172845"/>
                  <wp:effectExtent l="0" t="0" r="0" b="8255"/>
                  <wp:docPr id="1922698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6985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394" cy="117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2C8" w14:paraId="6ABE828A" w14:textId="77777777" w:rsidTr="003B22C8">
        <w:tc>
          <w:tcPr>
            <w:tcW w:w="2909" w:type="dxa"/>
          </w:tcPr>
          <w:p w14:paraId="2E7F3430" w14:textId="77777777" w:rsidR="003B22C8" w:rsidRDefault="003B22C8" w:rsidP="003B22C8">
            <w:pPr>
              <w:pStyle w:val="ListParagraph"/>
              <w:numPr>
                <w:ilvl w:val="0"/>
                <w:numId w:val="37"/>
              </w:numPr>
            </w:pPr>
            <w:r>
              <w:lastRenderedPageBreak/>
              <w:t>Enter the host name of a device and select enter.</w:t>
            </w:r>
          </w:p>
          <w:p w14:paraId="2A90EAA8" w14:textId="77777777" w:rsidR="003B22C8" w:rsidRDefault="003B22C8" w:rsidP="003B22C8">
            <w:pPr>
              <w:pStyle w:val="ListParagraph"/>
              <w:ind w:left="1080"/>
            </w:pPr>
            <w:r>
              <w:br/>
              <w:t>The results of the device shall be displayed if the device is found.</w:t>
            </w:r>
          </w:p>
          <w:p w14:paraId="16C05A7C" w14:textId="77777777" w:rsidR="003B22C8" w:rsidRDefault="003B22C8" w:rsidP="003B22C8">
            <w:pPr>
              <w:pStyle w:val="ListParagraph"/>
              <w:ind w:left="1080"/>
            </w:pPr>
          </w:p>
          <w:p w14:paraId="6A02B029" w14:textId="77777777" w:rsidR="003B22C8" w:rsidRDefault="003B22C8" w:rsidP="003B22C8">
            <w:pPr>
              <w:pStyle w:val="ListParagraph"/>
              <w:ind w:left="1080"/>
            </w:pPr>
            <w:r>
              <w:t xml:space="preserve">If a device does not </w:t>
            </w:r>
            <w:proofErr w:type="gramStart"/>
            <w:r>
              <w:t>exist</w:t>
            </w:r>
            <w:proofErr w:type="gramEnd"/>
            <w:r>
              <w:t xml:space="preserve"> the fields will be blank.</w:t>
            </w:r>
          </w:p>
          <w:p w14:paraId="4D3C5809" w14:textId="77777777" w:rsidR="003B22C8" w:rsidRDefault="003B22C8" w:rsidP="003B22C8">
            <w:pPr>
              <w:pStyle w:val="ListParagraph"/>
              <w:ind w:left="1080"/>
            </w:pPr>
          </w:p>
          <w:p w14:paraId="40D04199" w14:textId="3F05FBDB" w:rsidR="003B22C8" w:rsidRDefault="003B22C8" w:rsidP="003B22C8">
            <w:pPr>
              <w:pStyle w:val="ListParagraph"/>
              <w:ind w:left="1080"/>
            </w:pPr>
          </w:p>
        </w:tc>
        <w:tc>
          <w:tcPr>
            <w:tcW w:w="7176" w:type="dxa"/>
          </w:tcPr>
          <w:p w14:paraId="10716F10" w14:textId="50135E01" w:rsidR="003B22C8" w:rsidRPr="00D933D7" w:rsidRDefault="003B22C8" w:rsidP="00D933D7">
            <w:r w:rsidRPr="003B22C8">
              <w:drawing>
                <wp:inline distT="0" distB="0" distL="0" distR="0" wp14:anchorId="120A3604" wp14:editId="34FFED94">
                  <wp:extent cx="4415270" cy="3610506"/>
                  <wp:effectExtent l="0" t="0" r="4445" b="9525"/>
                  <wp:docPr id="1448965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9651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686" cy="3615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2C8" w14:paraId="475D39F8" w14:textId="77777777" w:rsidTr="00E129C8">
        <w:tc>
          <w:tcPr>
            <w:tcW w:w="10085" w:type="dxa"/>
            <w:gridSpan w:val="2"/>
          </w:tcPr>
          <w:p w14:paraId="50577CD8" w14:textId="38ED603F" w:rsidR="003B22C8" w:rsidRPr="003B22C8" w:rsidRDefault="003B22C8" w:rsidP="00D933D7">
            <w:r>
              <w:t xml:space="preserve">If you have a second device to look up select y, </w:t>
            </w:r>
            <w:r>
              <w:br/>
              <w:t>IMPORTANT: if you want to quit select n, this will close you cloud session and not leave it open. Best practice.</w:t>
            </w:r>
          </w:p>
        </w:tc>
      </w:tr>
    </w:tbl>
    <w:p w14:paraId="69A4960F" w14:textId="77777777" w:rsidR="00D933D7" w:rsidRDefault="00D933D7" w:rsidP="00D933D7"/>
    <w:p w14:paraId="6A9B69F3" w14:textId="65623A83" w:rsidR="00467B80" w:rsidRDefault="00467B80" w:rsidP="00467B80">
      <w:pPr>
        <w:pStyle w:val="Heading1"/>
      </w:pPr>
      <w:r>
        <w:t>Script Review</w:t>
      </w:r>
    </w:p>
    <w:p w14:paraId="4117C57D" w14:textId="77777777" w:rsidR="003B22C8" w:rsidRPr="003B22C8" w:rsidRDefault="003B22C8" w:rsidP="003B22C8">
      <w:pPr>
        <w:rPr>
          <w:b/>
          <w:bCs/>
        </w:rPr>
      </w:pPr>
      <w:r w:rsidRPr="003B22C8">
        <w:rPr>
          <w:b/>
          <w:bCs/>
        </w:rPr>
        <w:t>Overview</w:t>
      </w:r>
    </w:p>
    <w:p w14:paraId="48001FF4" w14:textId="77777777" w:rsidR="003B22C8" w:rsidRPr="003B22C8" w:rsidRDefault="003B22C8" w:rsidP="003B22C8">
      <w:r w:rsidRPr="003B22C8">
        <w:t>This PowerShell script is designed to look up details for an Intune-managed device. It checks for required modules, installs them if necessary, and retrieves device information and the last logged-on user details.</w:t>
      </w:r>
    </w:p>
    <w:p w14:paraId="47D6C1C9" w14:textId="77777777" w:rsidR="003B22C8" w:rsidRPr="003B22C8" w:rsidRDefault="003B22C8" w:rsidP="003B22C8">
      <w:pPr>
        <w:rPr>
          <w:b/>
          <w:bCs/>
        </w:rPr>
      </w:pPr>
      <w:r w:rsidRPr="003B22C8">
        <w:rPr>
          <w:b/>
          <w:bCs/>
        </w:rPr>
        <w:t>Author</w:t>
      </w:r>
    </w:p>
    <w:p w14:paraId="14D51650" w14:textId="77777777" w:rsidR="003B22C8" w:rsidRPr="003B22C8" w:rsidRDefault="003B22C8" w:rsidP="003B22C8">
      <w:r w:rsidRPr="003B22C8">
        <w:t>Mathew Gallehawk</w:t>
      </w:r>
    </w:p>
    <w:p w14:paraId="4DC5A9D1" w14:textId="77777777" w:rsidR="003B22C8" w:rsidRPr="003B22C8" w:rsidRDefault="003B22C8" w:rsidP="003B22C8">
      <w:pPr>
        <w:rPr>
          <w:b/>
          <w:bCs/>
        </w:rPr>
      </w:pPr>
      <w:r w:rsidRPr="003B22C8">
        <w:rPr>
          <w:b/>
          <w:bCs/>
        </w:rPr>
        <w:t>Functions</w:t>
      </w:r>
    </w:p>
    <w:p w14:paraId="33109DF4" w14:textId="77777777" w:rsidR="003B22C8" w:rsidRPr="003B22C8" w:rsidRDefault="003B22C8" w:rsidP="003B22C8">
      <w:pPr>
        <w:numPr>
          <w:ilvl w:val="0"/>
          <w:numId w:val="38"/>
        </w:numPr>
      </w:pPr>
      <w:r w:rsidRPr="003B22C8">
        <w:rPr>
          <w:b/>
          <w:bCs/>
        </w:rPr>
        <w:t>intro</w:t>
      </w:r>
    </w:p>
    <w:p w14:paraId="1F886A1E" w14:textId="77777777" w:rsidR="003B22C8" w:rsidRPr="003B22C8" w:rsidRDefault="003B22C8" w:rsidP="003B22C8">
      <w:pPr>
        <w:numPr>
          <w:ilvl w:val="1"/>
          <w:numId w:val="38"/>
        </w:numPr>
      </w:pPr>
      <w:r w:rsidRPr="003B22C8">
        <w:rPr>
          <w:b/>
          <w:bCs/>
        </w:rPr>
        <w:t>Description</w:t>
      </w:r>
      <w:r w:rsidRPr="003B22C8">
        <w:t>: Displays an introductory message about the script.</w:t>
      </w:r>
    </w:p>
    <w:p w14:paraId="4F5BB785" w14:textId="77777777" w:rsidR="003B22C8" w:rsidRPr="003B22C8" w:rsidRDefault="003B22C8" w:rsidP="003B22C8">
      <w:pPr>
        <w:numPr>
          <w:ilvl w:val="1"/>
          <w:numId w:val="38"/>
        </w:numPr>
      </w:pPr>
      <w:r w:rsidRPr="003B22C8">
        <w:rPr>
          <w:b/>
          <w:bCs/>
        </w:rPr>
        <w:t>Usage</w:t>
      </w:r>
      <w:r w:rsidRPr="003B22C8">
        <w:t>: Automatically called at the start of the script.</w:t>
      </w:r>
    </w:p>
    <w:p w14:paraId="0C9C531E" w14:textId="77777777" w:rsidR="003B22C8" w:rsidRPr="003B22C8" w:rsidRDefault="003B22C8" w:rsidP="003B22C8">
      <w:pPr>
        <w:numPr>
          <w:ilvl w:val="0"/>
          <w:numId w:val="38"/>
        </w:numPr>
      </w:pPr>
      <w:r w:rsidRPr="003B22C8">
        <w:rPr>
          <w:b/>
          <w:bCs/>
        </w:rPr>
        <w:t>module-check</w:t>
      </w:r>
    </w:p>
    <w:p w14:paraId="642D6BA8" w14:textId="77777777" w:rsidR="003B22C8" w:rsidRPr="003B22C8" w:rsidRDefault="003B22C8" w:rsidP="003B22C8">
      <w:pPr>
        <w:numPr>
          <w:ilvl w:val="1"/>
          <w:numId w:val="38"/>
        </w:numPr>
      </w:pPr>
      <w:r w:rsidRPr="003B22C8">
        <w:rPr>
          <w:b/>
          <w:bCs/>
        </w:rPr>
        <w:t>Description</w:t>
      </w:r>
      <w:r w:rsidRPr="003B22C8">
        <w:t>: Checks if the required modules (</w:t>
      </w:r>
      <w:proofErr w:type="gramStart"/>
      <w:r w:rsidRPr="003B22C8">
        <w:t>Microsoft.Graph.Beta.Devicemanagement</w:t>
      </w:r>
      <w:proofErr w:type="gramEnd"/>
      <w:r w:rsidRPr="003B22C8">
        <w:t> and Microsoft.Graph.Beta.Users) are installed.</w:t>
      </w:r>
    </w:p>
    <w:p w14:paraId="3D87E9FE" w14:textId="77777777" w:rsidR="003B22C8" w:rsidRPr="003B22C8" w:rsidRDefault="003B22C8" w:rsidP="003B22C8">
      <w:pPr>
        <w:numPr>
          <w:ilvl w:val="1"/>
          <w:numId w:val="38"/>
        </w:numPr>
      </w:pPr>
      <w:r w:rsidRPr="003B22C8">
        <w:rPr>
          <w:b/>
          <w:bCs/>
        </w:rPr>
        <w:t>Returns</w:t>
      </w:r>
      <w:r w:rsidRPr="003B22C8">
        <w:t>: Two variables indicating the presence of the modules.</w:t>
      </w:r>
    </w:p>
    <w:p w14:paraId="22288693" w14:textId="77777777" w:rsidR="003B22C8" w:rsidRPr="003B22C8" w:rsidRDefault="003B22C8" w:rsidP="003B22C8">
      <w:pPr>
        <w:numPr>
          <w:ilvl w:val="0"/>
          <w:numId w:val="38"/>
        </w:numPr>
      </w:pPr>
      <w:r w:rsidRPr="003B22C8">
        <w:rPr>
          <w:b/>
          <w:bCs/>
        </w:rPr>
        <w:t>module-install</w:t>
      </w:r>
    </w:p>
    <w:p w14:paraId="07BF6BF4" w14:textId="77777777" w:rsidR="003B22C8" w:rsidRPr="003B22C8" w:rsidRDefault="003B22C8" w:rsidP="003B22C8">
      <w:pPr>
        <w:numPr>
          <w:ilvl w:val="1"/>
          <w:numId w:val="38"/>
        </w:numPr>
      </w:pPr>
      <w:r w:rsidRPr="003B22C8">
        <w:rPr>
          <w:b/>
          <w:bCs/>
        </w:rPr>
        <w:t>Description</w:t>
      </w:r>
      <w:r w:rsidRPr="003B22C8">
        <w:t>: Installs the specified module based on user choice.</w:t>
      </w:r>
    </w:p>
    <w:p w14:paraId="559D2C1B" w14:textId="77777777" w:rsidR="003B22C8" w:rsidRPr="003B22C8" w:rsidRDefault="003B22C8" w:rsidP="003B22C8">
      <w:pPr>
        <w:numPr>
          <w:ilvl w:val="1"/>
          <w:numId w:val="38"/>
        </w:numPr>
      </w:pPr>
      <w:r w:rsidRPr="003B22C8">
        <w:rPr>
          <w:b/>
          <w:bCs/>
        </w:rPr>
        <w:t>Parameters</w:t>
      </w:r>
      <w:r w:rsidRPr="003B22C8">
        <w:t>:</w:t>
      </w:r>
    </w:p>
    <w:p w14:paraId="09B1F80E" w14:textId="77777777" w:rsidR="003B22C8" w:rsidRPr="003B22C8" w:rsidRDefault="003B22C8" w:rsidP="003B22C8">
      <w:pPr>
        <w:numPr>
          <w:ilvl w:val="2"/>
          <w:numId w:val="38"/>
        </w:numPr>
      </w:pPr>
      <w:hyperlink r:id="rId13" w:history="1">
        <w:r w:rsidRPr="003B22C8">
          <w:rPr>
            <w:rStyle w:val="Hyperlink"/>
          </w:rPr>
          <w:t>$choice</w:t>
        </w:r>
      </w:hyperlink>
      <w:r w:rsidRPr="003B22C8">
        <w:t>: A string indicating which module to install (</w:t>
      </w:r>
      <w:hyperlink r:id="rId14" w:history="1">
        <w:r w:rsidRPr="003B22C8">
          <w:rPr>
            <w:rStyle w:val="Hyperlink"/>
          </w:rPr>
          <w:t>1</w:t>
        </w:r>
      </w:hyperlink>
      <w:r w:rsidRPr="003B22C8">
        <w:t> for Microsoft.Graph.Beta.Devicemanagement, </w:t>
      </w:r>
      <w:hyperlink r:id="rId15" w:history="1">
        <w:r w:rsidRPr="003B22C8">
          <w:rPr>
            <w:rStyle w:val="Hyperlink"/>
          </w:rPr>
          <w:t>2</w:t>
        </w:r>
      </w:hyperlink>
      <w:r w:rsidRPr="003B22C8">
        <w:t> for Microsoft.Graph.Beta.Users).</w:t>
      </w:r>
    </w:p>
    <w:p w14:paraId="0B85E850" w14:textId="77777777" w:rsidR="003B22C8" w:rsidRPr="003B22C8" w:rsidRDefault="003B22C8" w:rsidP="003B22C8">
      <w:pPr>
        <w:numPr>
          <w:ilvl w:val="0"/>
          <w:numId w:val="38"/>
        </w:numPr>
      </w:pPr>
      <w:proofErr w:type="spellStart"/>
      <w:r w:rsidRPr="003B22C8">
        <w:rPr>
          <w:b/>
          <w:bCs/>
        </w:rPr>
        <w:t>moduleManage</w:t>
      </w:r>
      <w:proofErr w:type="spellEnd"/>
    </w:p>
    <w:p w14:paraId="2B2DF385" w14:textId="77777777" w:rsidR="003B22C8" w:rsidRPr="003B22C8" w:rsidRDefault="003B22C8" w:rsidP="003B22C8">
      <w:pPr>
        <w:numPr>
          <w:ilvl w:val="1"/>
          <w:numId w:val="38"/>
        </w:numPr>
      </w:pPr>
      <w:r w:rsidRPr="003B22C8">
        <w:rPr>
          <w:b/>
          <w:bCs/>
        </w:rPr>
        <w:t>Description</w:t>
      </w:r>
      <w:r w:rsidRPr="003B22C8">
        <w:t>: Manages the installation of required modules by checking their presence and prompting the user to install them if they are missing.</w:t>
      </w:r>
    </w:p>
    <w:p w14:paraId="1CE40079" w14:textId="77777777" w:rsidR="003B22C8" w:rsidRPr="003B22C8" w:rsidRDefault="003B22C8" w:rsidP="003B22C8">
      <w:pPr>
        <w:numPr>
          <w:ilvl w:val="1"/>
          <w:numId w:val="38"/>
        </w:numPr>
      </w:pPr>
      <w:r w:rsidRPr="003B22C8">
        <w:rPr>
          <w:b/>
          <w:bCs/>
        </w:rPr>
        <w:t>Usage</w:t>
      </w:r>
      <w:r w:rsidRPr="003B22C8">
        <w:t>: Automatically called during the script execution.</w:t>
      </w:r>
    </w:p>
    <w:p w14:paraId="71F2DC8C" w14:textId="77777777" w:rsidR="003B22C8" w:rsidRPr="003B22C8" w:rsidRDefault="003B22C8" w:rsidP="003B22C8">
      <w:pPr>
        <w:numPr>
          <w:ilvl w:val="0"/>
          <w:numId w:val="38"/>
        </w:numPr>
      </w:pPr>
      <w:proofErr w:type="spellStart"/>
      <w:r w:rsidRPr="003B22C8">
        <w:rPr>
          <w:b/>
          <w:bCs/>
        </w:rPr>
        <w:t>captureDevice</w:t>
      </w:r>
      <w:proofErr w:type="spellEnd"/>
    </w:p>
    <w:p w14:paraId="0D03E8B7" w14:textId="77777777" w:rsidR="003B22C8" w:rsidRPr="003B22C8" w:rsidRDefault="003B22C8" w:rsidP="003B22C8">
      <w:pPr>
        <w:numPr>
          <w:ilvl w:val="1"/>
          <w:numId w:val="38"/>
        </w:numPr>
      </w:pPr>
      <w:r w:rsidRPr="003B22C8">
        <w:rPr>
          <w:b/>
          <w:bCs/>
        </w:rPr>
        <w:t>Description</w:t>
      </w:r>
      <w:r w:rsidRPr="003B22C8">
        <w:t>: Prompts the user to enter the hostname of the device they want to look up.</w:t>
      </w:r>
    </w:p>
    <w:p w14:paraId="6A035FB6" w14:textId="77777777" w:rsidR="003B22C8" w:rsidRPr="003B22C8" w:rsidRDefault="003B22C8" w:rsidP="003B22C8">
      <w:pPr>
        <w:numPr>
          <w:ilvl w:val="1"/>
          <w:numId w:val="38"/>
        </w:numPr>
      </w:pPr>
      <w:r w:rsidRPr="003B22C8">
        <w:rPr>
          <w:b/>
          <w:bCs/>
        </w:rPr>
        <w:t>Returns</w:t>
      </w:r>
      <w:r w:rsidRPr="003B22C8">
        <w:t>: The device hostname entered by the user.</w:t>
      </w:r>
    </w:p>
    <w:p w14:paraId="1E7BC1E7" w14:textId="77777777" w:rsidR="003B22C8" w:rsidRPr="003B22C8" w:rsidRDefault="003B22C8" w:rsidP="003B22C8">
      <w:pPr>
        <w:numPr>
          <w:ilvl w:val="0"/>
          <w:numId w:val="38"/>
        </w:numPr>
      </w:pPr>
      <w:proofErr w:type="spellStart"/>
      <w:r w:rsidRPr="003B22C8">
        <w:rPr>
          <w:b/>
          <w:bCs/>
        </w:rPr>
        <w:t>lastLoggedOn</w:t>
      </w:r>
      <w:proofErr w:type="spellEnd"/>
    </w:p>
    <w:p w14:paraId="0CCA8D45" w14:textId="77777777" w:rsidR="003B22C8" w:rsidRPr="003B22C8" w:rsidRDefault="003B22C8" w:rsidP="003B22C8">
      <w:pPr>
        <w:numPr>
          <w:ilvl w:val="1"/>
          <w:numId w:val="38"/>
        </w:numPr>
      </w:pPr>
      <w:r w:rsidRPr="003B22C8">
        <w:rPr>
          <w:b/>
          <w:bCs/>
        </w:rPr>
        <w:t>Description</w:t>
      </w:r>
      <w:r w:rsidRPr="003B22C8">
        <w:t>: Retrieves the last logged-on user details for the specified device.</w:t>
      </w:r>
    </w:p>
    <w:p w14:paraId="519A3515" w14:textId="77777777" w:rsidR="003B22C8" w:rsidRPr="003B22C8" w:rsidRDefault="003B22C8" w:rsidP="003B22C8">
      <w:pPr>
        <w:numPr>
          <w:ilvl w:val="1"/>
          <w:numId w:val="38"/>
        </w:numPr>
      </w:pPr>
      <w:r w:rsidRPr="003B22C8">
        <w:rPr>
          <w:b/>
          <w:bCs/>
        </w:rPr>
        <w:t>Parameters</w:t>
      </w:r>
      <w:r w:rsidRPr="003B22C8">
        <w:t>:</w:t>
      </w:r>
    </w:p>
    <w:p w14:paraId="23F33621" w14:textId="77777777" w:rsidR="003B22C8" w:rsidRPr="003B22C8" w:rsidRDefault="003B22C8" w:rsidP="003B22C8">
      <w:pPr>
        <w:numPr>
          <w:ilvl w:val="2"/>
          <w:numId w:val="38"/>
        </w:numPr>
      </w:pPr>
      <w:hyperlink r:id="rId16" w:history="1">
        <w:r w:rsidRPr="003B22C8">
          <w:rPr>
            <w:rStyle w:val="Hyperlink"/>
          </w:rPr>
          <w:t>$device</w:t>
        </w:r>
      </w:hyperlink>
      <w:r w:rsidRPr="003B22C8">
        <w:t>: The hostname of the device.</w:t>
      </w:r>
    </w:p>
    <w:p w14:paraId="44705F1D" w14:textId="77777777" w:rsidR="003B22C8" w:rsidRPr="003B22C8" w:rsidRDefault="003B22C8" w:rsidP="003B22C8">
      <w:pPr>
        <w:numPr>
          <w:ilvl w:val="1"/>
          <w:numId w:val="38"/>
        </w:numPr>
      </w:pPr>
      <w:r w:rsidRPr="003B22C8">
        <w:rPr>
          <w:b/>
          <w:bCs/>
        </w:rPr>
        <w:t>Returns</w:t>
      </w:r>
      <w:r w:rsidRPr="003B22C8">
        <w:t>: A list of users who have logged on to the device, including their user ID, display name, and last logon date/time.</w:t>
      </w:r>
    </w:p>
    <w:p w14:paraId="25FDAE2F" w14:textId="77777777" w:rsidR="003B22C8" w:rsidRPr="003B22C8" w:rsidRDefault="003B22C8" w:rsidP="003B22C8">
      <w:pPr>
        <w:numPr>
          <w:ilvl w:val="0"/>
          <w:numId w:val="38"/>
        </w:numPr>
      </w:pPr>
      <w:proofErr w:type="spellStart"/>
      <w:r w:rsidRPr="003B22C8">
        <w:rPr>
          <w:b/>
          <w:bCs/>
        </w:rPr>
        <w:lastRenderedPageBreak/>
        <w:t>pullDeviceDetails</w:t>
      </w:r>
      <w:proofErr w:type="spellEnd"/>
    </w:p>
    <w:p w14:paraId="101001F7" w14:textId="77777777" w:rsidR="003B22C8" w:rsidRPr="003B22C8" w:rsidRDefault="003B22C8" w:rsidP="003B22C8">
      <w:pPr>
        <w:numPr>
          <w:ilvl w:val="1"/>
          <w:numId w:val="38"/>
        </w:numPr>
      </w:pPr>
      <w:r w:rsidRPr="003B22C8">
        <w:rPr>
          <w:b/>
          <w:bCs/>
        </w:rPr>
        <w:t>Description</w:t>
      </w:r>
      <w:r w:rsidRPr="003B22C8">
        <w:t>: Retrieves detailed information about the specified device.</w:t>
      </w:r>
    </w:p>
    <w:p w14:paraId="51281FBF" w14:textId="77777777" w:rsidR="003B22C8" w:rsidRPr="003B22C8" w:rsidRDefault="003B22C8" w:rsidP="003B22C8">
      <w:pPr>
        <w:numPr>
          <w:ilvl w:val="1"/>
          <w:numId w:val="38"/>
        </w:numPr>
      </w:pPr>
      <w:r w:rsidRPr="003B22C8">
        <w:rPr>
          <w:b/>
          <w:bCs/>
        </w:rPr>
        <w:t>Parameters</w:t>
      </w:r>
      <w:r w:rsidRPr="003B22C8">
        <w:t>:</w:t>
      </w:r>
    </w:p>
    <w:p w14:paraId="0B56B303" w14:textId="77777777" w:rsidR="003B22C8" w:rsidRPr="003B22C8" w:rsidRDefault="003B22C8" w:rsidP="003B22C8">
      <w:pPr>
        <w:numPr>
          <w:ilvl w:val="2"/>
          <w:numId w:val="38"/>
        </w:numPr>
      </w:pPr>
      <w:hyperlink r:id="rId17" w:history="1">
        <w:r w:rsidRPr="003B22C8">
          <w:rPr>
            <w:rStyle w:val="Hyperlink"/>
          </w:rPr>
          <w:t>$device</w:t>
        </w:r>
      </w:hyperlink>
      <w:r w:rsidRPr="003B22C8">
        <w:t>: The hostname of the device.</w:t>
      </w:r>
    </w:p>
    <w:p w14:paraId="181E3EA7" w14:textId="77777777" w:rsidR="003B22C8" w:rsidRPr="003B22C8" w:rsidRDefault="003B22C8" w:rsidP="003B22C8">
      <w:pPr>
        <w:numPr>
          <w:ilvl w:val="1"/>
          <w:numId w:val="38"/>
        </w:numPr>
      </w:pPr>
      <w:r w:rsidRPr="003B22C8">
        <w:rPr>
          <w:b/>
          <w:bCs/>
        </w:rPr>
        <w:t>Returns</w:t>
      </w:r>
      <w:r w:rsidRPr="003B22C8">
        <w:t>: An object containing various properties of the device, such as device name, ID, type, manufacturer, model, serial number, OS version, etc.</w:t>
      </w:r>
    </w:p>
    <w:p w14:paraId="5B5647DC" w14:textId="77777777" w:rsidR="003B22C8" w:rsidRPr="003B22C8" w:rsidRDefault="003B22C8" w:rsidP="003B22C8">
      <w:pPr>
        <w:numPr>
          <w:ilvl w:val="0"/>
          <w:numId w:val="38"/>
        </w:numPr>
      </w:pPr>
      <w:r w:rsidRPr="003B22C8">
        <w:rPr>
          <w:b/>
          <w:bCs/>
        </w:rPr>
        <w:t>main</w:t>
      </w:r>
    </w:p>
    <w:p w14:paraId="180FAFCC" w14:textId="77777777" w:rsidR="003B22C8" w:rsidRPr="003B22C8" w:rsidRDefault="003B22C8" w:rsidP="003B22C8">
      <w:pPr>
        <w:numPr>
          <w:ilvl w:val="1"/>
          <w:numId w:val="38"/>
        </w:numPr>
      </w:pPr>
      <w:r w:rsidRPr="003B22C8">
        <w:rPr>
          <w:b/>
          <w:bCs/>
        </w:rPr>
        <w:t>Description</w:t>
      </w:r>
      <w:r w:rsidRPr="003B22C8">
        <w:t>: The main function that orchestrates the script's workflow. It calls other functions to display the intro, manage modules, connect to Microsoft Graph, capture device details, and display the information.</w:t>
      </w:r>
    </w:p>
    <w:p w14:paraId="2CD7D5AA" w14:textId="77777777" w:rsidR="003B22C8" w:rsidRPr="003B22C8" w:rsidRDefault="003B22C8" w:rsidP="003B22C8">
      <w:pPr>
        <w:numPr>
          <w:ilvl w:val="1"/>
          <w:numId w:val="38"/>
        </w:numPr>
      </w:pPr>
      <w:r w:rsidRPr="003B22C8">
        <w:rPr>
          <w:b/>
          <w:bCs/>
        </w:rPr>
        <w:t>Usage</w:t>
      </w:r>
      <w:r w:rsidRPr="003B22C8">
        <w:t>: Automatically called when the script is run.</w:t>
      </w:r>
    </w:p>
    <w:p w14:paraId="6F2CA935" w14:textId="77777777" w:rsidR="003B22C8" w:rsidRPr="003B22C8" w:rsidRDefault="003B22C8" w:rsidP="003B22C8">
      <w:pPr>
        <w:rPr>
          <w:b/>
          <w:bCs/>
        </w:rPr>
      </w:pPr>
      <w:r w:rsidRPr="003B22C8">
        <w:rPr>
          <w:b/>
          <w:bCs/>
        </w:rPr>
        <w:t>Workflow</w:t>
      </w:r>
    </w:p>
    <w:p w14:paraId="1F6436EA" w14:textId="77777777" w:rsidR="003B22C8" w:rsidRPr="003B22C8" w:rsidRDefault="003B22C8" w:rsidP="003B22C8">
      <w:pPr>
        <w:numPr>
          <w:ilvl w:val="0"/>
          <w:numId w:val="39"/>
        </w:numPr>
      </w:pPr>
      <w:r w:rsidRPr="003B22C8">
        <w:rPr>
          <w:b/>
          <w:bCs/>
        </w:rPr>
        <w:t>Introduction</w:t>
      </w:r>
      <w:r w:rsidRPr="003B22C8">
        <w:t>: The script starts by displaying an introductory message.</w:t>
      </w:r>
    </w:p>
    <w:p w14:paraId="629B6EC5" w14:textId="77777777" w:rsidR="003B22C8" w:rsidRPr="003B22C8" w:rsidRDefault="003B22C8" w:rsidP="003B22C8">
      <w:pPr>
        <w:numPr>
          <w:ilvl w:val="0"/>
          <w:numId w:val="39"/>
        </w:numPr>
      </w:pPr>
      <w:r w:rsidRPr="003B22C8">
        <w:rPr>
          <w:b/>
          <w:bCs/>
        </w:rPr>
        <w:t>Module Management</w:t>
      </w:r>
      <w:r w:rsidRPr="003B22C8">
        <w:t>: It checks if the required modules are installed and prompts the user to install them if they are not.</w:t>
      </w:r>
    </w:p>
    <w:p w14:paraId="7FF56B81" w14:textId="77777777" w:rsidR="003B22C8" w:rsidRPr="003B22C8" w:rsidRDefault="003B22C8" w:rsidP="003B22C8">
      <w:pPr>
        <w:numPr>
          <w:ilvl w:val="0"/>
          <w:numId w:val="39"/>
        </w:numPr>
      </w:pPr>
      <w:r w:rsidRPr="003B22C8">
        <w:rPr>
          <w:b/>
          <w:bCs/>
        </w:rPr>
        <w:t>Module Import</w:t>
      </w:r>
      <w:r w:rsidRPr="003B22C8">
        <w:t>: The script imports the necessary modules.</w:t>
      </w:r>
    </w:p>
    <w:p w14:paraId="052A424E" w14:textId="77777777" w:rsidR="003B22C8" w:rsidRPr="003B22C8" w:rsidRDefault="003B22C8" w:rsidP="003B22C8">
      <w:pPr>
        <w:numPr>
          <w:ilvl w:val="0"/>
          <w:numId w:val="39"/>
        </w:numPr>
      </w:pPr>
      <w:r w:rsidRPr="003B22C8">
        <w:rPr>
          <w:b/>
          <w:bCs/>
        </w:rPr>
        <w:t>Microsoft Graph Connection</w:t>
      </w:r>
      <w:r w:rsidRPr="003B22C8">
        <w:t>: It connects to Microsoft Graph.</w:t>
      </w:r>
    </w:p>
    <w:p w14:paraId="413E695A" w14:textId="77777777" w:rsidR="003B22C8" w:rsidRPr="003B22C8" w:rsidRDefault="003B22C8" w:rsidP="003B22C8">
      <w:pPr>
        <w:numPr>
          <w:ilvl w:val="0"/>
          <w:numId w:val="39"/>
        </w:numPr>
      </w:pPr>
      <w:r w:rsidRPr="003B22C8">
        <w:rPr>
          <w:b/>
          <w:bCs/>
        </w:rPr>
        <w:t>Device Lookup Loop</w:t>
      </w:r>
      <w:r w:rsidRPr="003B22C8">
        <w:t>: The script enters a loop where it:</w:t>
      </w:r>
    </w:p>
    <w:p w14:paraId="125C7252" w14:textId="77777777" w:rsidR="003B22C8" w:rsidRPr="003B22C8" w:rsidRDefault="003B22C8" w:rsidP="003B22C8">
      <w:pPr>
        <w:numPr>
          <w:ilvl w:val="1"/>
          <w:numId w:val="39"/>
        </w:numPr>
      </w:pPr>
      <w:r w:rsidRPr="003B22C8">
        <w:t>Prompts the user to enter a device hostname.</w:t>
      </w:r>
    </w:p>
    <w:p w14:paraId="7F9A7858" w14:textId="77777777" w:rsidR="003B22C8" w:rsidRPr="003B22C8" w:rsidRDefault="003B22C8" w:rsidP="003B22C8">
      <w:pPr>
        <w:numPr>
          <w:ilvl w:val="1"/>
          <w:numId w:val="39"/>
        </w:numPr>
      </w:pPr>
      <w:r w:rsidRPr="003B22C8">
        <w:t>Retrieves and displays the last logged-on user details.</w:t>
      </w:r>
    </w:p>
    <w:p w14:paraId="6407CFE3" w14:textId="77777777" w:rsidR="003B22C8" w:rsidRPr="003B22C8" w:rsidRDefault="003B22C8" w:rsidP="003B22C8">
      <w:pPr>
        <w:numPr>
          <w:ilvl w:val="1"/>
          <w:numId w:val="39"/>
        </w:numPr>
      </w:pPr>
      <w:r w:rsidRPr="003B22C8">
        <w:t>Retrieves and displays detailed device information.</w:t>
      </w:r>
    </w:p>
    <w:p w14:paraId="1ABF247D" w14:textId="77777777" w:rsidR="003B22C8" w:rsidRPr="003B22C8" w:rsidRDefault="003B22C8" w:rsidP="003B22C8">
      <w:pPr>
        <w:numPr>
          <w:ilvl w:val="1"/>
          <w:numId w:val="39"/>
        </w:numPr>
      </w:pPr>
      <w:r w:rsidRPr="003B22C8">
        <w:t>Asks the user if they want to check another device.</w:t>
      </w:r>
    </w:p>
    <w:p w14:paraId="31E78DE7" w14:textId="77777777" w:rsidR="003B22C8" w:rsidRPr="003B22C8" w:rsidRDefault="003B22C8" w:rsidP="003B22C8">
      <w:pPr>
        <w:numPr>
          <w:ilvl w:val="0"/>
          <w:numId w:val="39"/>
        </w:numPr>
      </w:pPr>
      <w:r w:rsidRPr="003B22C8">
        <w:rPr>
          <w:b/>
          <w:bCs/>
        </w:rPr>
        <w:t>Disconnection</w:t>
      </w:r>
      <w:r w:rsidRPr="003B22C8">
        <w:t>: The script disconnects from Microsoft Graph when the user chooses to exit the loop.</w:t>
      </w:r>
    </w:p>
    <w:p w14:paraId="1B3B9D21" w14:textId="77777777" w:rsidR="003B22C8" w:rsidRPr="003B22C8" w:rsidRDefault="003B22C8" w:rsidP="003B22C8">
      <w:pPr>
        <w:rPr>
          <w:b/>
          <w:bCs/>
        </w:rPr>
      </w:pPr>
      <w:r w:rsidRPr="003B22C8">
        <w:rPr>
          <w:b/>
          <w:bCs/>
        </w:rPr>
        <w:t>Usage</w:t>
      </w:r>
    </w:p>
    <w:p w14:paraId="5907B608" w14:textId="77777777" w:rsidR="003B22C8" w:rsidRPr="003B22C8" w:rsidRDefault="003B22C8" w:rsidP="003B22C8">
      <w:pPr>
        <w:numPr>
          <w:ilvl w:val="0"/>
          <w:numId w:val="40"/>
        </w:numPr>
      </w:pPr>
      <w:r w:rsidRPr="003B22C8">
        <w:rPr>
          <w:b/>
          <w:bCs/>
        </w:rPr>
        <w:t>Run the Script</w:t>
      </w:r>
      <w:r w:rsidRPr="003B22C8">
        <w:t>: Execute the script in a PowerShell environment with administrative privileges.</w:t>
      </w:r>
    </w:p>
    <w:p w14:paraId="17DF2FD8" w14:textId="77777777" w:rsidR="003B22C8" w:rsidRPr="003B22C8" w:rsidRDefault="003B22C8" w:rsidP="003B22C8">
      <w:pPr>
        <w:numPr>
          <w:ilvl w:val="0"/>
          <w:numId w:val="40"/>
        </w:numPr>
      </w:pPr>
      <w:r w:rsidRPr="003B22C8">
        <w:rPr>
          <w:b/>
          <w:bCs/>
        </w:rPr>
        <w:t>Follow Prompts</w:t>
      </w:r>
      <w:r w:rsidRPr="003B22C8">
        <w:t>: Respond to prompts to install required modules if necessary.</w:t>
      </w:r>
    </w:p>
    <w:p w14:paraId="683B2A43" w14:textId="77777777" w:rsidR="003B22C8" w:rsidRPr="003B22C8" w:rsidRDefault="003B22C8" w:rsidP="003B22C8">
      <w:pPr>
        <w:numPr>
          <w:ilvl w:val="0"/>
          <w:numId w:val="40"/>
        </w:numPr>
      </w:pPr>
      <w:r w:rsidRPr="003B22C8">
        <w:rPr>
          <w:b/>
          <w:bCs/>
        </w:rPr>
        <w:t>Enter Device Hostname</w:t>
      </w:r>
      <w:r w:rsidRPr="003B22C8">
        <w:t>: Input the hostname of the device you want to look up.</w:t>
      </w:r>
    </w:p>
    <w:p w14:paraId="40D14067" w14:textId="77777777" w:rsidR="003B22C8" w:rsidRPr="003B22C8" w:rsidRDefault="003B22C8" w:rsidP="003B22C8">
      <w:pPr>
        <w:numPr>
          <w:ilvl w:val="0"/>
          <w:numId w:val="40"/>
        </w:numPr>
      </w:pPr>
      <w:r w:rsidRPr="003B22C8">
        <w:rPr>
          <w:b/>
          <w:bCs/>
        </w:rPr>
        <w:t>Review Information</w:t>
      </w:r>
      <w:r w:rsidRPr="003B22C8">
        <w:t>: The script will display the last logged-on user details and detailed device information.</w:t>
      </w:r>
    </w:p>
    <w:p w14:paraId="36A0971F" w14:textId="77777777" w:rsidR="003B22C8" w:rsidRPr="003B22C8" w:rsidRDefault="003B22C8" w:rsidP="003B22C8">
      <w:pPr>
        <w:numPr>
          <w:ilvl w:val="0"/>
          <w:numId w:val="40"/>
        </w:numPr>
      </w:pPr>
      <w:r w:rsidRPr="003B22C8">
        <w:rPr>
          <w:b/>
          <w:bCs/>
        </w:rPr>
        <w:t>Repeat or Exit</w:t>
      </w:r>
      <w:r w:rsidRPr="003B22C8">
        <w:t>: Choose to look up another device or exit the script.</w:t>
      </w:r>
    </w:p>
    <w:p w14:paraId="7A396E83" w14:textId="53A3518F" w:rsidR="00467B80" w:rsidRPr="00467B80" w:rsidRDefault="00467B80" w:rsidP="00467B80"/>
    <w:sectPr w:rsidR="00467B80" w:rsidRPr="00467B80" w:rsidSect="00467B80">
      <w:headerReference w:type="default" r:id="rId18"/>
      <w:pgSz w:w="11909" w:h="16834" w:code="9"/>
      <w:pgMar w:top="1418" w:right="907" w:bottom="1134" w:left="907" w:header="720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42184" w14:textId="77777777" w:rsidR="00517DE0" w:rsidRDefault="00517DE0">
      <w:r>
        <w:separator/>
      </w:r>
    </w:p>
  </w:endnote>
  <w:endnote w:type="continuationSeparator" w:id="0">
    <w:p w14:paraId="4DD06B8C" w14:textId="77777777" w:rsidR="00517DE0" w:rsidRDefault="00517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6FA58" w14:textId="77777777" w:rsidR="00517DE0" w:rsidRDefault="00517DE0">
      <w:r>
        <w:separator/>
      </w:r>
    </w:p>
  </w:footnote>
  <w:footnote w:type="continuationSeparator" w:id="0">
    <w:p w14:paraId="5FE1CFA0" w14:textId="77777777" w:rsidR="00517DE0" w:rsidRDefault="00517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3D7F3" w14:textId="5498346E" w:rsidR="00483131" w:rsidRPr="003F1551" w:rsidRDefault="00483131" w:rsidP="003F1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74C7E"/>
    <w:multiLevelType w:val="hybridMultilevel"/>
    <w:tmpl w:val="9460A52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1F07D6"/>
    <w:multiLevelType w:val="multilevel"/>
    <w:tmpl w:val="4A0C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795870"/>
    <w:multiLevelType w:val="hybridMultilevel"/>
    <w:tmpl w:val="04F204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135EC"/>
    <w:multiLevelType w:val="hybridMultilevel"/>
    <w:tmpl w:val="A5C4D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F2A94"/>
    <w:multiLevelType w:val="hybridMultilevel"/>
    <w:tmpl w:val="3DB6B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345EC"/>
    <w:multiLevelType w:val="hybridMultilevel"/>
    <w:tmpl w:val="6E90E2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231B1"/>
    <w:multiLevelType w:val="hybridMultilevel"/>
    <w:tmpl w:val="1A2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816A3E"/>
    <w:multiLevelType w:val="hybridMultilevel"/>
    <w:tmpl w:val="3446E3EA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135E1E0E"/>
    <w:multiLevelType w:val="hybridMultilevel"/>
    <w:tmpl w:val="C9B240C8"/>
    <w:lvl w:ilvl="0" w:tplc="0C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C436D7D"/>
    <w:multiLevelType w:val="hybridMultilevel"/>
    <w:tmpl w:val="411C1D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23580"/>
    <w:multiLevelType w:val="hybridMultilevel"/>
    <w:tmpl w:val="43742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97039"/>
    <w:multiLevelType w:val="hybridMultilevel"/>
    <w:tmpl w:val="2708E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5190B"/>
    <w:multiLevelType w:val="hybridMultilevel"/>
    <w:tmpl w:val="C6DC7FA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3A3515A"/>
    <w:multiLevelType w:val="hybridMultilevel"/>
    <w:tmpl w:val="6ABAF5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02731"/>
    <w:multiLevelType w:val="hybridMultilevel"/>
    <w:tmpl w:val="6D8E4A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2932BE"/>
    <w:multiLevelType w:val="hybridMultilevel"/>
    <w:tmpl w:val="E48A1D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30326"/>
    <w:multiLevelType w:val="hybridMultilevel"/>
    <w:tmpl w:val="DA6E3C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E7B2C"/>
    <w:multiLevelType w:val="hybridMultilevel"/>
    <w:tmpl w:val="259E7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83CDF"/>
    <w:multiLevelType w:val="hybridMultilevel"/>
    <w:tmpl w:val="4672D572"/>
    <w:lvl w:ilvl="0" w:tplc="47DAF3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417D3"/>
    <w:multiLevelType w:val="hybridMultilevel"/>
    <w:tmpl w:val="746CD2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B4166"/>
    <w:multiLevelType w:val="hybridMultilevel"/>
    <w:tmpl w:val="53904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B69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59F3148"/>
    <w:multiLevelType w:val="hybridMultilevel"/>
    <w:tmpl w:val="8F682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41ED2"/>
    <w:multiLevelType w:val="hybridMultilevel"/>
    <w:tmpl w:val="4A0C19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13408F"/>
    <w:multiLevelType w:val="hybridMultilevel"/>
    <w:tmpl w:val="B9B007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927E12"/>
    <w:multiLevelType w:val="multilevel"/>
    <w:tmpl w:val="A6DCD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C971F7"/>
    <w:multiLevelType w:val="hybridMultilevel"/>
    <w:tmpl w:val="D1E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705F2"/>
    <w:multiLevelType w:val="hybridMultilevel"/>
    <w:tmpl w:val="DD78F0C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A91136"/>
    <w:multiLevelType w:val="hybridMultilevel"/>
    <w:tmpl w:val="33F6D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9122C4"/>
    <w:multiLevelType w:val="multilevel"/>
    <w:tmpl w:val="CC3E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0F7962"/>
    <w:multiLevelType w:val="multilevel"/>
    <w:tmpl w:val="F9922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3107E2"/>
    <w:multiLevelType w:val="hybridMultilevel"/>
    <w:tmpl w:val="3B301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038A8"/>
    <w:multiLevelType w:val="hybridMultilevel"/>
    <w:tmpl w:val="8E445810"/>
    <w:lvl w:ilvl="0" w:tplc="47DAF3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A5365"/>
    <w:multiLevelType w:val="hybridMultilevel"/>
    <w:tmpl w:val="0D6A21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275C0"/>
    <w:multiLevelType w:val="hybridMultilevel"/>
    <w:tmpl w:val="911C5F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4041A"/>
    <w:multiLevelType w:val="hybridMultilevel"/>
    <w:tmpl w:val="8760CEE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A2F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A530E27"/>
    <w:multiLevelType w:val="hybridMultilevel"/>
    <w:tmpl w:val="4A307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454538">
    <w:abstractNumId w:val="0"/>
  </w:num>
  <w:num w:numId="2" w16cid:durableId="898595780">
    <w:abstractNumId w:val="23"/>
  </w:num>
  <w:num w:numId="3" w16cid:durableId="258801770">
    <w:abstractNumId w:val="38"/>
  </w:num>
  <w:num w:numId="4" w16cid:durableId="276252172">
    <w:abstractNumId w:val="37"/>
  </w:num>
  <w:num w:numId="5" w16cid:durableId="1464348761">
    <w:abstractNumId w:val="10"/>
  </w:num>
  <w:num w:numId="6" w16cid:durableId="659621458">
    <w:abstractNumId w:val="15"/>
  </w:num>
  <w:num w:numId="7" w16cid:durableId="435754786">
    <w:abstractNumId w:val="25"/>
  </w:num>
  <w:num w:numId="8" w16cid:durableId="1165366131">
    <w:abstractNumId w:val="2"/>
  </w:num>
  <w:num w:numId="9" w16cid:durableId="1347709653">
    <w:abstractNumId w:val="20"/>
  </w:num>
  <w:num w:numId="10" w16cid:durableId="1517815365">
    <w:abstractNumId w:val="34"/>
  </w:num>
  <w:num w:numId="11" w16cid:durableId="1176572771">
    <w:abstractNumId w:val="33"/>
  </w:num>
  <w:num w:numId="12" w16cid:durableId="1775782352">
    <w:abstractNumId w:val="19"/>
  </w:num>
  <w:num w:numId="13" w16cid:durableId="373233851">
    <w:abstractNumId w:val="6"/>
  </w:num>
  <w:num w:numId="14" w16cid:durableId="1847208066">
    <w:abstractNumId w:val="35"/>
  </w:num>
  <w:num w:numId="15" w16cid:durableId="2113161752">
    <w:abstractNumId w:val="12"/>
  </w:num>
  <w:num w:numId="16" w16cid:durableId="284309309">
    <w:abstractNumId w:val="39"/>
  </w:num>
  <w:num w:numId="17" w16cid:durableId="734356274">
    <w:abstractNumId w:val="22"/>
  </w:num>
  <w:num w:numId="18" w16cid:durableId="1616326699">
    <w:abstractNumId w:val="8"/>
  </w:num>
  <w:num w:numId="19" w16cid:durableId="75446484">
    <w:abstractNumId w:val="28"/>
  </w:num>
  <w:num w:numId="20" w16cid:durableId="776174047">
    <w:abstractNumId w:val="4"/>
  </w:num>
  <w:num w:numId="21" w16cid:durableId="297147089">
    <w:abstractNumId w:val="3"/>
  </w:num>
  <w:num w:numId="22" w16cid:durableId="384719595">
    <w:abstractNumId w:val="21"/>
  </w:num>
  <w:num w:numId="23" w16cid:durableId="586381270">
    <w:abstractNumId w:val="11"/>
  </w:num>
  <w:num w:numId="24" w16cid:durableId="1700232426">
    <w:abstractNumId w:val="30"/>
  </w:num>
  <w:num w:numId="25" w16cid:durableId="200943676">
    <w:abstractNumId w:val="18"/>
  </w:num>
  <w:num w:numId="26" w16cid:durableId="789468579">
    <w:abstractNumId w:val="7"/>
  </w:num>
  <w:num w:numId="27" w16cid:durableId="1963884032">
    <w:abstractNumId w:val="5"/>
  </w:num>
  <w:num w:numId="28" w16cid:durableId="2088571488">
    <w:abstractNumId w:val="16"/>
  </w:num>
  <w:num w:numId="29" w16cid:durableId="1587568024">
    <w:abstractNumId w:val="26"/>
  </w:num>
  <w:num w:numId="30" w16cid:durableId="619190333">
    <w:abstractNumId w:val="9"/>
  </w:num>
  <w:num w:numId="31" w16cid:durableId="1674140408">
    <w:abstractNumId w:val="14"/>
  </w:num>
  <w:num w:numId="32" w16cid:durableId="1044985060">
    <w:abstractNumId w:val="29"/>
  </w:num>
  <w:num w:numId="33" w16cid:durableId="1962610069">
    <w:abstractNumId w:val="24"/>
  </w:num>
  <w:num w:numId="34" w16cid:durableId="1571454279">
    <w:abstractNumId w:val="36"/>
  </w:num>
  <w:num w:numId="35" w16cid:durableId="497161834">
    <w:abstractNumId w:val="17"/>
  </w:num>
  <w:num w:numId="36" w16cid:durableId="673611701">
    <w:abstractNumId w:val="13"/>
  </w:num>
  <w:num w:numId="37" w16cid:durableId="1601719180">
    <w:abstractNumId w:val="1"/>
  </w:num>
  <w:num w:numId="38" w16cid:durableId="291523564">
    <w:abstractNumId w:val="32"/>
  </w:num>
  <w:num w:numId="39" w16cid:durableId="576087545">
    <w:abstractNumId w:val="31"/>
  </w:num>
  <w:num w:numId="40" w16cid:durableId="12260707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n-AU" w:vendorID="64" w:dllVersion="6" w:nlCheck="1" w:checkStyle="1"/>
  <w:activeWritingStyle w:appName="MSWord" w:lang="en-A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B1"/>
    <w:rsid w:val="00004353"/>
    <w:rsid w:val="000138C9"/>
    <w:rsid w:val="00030435"/>
    <w:rsid w:val="00034F12"/>
    <w:rsid w:val="000378E1"/>
    <w:rsid w:val="000466D2"/>
    <w:rsid w:val="00047ED6"/>
    <w:rsid w:val="000575B2"/>
    <w:rsid w:val="00071291"/>
    <w:rsid w:val="00097343"/>
    <w:rsid w:val="000A68A6"/>
    <w:rsid w:val="000B1FF2"/>
    <w:rsid w:val="000B48F5"/>
    <w:rsid w:val="000C5388"/>
    <w:rsid w:val="000D52F2"/>
    <w:rsid w:val="000E204B"/>
    <w:rsid w:val="000E29A7"/>
    <w:rsid w:val="000F6945"/>
    <w:rsid w:val="000F71E0"/>
    <w:rsid w:val="00100CE7"/>
    <w:rsid w:val="00104AAC"/>
    <w:rsid w:val="00122126"/>
    <w:rsid w:val="00124E63"/>
    <w:rsid w:val="0013038E"/>
    <w:rsid w:val="00130403"/>
    <w:rsid w:val="00146B75"/>
    <w:rsid w:val="001510D6"/>
    <w:rsid w:val="001557EC"/>
    <w:rsid w:val="00161EE8"/>
    <w:rsid w:val="001A0DB4"/>
    <w:rsid w:val="001A5C3F"/>
    <w:rsid w:val="001B2840"/>
    <w:rsid w:val="001B4105"/>
    <w:rsid w:val="001C67CA"/>
    <w:rsid w:val="001D6D9F"/>
    <w:rsid w:val="001D7EA9"/>
    <w:rsid w:val="001D7EEC"/>
    <w:rsid w:val="001E2D45"/>
    <w:rsid w:val="001F6097"/>
    <w:rsid w:val="0020064A"/>
    <w:rsid w:val="00202324"/>
    <w:rsid w:val="002057C2"/>
    <w:rsid w:val="00254754"/>
    <w:rsid w:val="002875A5"/>
    <w:rsid w:val="00287F0D"/>
    <w:rsid w:val="0029554D"/>
    <w:rsid w:val="002A1196"/>
    <w:rsid w:val="002A5061"/>
    <w:rsid w:val="002A735C"/>
    <w:rsid w:val="002B1DF0"/>
    <w:rsid w:val="002B43A7"/>
    <w:rsid w:val="002D2C57"/>
    <w:rsid w:val="002D6981"/>
    <w:rsid w:val="002E0220"/>
    <w:rsid w:val="002E21E9"/>
    <w:rsid w:val="002F4F56"/>
    <w:rsid w:val="00307A75"/>
    <w:rsid w:val="00312EDC"/>
    <w:rsid w:val="00313AD9"/>
    <w:rsid w:val="003149D5"/>
    <w:rsid w:val="00316C08"/>
    <w:rsid w:val="00317C84"/>
    <w:rsid w:val="003210C0"/>
    <w:rsid w:val="003232B3"/>
    <w:rsid w:val="00323B1B"/>
    <w:rsid w:val="00326143"/>
    <w:rsid w:val="00326AF8"/>
    <w:rsid w:val="00327644"/>
    <w:rsid w:val="00337153"/>
    <w:rsid w:val="003374E1"/>
    <w:rsid w:val="0035353A"/>
    <w:rsid w:val="00366C22"/>
    <w:rsid w:val="00377364"/>
    <w:rsid w:val="00383AA1"/>
    <w:rsid w:val="00393002"/>
    <w:rsid w:val="003A1881"/>
    <w:rsid w:val="003B0BE3"/>
    <w:rsid w:val="003B22C8"/>
    <w:rsid w:val="003B56E7"/>
    <w:rsid w:val="003D1F2D"/>
    <w:rsid w:val="003E0A16"/>
    <w:rsid w:val="003E7E08"/>
    <w:rsid w:val="003F28F4"/>
    <w:rsid w:val="003F4E35"/>
    <w:rsid w:val="004035C2"/>
    <w:rsid w:val="00411DA7"/>
    <w:rsid w:val="00417834"/>
    <w:rsid w:val="00425CC8"/>
    <w:rsid w:val="00426D84"/>
    <w:rsid w:val="00435C76"/>
    <w:rsid w:val="00435DB7"/>
    <w:rsid w:val="0044189D"/>
    <w:rsid w:val="00441C23"/>
    <w:rsid w:val="00442D98"/>
    <w:rsid w:val="00447C73"/>
    <w:rsid w:val="00447FFA"/>
    <w:rsid w:val="00453C27"/>
    <w:rsid w:val="00456370"/>
    <w:rsid w:val="00456410"/>
    <w:rsid w:val="00467B80"/>
    <w:rsid w:val="00483131"/>
    <w:rsid w:val="00487C4A"/>
    <w:rsid w:val="004A7FDF"/>
    <w:rsid w:val="004B7938"/>
    <w:rsid w:val="004B799D"/>
    <w:rsid w:val="004C2AEC"/>
    <w:rsid w:val="004C6631"/>
    <w:rsid w:val="004D5E6E"/>
    <w:rsid w:val="004F548D"/>
    <w:rsid w:val="0050061B"/>
    <w:rsid w:val="00505204"/>
    <w:rsid w:val="0050572D"/>
    <w:rsid w:val="00513B10"/>
    <w:rsid w:val="0051644A"/>
    <w:rsid w:val="00516C7F"/>
    <w:rsid w:val="00517DE0"/>
    <w:rsid w:val="00525954"/>
    <w:rsid w:val="00532483"/>
    <w:rsid w:val="0053319F"/>
    <w:rsid w:val="0054181D"/>
    <w:rsid w:val="00542F08"/>
    <w:rsid w:val="00543AE7"/>
    <w:rsid w:val="0054533E"/>
    <w:rsid w:val="00546D0C"/>
    <w:rsid w:val="00547A98"/>
    <w:rsid w:val="00561EB2"/>
    <w:rsid w:val="00561F4A"/>
    <w:rsid w:val="0056702E"/>
    <w:rsid w:val="0057216E"/>
    <w:rsid w:val="00584AD0"/>
    <w:rsid w:val="005B6736"/>
    <w:rsid w:val="005C2092"/>
    <w:rsid w:val="005C2160"/>
    <w:rsid w:val="005C3006"/>
    <w:rsid w:val="005C5E03"/>
    <w:rsid w:val="005C610C"/>
    <w:rsid w:val="005D24B5"/>
    <w:rsid w:val="005E1E5B"/>
    <w:rsid w:val="005E3782"/>
    <w:rsid w:val="005E42FA"/>
    <w:rsid w:val="005E4CF9"/>
    <w:rsid w:val="005E5BC8"/>
    <w:rsid w:val="005F30FA"/>
    <w:rsid w:val="005F337C"/>
    <w:rsid w:val="00601232"/>
    <w:rsid w:val="0060138C"/>
    <w:rsid w:val="0060603F"/>
    <w:rsid w:val="00615FDD"/>
    <w:rsid w:val="00620F1D"/>
    <w:rsid w:val="0062728A"/>
    <w:rsid w:val="00642989"/>
    <w:rsid w:val="0064347C"/>
    <w:rsid w:val="006441EB"/>
    <w:rsid w:val="00651D74"/>
    <w:rsid w:val="00656820"/>
    <w:rsid w:val="00657843"/>
    <w:rsid w:val="00673642"/>
    <w:rsid w:val="00680D0B"/>
    <w:rsid w:val="0068340B"/>
    <w:rsid w:val="00686DC1"/>
    <w:rsid w:val="006A34B0"/>
    <w:rsid w:val="006A39FF"/>
    <w:rsid w:val="006A5F43"/>
    <w:rsid w:val="006C615A"/>
    <w:rsid w:val="006D034F"/>
    <w:rsid w:val="006D16CE"/>
    <w:rsid w:val="006E0042"/>
    <w:rsid w:val="006F055E"/>
    <w:rsid w:val="006F06E8"/>
    <w:rsid w:val="006F46AB"/>
    <w:rsid w:val="00701AD6"/>
    <w:rsid w:val="00721050"/>
    <w:rsid w:val="0075066E"/>
    <w:rsid w:val="007558FF"/>
    <w:rsid w:val="00765579"/>
    <w:rsid w:val="00770EFB"/>
    <w:rsid w:val="00772691"/>
    <w:rsid w:val="00774E56"/>
    <w:rsid w:val="00777272"/>
    <w:rsid w:val="0079424C"/>
    <w:rsid w:val="007A476B"/>
    <w:rsid w:val="007B5515"/>
    <w:rsid w:val="007C22B9"/>
    <w:rsid w:val="007C2915"/>
    <w:rsid w:val="007C4903"/>
    <w:rsid w:val="007C5E23"/>
    <w:rsid w:val="007C7258"/>
    <w:rsid w:val="007E77D5"/>
    <w:rsid w:val="007F2F26"/>
    <w:rsid w:val="007F76F6"/>
    <w:rsid w:val="00803D4D"/>
    <w:rsid w:val="008042E6"/>
    <w:rsid w:val="00813A8F"/>
    <w:rsid w:val="0082477B"/>
    <w:rsid w:val="008248A8"/>
    <w:rsid w:val="00826F71"/>
    <w:rsid w:val="008311F3"/>
    <w:rsid w:val="00843A75"/>
    <w:rsid w:val="00861F8D"/>
    <w:rsid w:val="00862366"/>
    <w:rsid w:val="00862E37"/>
    <w:rsid w:val="00867AC0"/>
    <w:rsid w:val="00876AEA"/>
    <w:rsid w:val="008922A1"/>
    <w:rsid w:val="00893824"/>
    <w:rsid w:val="00895823"/>
    <w:rsid w:val="008B07C0"/>
    <w:rsid w:val="008B25A0"/>
    <w:rsid w:val="008B3DA9"/>
    <w:rsid w:val="008B737E"/>
    <w:rsid w:val="008D3D20"/>
    <w:rsid w:val="008E7424"/>
    <w:rsid w:val="008F2917"/>
    <w:rsid w:val="008F49FF"/>
    <w:rsid w:val="008F4CDD"/>
    <w:rsid w:val="00904A49"/>
    <w:rsid w:val="009076FA"/>
    <w:rsid w:val="00907AA1"/>
    <w:rsid w:val="00911D9D"/>
    <w:rsid w:val="009252F6"/>
    <w:rsid w:val="009339C4"/>
    <w:rsid w:val="009344B9"/>
    <w:rsid w:val="009346BF"/>
    <w:rsid w:val="00952280"/>
    <w:rsid w:val="00961D0C"/>
    <w:rsid w:val="00964D0B"/>
    <w:rsid w:val="00977F89"/>
    <w:rsid w:val="0098440C"/>
    <w:rsid w:val="009A0CA7"/>
    <w:rsid w:val="009C1A97"/>
    <w:rsid w:val="009F0EF7"/>
    <w:rsid w:val="009F6C3C"/>
    <w:rsid w:val="00A02333"/>
    <w:rsid w:val="00A1019F"/>
    <w:rsid w:val="00A10971"/>
    <w:rsid w:val="00A176A0"/>
    <w:rsid w:val="00A212E9"/>
    <w:rsid w:val="00A24B32"/>
    <w:rsid w:val="00A2539A"/>
    <w:rsid w:val="00A33E59"/>
    <w:rsid w:val="00A45090"/>
    <w:rsid w:val="00A469B9"/>
    <w:rsid w:val="00A716D9"/>
    <w:rsid w:val="00A77836"/>
    <w:rsid w:val="00A83540"/>
    <w:rsid w:val="00A84786"/>
    <w:rsid w:val="00A85EB2"/>
    <w:rsid w:val="00A92891"/>
    <w:rsid w:val="00A9383C"/>
    <w:rsid w:val="00A978AF"/>
    <w:rsid w:val="00AA5623"/>
    <w:rsid w:val="00AC012A"/>
    <w:rsid w:val="00AC7BDE"/>
    <w:rsid w:val="00AD1F60"/>
    <w:rsid w:val="00AD4543"/>
    <w:rsid w:val="00AE0F53"/>
    <w:rsid w:val="00AE7843"/>
    <w:rsid w:val="00B07543"/>
    <w:rsid w:val="00B154BF"/>
    <w:rsid w:val="00B210DF"/>
    <w:rsid w:val="00B21DBA"/>
    <w:rsid w:val="00B33310"/>
    <w:rsid w:val="00B50367"/>
    <w:rsid w:val="00B7454B"/>
    <w:rsid w:val="00B763FF"/>
    <w:rsid w:val="00B84200"/>
    <w:rsid w:val="00B8598D"/>
    <w:rsid w:val="00B8690F"/>
    <w:rsid w:val="00BA50A8"/>
    <w:rsid w:val="00BA6640"/>
    <w:rsid w:val="00BB096A"/>
    <w:rsid w:val="00BB517B"/>
    <w:rsid w:val="00BB73D2"/>
    <w:rsid w:val="00BC4F7D"/>
    <w:rsid w:val="00BC76A3"/>
    <w:rsid w:val="00BD6DCB"/>
    <w:rsid w:val="00BE70D2"/>
    <w:rsid w:val="00C12470"/>
    <w:rsid w:val="00C27CD8"/>
    <w:rsid w:val="00C40A59"/>
    <w:rsid w:val="00C473DF"/>
    <w:rsid w:val="00C478E3"/>
    <w:rsid w:val="00C51383"/>
    <w:rsid w:val="00C531DE"/>
    <w:rsid w:val="00C77044"/>
    <w:rsid w:val="00C864C7"/>
    <w:rsid w:val="00C87E6A"/>
    <w:rsid w:val="00C9005C"/>
    <w:rsid w:val="00C91CB3"/>
    <w:rsid w:val="00C97520"/>
    <w:rsid w:val="00CB3E03"/>
    <w:rsid w:val="00CB3F12"/>
    <w:rsid w:val="00CB4E92"/>
    <w:rsid w:val="00CB7F4F"/>
    <w:rsid w:val="00CC1395"/>
    <w:rsid w:val="00CC4790"/>
    <w:rsid w:val="00CD594C"/>
    <w:rsid w:val="00CD6E48"/>
    <w:rsid w:val="00CE22EF"/>
    <w:rsid w:val="00CE29DE"/>
    <w:rsid w:val="00CF05E4"/>
    <w:rsid w:val="00CF33DE"/>
    <w:rsid w:val="00D16F66"/>
    <w:rsid w:val="00D313C4"/>
    <w:rsid w:val="00D37775"/>
    <w:rsid w:val="00D37FA1"/>
    <w:rsid w:val="00D451CD"/>
    <w:rsid w:val="00D459AC"/>
    <w:rsid w:val="00D505B1"/>
    <w:rsid w:val="00D51780"/>
    <w:rsid w:val="00D54DF7"/>
    <w:rsid w:val="00D55E86"/>
    <w:rsid w:val="00D62606"/>
    <w:rsid w:val="00D66C7A"/>
    <w:rsid w:val="00D741E7"/>
    <w:rsid w:val="00D859A3"/>
    <w:rsid w:val="00D90162"/>
    <w:rsid w:val="00D933D7"/>
    <w:rsid w:val="00D961CE"/>
    <w:rsid w:val="00DB2602"/>
    <w:rsid w:val="00DC3BDF"/>
    <w:rsid w:val="00DC65DD"/>
    <w:rsid w:val="00DD4AC9"/>
    <w:rsid w:val="00DE17E4"/>
    <w:rsid w:val="00DF2491"/>
    <w:rsid w:val="00E03DEE"/>
    <w:rsid w:val="00E20EF9"/>
    <w:rsid w:val="00E213B7"/>
    <w:rsid w:val="00E22381"/>
    <w:rsid w:val="00E26823"/>
    <w:rsid w:val="00E30145"/>
    <w:rsid w:val="00E351B3"/>
    <w:rsid w:val="00E358EB"/>
    <w:rsid w:val="00E509AE"/>
    <w:rsid w:val="00E570DB"/>
    <w:rsid w:val="00E76C0F"/>
    <w:rsid w:val="00E855BB"/>
    <w:rsid w:val="00E92386"/>
    <w:rsid w:val="00EB1275"/>
    <w:rsid w:val="00EB4578"/>
    <w:rsid w:val="00EC1F02"/>
    <w:rsid w:val="00ED13B8"/>
    <w:rsid w:val="00ED6FD5"/>
    <w:rsid w:val="00EE471D"/>
    <w:rsid w:val="00F22F11"/>
    <w:rsid w:val="00F438A1"/>
    <w:rsid w:val="00F57FF5"/>
    <w:rsid w:val="00F65184"/>
    <w:rsid w:val="00F65EBC"/>
    <w:rsid w:val="00F66B97"/>
    <w:rsid w:val="00F72D85"/>
    <w:rsid w:val="00F7541F"/>
    <w:rsid w:val="00F94951"/>
    <w:rsid w:val="00FA1AEB"/>
    <w:rsid w:val="00FA70AC"/>
    <w:rsid w:val="00FB33DF"/>
    <w:rsid w:val="00FB4022"/>
    <w:rsid w:val="00FB4DBE"/>
    <w:rsid w:val="00FB5B7E"/>
    <w:rsid w:val="00FC0019"/>
    <w:rsid w:val="00FD2E0F"/>
    <w:rsid w:val="00FD444C"/>
    <w:rsid w:val="00FD788D"/>
    <w:rsid w:val="00FE03AE"/>
    <w:rsid w:val="00FE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1AECAE6"/>
  <w15:chartTrackingRefBased/>
  <w15:docId w15:val="{606D2DED-F5A1-4B54-80DA-E9C626B4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rsid w:val="003149D5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97343"/>
    <w:pPr>
      <w:keepNext/>
      <w:spacing w:before="240" w:after="60"/>
      <w:outlineLvl w:val="1"/>
    </w:pPr>
    <w:rPr>
      <w:rFonts w:ascii="Verdana" w:hAnsi="Verdana"/>
      <w:b/>
      <w:sz w:val="24"/>
    </w:rPr>
  </w:style>
  <w:style w:type="paragraph" w:styleId="Heading3">
    <w:name w:val="heading 3"/>
    <w:basedOn w:val="Normal"/>
    <w:next w:val="Normal"/>
    <w:qFormat/>
    <w:rsid w:val="003149D5"/>
    <w:pPr>
      <w:keepNext/>
      <w:spacing w:before="240" w:after="60"/>
      <w:outlineLvl w:val="2"/>
    </w:pPr>
    <w:rPr>
      <w:rFonts w:ascii="Verdana" w:hAnsi="Verdana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B22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OSLBodyText">
    <w:name w:val="OSL Body Text"/>
    <w:basedOn w:val="Normal"/>
    <w:rsid w:val="00777272"/>
    <w:pPr>
      <w:spacing w:after="240"/>
    </w:pPr>
    <w:rPr>
      <w:rFonts w:ascii="Verdana" w:hAnsi="Verdana"/>
    </w:rPr>
  </w:style>
  <w:style w:type="paragraph" w:customStyle="1" w:styleId="StyleHeading2VerdanaNotItalic">
    <w:name w:val="Style Heading 2 + Verdana Not Italic"/>
    <w:basedOn w:val="Heading2"/>
    <w:next w:val="OSLBodyText"/>
    <w:rsid w:val="00777272"/>
    <w:pPr>
      <w:spacing w:after="120"/>
    </w:pPr>
    <w:rPr>
      <w:bCs/>
      <w:i/>
    </w:rPr>
  </w:style>
  <w:style w:type="paragraph" w:styleId="BalloonText">
    <w:name w:val="Balloon Text"/>
    <w:basedOn w:val="Normal"/>
    <w:semiHidden/>
    <w:rsid w:val="00BB517B"/>
    <w:rPr>
      <w:rFonts w:ascii="Tahoma" w:hAnsi="Tahoma" w:cs="Tahoma"/>
      <w:sz w:val="16"/>
      <w:szCs w:val="16"/>
    </w:rPr>
  </w:style>
  <w:style w:type="paragraph" w:customStyle="1" w:styleId="DocStatus">
    <w:name w:val="DocStatus"/>
    <w:basedOn w:val="Normal"/>
    <w:rsid w:val="00CB3E03"/>
    <w:pPr>
      <w:spacing w:before="60"/>
    </w:pPr>
    <w:rPr>
      <w:rFonts w:ascii="Verdana" w:hAnsi="Verdana"/>
      <w:color w:val="008080"/>
      <w:sz w:val="16"/>
      <w:lang w:eastAsia="en-US"/>
    </w:rPr>
  </w:style>
  <w:style w:type="paragraph" w:styleId="ListParagraph">
    <w:name w:val="List Paragraph"/>
    <w:basedOn w:val="Normal"/>
    <w:uiPriority w:val="34"/>
    <w:qFormat/>
    <w:rsid w:val="00B8690F"/>
    <w:pPr>
      <w:ind w:left="720"/>
      <w:contextualSpacing/>
    </w:pPr>
  </w:style>
  <w:style w:type="table" w:styleId="TableGrid">
    <w:name w:val="Table Grid"/>
    <w:basedOn w:val="TableNormal"/>
    <w:uiPriority w:val="39"/>
    <w:rsid w:val="002A1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104AAC"/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651D7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semiHidden/>
    <w:rsid w:val="003B22C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vscode-file://vscode-app/c:/Users/e103719/AppData/Local/Programs/Microsoft%20VS%20Code/resources/app/out/vs/code/electron-sandbox/workbench/workbench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ct\ICT%20Technical%20Documents\Templates\ICT%20Tech%20Notes%20-%20Gener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4EA6FF5D9B274F9B14E2D5A664A837" ma:contentTypeVersion="19" ma:contentTypeDescription="Create a new document." ma:contentTypeScope="" ma:versionID="4af578a710cc8c922aef45f78ed2c973">
  <xsd:schema xmlns:xsd="http://www.w3.org/2001/XMLSchema" xmlns:xs="http://www.w3.org/2001/XMLSchema" xmlns:p="http://schemas.microsoft.com/office/2006/metadata/properties" xmlns:ns2="3924b71c-c110-48ea-bc51-2f03443883fd" xmlns:ns3="a7130040-a85f-40f6-8ab2-b11de916c767" targetNamespace="http://schemas.microsoft.com/office/2006/metadata/properties" ma:root="true" ma:fieldsID="5a0201c4ad3587e3b76b6a38b39e606b" ns2:_="" ns3:_="">
    <xsd:import namespace="3924b71c-c110-48ea-bc51-2f03443883fd"/>
    <xsd:import namespace="a7130040-a85f-40f6-8ab2-b11de916c7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TechTyp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4b71c-c110-48ea-bc51-2f03443883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4b4f5b-7e7f-40ab-b7ea-a5809ffe52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chType" ma:index="25" nillable="true" ma:displayName="Tech Type" ma:format="Dropdown" ma:internalName="TechType">
      <xsd:simpleType>
        <xsd:restriction base="dms:Choice">
          <xsd:enumeration value="Network"/>
          <xsd:enumeration value="Software"/>
          <xsd:enumeration value="Hardware"/>
          <xsd:enumeration value="Service Providers"/>
          <xsd:enumeration value="Operations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30040-a85f-40f6-8ab2-b11de916c76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23888e1-35fc-4571-b63e-221b2e37f53b}" ma:internalName="TaxCatchAll" ma:showField="CatchAllData" ma:web="a7130040-a85f-40f6-8ab2-b11de916c7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24b71c-c110-48ea-bc51-2f03443883fd">
      <Terms xmlns="http://schemas.microsoft.com/office/infopath/2007/PartnerControls"/>
    </lcf76f155ced4ddcb4097134ff3c332f>
    <TaxCatchAll xmlns="a7130040-a85f-40f6-8ab2-b11de916c767" xsi:nil="true"/>
    <TechType xmlns="3924b71c-c110-48ea-bc51-2f03443883fd" xsi:nil="true"/>
  </documentManagement>
</p:properties>
</file>

<file path=customXml/itemProps1.xml><?xml version="1.0" encoding="utf-8"?>
<ds:datastoreItem xmlns:ds="http://schemas.openxmlformats.org/officeDocument/2006/customXml" ds:itemID="{9A1C1385-62CD-4C96-BB93-00F6ECBBC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4b71c-c110-48ea-bc51-2f03443883fd"/>
    <ds:schemaRef ds:uri="a7130040-a85f-40f6-8ab2-b11de916c7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DFD3E-6D72-4A26-BDF5-5BB8011E07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FF061-FD1B-4773-AAF3-EE878CD4442B}">
  <ds:schemaRefs>
    <ds:schemaRef ds:uri="http://schemas.microsoft.com/office/2006/metadata/properties"/>
    <ds:schemaRef ds:uri="http://schemas.microsoft.com/office/infopath/2007/PartnerControls"/>
    <ds:schemaRef ds:uri="3924b71c-c110-48ea-bc51-2f03443883fd"/>
    <ds:schemaRef ds:uri="a7130040-a85f-40f6-8ab2-b11de916c7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ICT Tech Notes - General.dot</Template>
  <TotalTime>157</TotalTime>
  <Pages>3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</vt:lpstr>
    </vt:vector>
  </TitlesOfParts>
  <Manager>Jonathan Payne</Manager>
  <Company>Oil Search Ltd</Company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</dc:title>
  <dc:subject>Tech Note Subject</dc:subject>
  <dc:creator>Darren Daly</dc:creator>
  <cp:keywords/>
  <cp:lastModifiedBy>Mat Gallehawk</cp:lastModifiedBy>
  <cp:revision>74</cp:revision>
  <cp:lastPrinted>2009-05-07T07:26:00Z</cp:lastPrinted>
  <dcterms:created xsi:type="dcterms:W3CDTF">2022-12-13T23:51:00Z</dcterms:created>
  <dcterms:modified xsi:type="dcterms:W3CDTF">2024-09-10T22:32:00Z</dcterms:modified>
  <cp:category>One Off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1</vt:i4>
  </property>
  <property fmtid="{D5CDD505-2E9C-101B-9397-08002B2CF9AE}" pid="3" name="ContentTypeId">
    <vt:lpwstr>0x010100EF4EA6FF5D9B274F9B14E2D5A664A837</vt:lpwstr>
  </property>
  <property fmtid="{D5CDD505-2E9C-101B-9397-08002B2CF9AE}" pid="4" name="MediaServiceImageTags">
    <vt:lpwstr/>
  </property>
</Properties>
</file>
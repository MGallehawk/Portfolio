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221"/>
      </w:tblGrid>
      <w:tr w:rsidR="003D1F2D" w:rsidRPr="00686DC1" w14:paraId="49EB30B8" w14:textId="77777777" w:rsidTr="003D1F2D">
        <w:trPr>
          <w:cantSplit/>
          <w:trHeight w:val="320"/>
        </w:trPr>
        <w:tc>
          <w:tcPr>
            <w:tcW w:w="2093" w:type="dxa"/>
            <w:shd w:val="clear" w:color="auto" w:fill="E0E0E0"/>
          </w:tcPr>
          <w:p w14:paraId="1A11B111" w14:textId="77777777" w:rsidR="003D1F2D" w:rsidRPr="00686DC1" w:rsidRDefault="003D1F2D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Topic:</w:t>
            </w:r>
          </w:p>
        </w:tc>
        <w:tc>
          <w:tcPr>
            <w:tcW w:w="8221" w:type="dxa"/>
          </w:tcPr>
          <w:p w14:paraId="33C28EC0" w14:textId="52A0F1D7" w:rsidR="003D1F2D" w:rsidRPr="00686DC1" w:rsidRDefault="00F94951" w:rsidP="0062728A">
            <w:pPr>
              <w:spacing w:before="80"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License audit Script</w:t>
            </w:r>
          </w:p>
        </w:tc>
      </w:tr>
    </w:tbl>
    <w:p w14:paraId="5EB8DBEF" w14:textId="77777777" w:rsidR="00004353" w:rsidRPr="00686DC1" w:rsidRDefault="00004353" w:rsidP="0062728A"/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8250"/>
      </w:tblGrid>
      <w:tr w:rsidR="008311F3" w:rsidRPr="00686DC1" w14:paraId="13742112" w14:textId="77777777" w:rsidTr="008311F3">
        <w:trPr>
          <w:trHeight w:val="422"/>
        </w:trPr>
        <w:tc>
          <w:tcPr>
            <w:tcW w:w="2093" w:type="dxa"/>
            <w:shd w:val="clear" w:color="auto" w:fill="E0E0E0"/>
          </w:tcPr>
          <w:p w14:paraId="74DA3889" w14:textId="77777777" w:rsidR="008311F3" w:rsidRPr="00686DC1" w:rsidRDefault="008311F3" w:rsidP="004B799D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Description:</w:t>
            </w:r>
          </w:p>
        </w:tc>
        <w:tc>
          <w:tcPr>
            <w:tcW w:w="8250" w:type="dxa"/>
            <w:vAlign w:val="center"/>
          </w:tcPr>
          <w:p w14:paraId="5CDC0687" w14:textId="4A7B9EBC" w:rsidR="008311F3" w:rsidRPr="00686DC1" w:rsidRDefault="00F94951" w:rsidP="004B799D">
            <w:pPr>
              <w:spacing w:before="80" w:after="8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Script that searches Active directory for end dated users and returns users with licenses.</w:t>
            </w:r>
          </w:p>
        </w:tc>
      </w:tr>
    </w:tbl>
    <w:p w14:paraId="692558D3" w14:textId="77777777" w:rsidR="00004353" w:rsidRPr="00686DC1" w:rsidRDefault="008042E6" w:rsidP="00777272">
      <w:pPr>
        <w:pStyle w:val="StyleHeading2VerdanaNotItalic"/>
        <w:rPr>
          <w:sz w:val="20"/>
        </w:rPr>
      </w:pPr>
      <w:r w:rsidRPr="00686DC1">
        <w:rPr>
          <w:sz w:val="20"/>
        </w:rPr>
        <w:t>Document Control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2"/>
        <w:gridCol w:w="1181"/>
        <w:gridCol w:w="6710"/>
        <w:gridCol w:w="1701"/>
      </w:tblGrid>
      <w:tr w:rsidR="008042E6" w:rsidRPr="00686DC1" w14:paraId="04140470" w14:textId="77777777" w:rsidTr="00543AE7">
        <w:trPr>
          <w:cantSplit/>
          <w:trHeight w:val="320"/>
        </w:trPr>
        <w:tc>
          <w:tcPr>
            <w:tcW w:w="722" w:type="dxa"/>
            <w:shd w:val="clear" w:color="auto" w:fill="E0E0E0"/>
            <w:vAlign w:val="center"/>
          </w:tcPr>
          <w:p w14:paraId="58CD73B6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Rev</w:t>
            </w:r>
          </w:p>
        </w:tc>
        <w:tc>
          <w:tcPr>
            <w:tcW w:w="1181" w:type="dxa"/>
            <w:shd w:val="clear" w:color="auto" w:fill="E0E0E0"/>
            <w:vAlign w:val="center"/>
          </w:tcPr>
          <w:p w14:paraId="5CDCFDE2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Date</w:t>
            </w:r>
          </w:p>
        </w:tc>
        <w:tc>
          <w:tcPr>
            <w:tcW w:w="6710" w:type="dxa"/>
            <w:shd w:val="clear" w:color="auto" w:fill="E0E0E0"/>
            <w:vAlign w:val="center"/>
          </w:tcPr>
          <w:p w14:paraId="2504AF1B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Changes Made</w:t>
            </w:r>
          </w:p>
        </w:tc>
        <w:tc>
          <w:tcPr>
            <w:tcW w:w="1701" w:type="dxa"/>
            <w:shd w:val="clear" w:color="auto" w:fill="E0E0E0"/>
          </w:tcPr>
          <w:p w14:paraId="3FBE56C8" w14:textId="77777777" w:rsidR="008042E6" w:rsidRPr="00686DC1" w:rsidRDefault="008042E6" w:rsidP="0062728A">
            <w:pPr>
              <w:spacing w:before="80" w:after="80"/>
              <w:rPr>
                <w:rFonts w:ascii="Verdana" w:hAnsi="Verdana"/>
                <w:b/>
              </w:rPr>
            </w:pPr>
            <w:r w:rsidRPr="00686DC1">
              <w:rPr>
                <w:rFonts w:ascii="Verdana" w:hAnsi="Verdana"/>
                <w:b/>
              </w:rPr>
              <w:t>By (User)</w:t>
            </w:r>
          </w:p>
        </w:tc>
      </w:tr>
      <w:tr w:rsidR="008042E6" w:rsidRPr="00686DC1" w14:paraId="4D0E6AA4" w14:textId="77777777" w:rsidTr="00543AE7">
        <w:trPr>
          <w:cantSplit/>
          <w:trHeight w:val="320"/>
        </w:trPr>
        <w:tc>
          <w:tcPr>
            <w:tcW w:w="722" w:type="dxa"/>
            <w:vAlign w:val="center"/>
          </w:tcPr>
          <w:p w14:paraId="0EFADEA2" w14:textId="01D66897" w:rsidR="008042E6" w:rsidRPr="00686DC1" w:rsidRDefault="00BB096A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1</w:t>
            </w:r>
            <w:r w:rsidR="008042E6" w:rsidRPr="00686DC1">
              <w:rPr>
                <w:rFonts w:ascii="Verdana" w:hAnsi="Verdana"/>
              </w:rPr>
              <w:t>.0</w:t>
            </w:r>
          </w:p>
        </w:tc>
        <w:tc>
          <w:tcPr>
            <w:tcW w:w="1181" w:type="dxa"/>
            <w:vAlign w:val="center"/>
          </w:tcPr>
          <w:p w14:paraId="493BAB31" w14:textId="37736ADB" w:rsidR="008042E6" w:rsidRPr="00686DC1" w:rsidRDefault="00F94951" w:rsidP="008042E6">
            <w:pPr>
              <w:spacing w:before="40" w:after="4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10/09/2024</w:t>
            </w:r>
          </w:p>
        </w:tc>
        <w:tc>
          <w:tcPr>
            <w:tcW w:w="6710" w:type="dxa"/>
            <w:vAlign w:val="center"/>
          </w:tcPr>
          <w:p w14:paraId="11235570" w14:textId="5CCDB6C6" w:rsidR="008042E6" w:rsidRPr="00686DC1" w:rsidRDefault="00505204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Initial document creation</w:t>
            </w:r>
          </w:p>
        </w:tc>
        <w:tc>
          <w:tcPr>
            <w:tcW w:w="1701" w:type="dxa"/>
          </w:tcPr>
          <w:p w14:paraId="13916CFA" w14:textId="39DC64A5" w:rsidR="008042E6" w:rsidRPr="00686DC1" w:rsidRDefault="000378E1" w:rsidP="008042E6">
            <w:pPr>
              <w:spacing w:before="40" w:after="40"/>
              <w:rPr>
                <w:rFonts w:ascii="Verdana" w:hAnsi="Verdana"/>
              </w:rPr>
            </w:pPr>
            <w:r w:rsidRPr="00686DC1">
              <w:rPr>
                <w:rFonts w:ascii="Verdana" w:hAnsi="Verdana"/>
              </w:rPr>
              <w:t>Mathew Gallehawk</w:t>
            </w:r>
          </w:p>
        </w:tc>
      </w:tr>
    </w:tbl>
    <w:p w14:paraId="0DFC5A08" w14:textId="77777777" w:rsidR="001F6097" w:rsidRPr="00686DC1" w:rsidRDefault="001F6097" w:rsidP="001F6097">
      <w:pPr>
        <w:rPr>
          <w:rFonts w:ascii="Verdana" w:hAnsi="Verdana"/>
          <w:b/>
        </w:rPr>
      </w:pPr>
    </w:p>
    <w:p w14:paraId="61660E74" w14:textId="77777777" w:rsidR="001F6097" w:rsidRPr="00686DC1" w:rsidRDefault="001F6097" w:rsidP="001F6097">
      <w:pPr>
        <w:rPr>
          <w:b/>
          <w:bCs/>
        </w:rPr>
      </w:pPr>
    </w:p>
    <w:p w14:paraId="41C542CB" w14:textId="02B827F4" w:rsidR="00F94951" w:rsidRDefault="00F94951" w:rsidP="00651D74">
      <w:pPr>
        <w:pStyle w:val="Heading1"/>
      </w:pPr>
      <w:r>
        <w:t>Requirements</w:t>
      </w:r>
    </w:p>
    <w:p w14:paraId="7CBE5713" w14:textId="042478BA" w:rsidR="00F94951" w:rsidRDefault="00F94951" w:rsidP="00F94951">
      <w:pPr>
        <w:pStyle w:val="ListParagraph"/>
        <w:numPr>
          <w:ilvl w:val="0"/>
          <w:numId w:val="36"/>
        </w:numPr>
      </w:pPr>
      <w:r>
        <w:t xml:space="preserve">Requires </w:t>
      </w:r>
      <w:proofErr w:type="spellStart"/>
      <w:r w:rsidR="00467B80">
        <w:t>P</w:t>
      </w:r>
      <w:r>
        <w:t>owershell</w:t>
      </w:r>
      <w:proofErr w:type="spellEnd"/>
      <w:r>
        <w:t xml:space="preserve"> graph. (will set up when script is run)</w:t>
      </w:r>
    </w:p>
    <w:p w14:paraId="00283B58" w14:textId="31817D20" w:rsidR="00F94951" w:rsidRDefault="00F94951" w:rsidP="00F94951">
      <w:pPr>
        <w:pStyle w:val="ListParagraph"/>
        <w:numPr>
          <w:ilvl w:val="0"/>
          <w:numId w:val="36"/>
        </w:numPr>
      </w:pPr>
      <w:proofErr w:type="spellStart"/>
      <w:r>
        <w:t>Powershell</w:t>
      </w:r>
      <w:proofErr w:type="spellEnd"/>
      <w:r>
        <w:t xml:space="preserve"> in Admin mode.</w:t>
      </w:r>
    </w:p>
    <w:p w14:paraId="468184DD" w14:textId="032B5C10" w:rsidR="00F94951" w:rsidRPr="00F94951" w:rsidRDefault="00F94951" w:rsidP="00F94951">
      <w:pPr>
        <w:pStyle w:val="ListParagraph"/>
        <w:numPr>
          <w:ilvl w:val="0"/>
          <w:numId w:val="36"/>
        </w:numPr>
      </w:pPr>
      <w:r>
        <w:t>Admin account with authorisation.</w:t>
      </w:r>
    </w:p>
    <w:p w14:paraId="199F8AA6" w14:textId="68D4AB87" w:rsidR="00651D74" w:rsidRDefault="00651D74" w:rsidP="00651D74">
      <w:pPr>
        <w:pStyle w:val="Heading1"/>
      </w:pPr>
      <w:r>
        <w:t>Process</w:t>
      </w:r>
    </w:p>
    <w:p w14:paraId="0D9CFAD0" w14:textId="1D49D747" w:rsidR="00651D74" w:rsidRDefault="00F94951" w:rsidP="00F94951">
      <w:pPr>
        <w:pStyle w:val="ListParagraph"/>
        <w:numPr>
          <w:ilvl w:val="0"/>
          <w:numId w:val="37"/>
        </w:numPr>
      </w:pPr>
      <w:r>
        <w:t xml:space="preserve">Open </w:t>
      </w:r>
      <w:proofErr w:type="spellStart"/>
      <w:r>
        <w:t>Powershell</w:t>
      </w:r>
      <w:proofErr w:type="spellEnd"/>
      <w:r>
        <w:t xml:space="preserve"> / </w:t>
      </w:r>
      <w:proofErr w:type="spellStart"/>
      <w:r>
        <w:t>Termianl</w:t>
      </w:r>
      <w:proofErr w:type="spellEnd"/>
      <w:r>
        <w:t xml:space="preserve"> as administrator.</w:t>
      </w:r>
    </w:p>
    <w:p w14:paraId="376ED44E" w14:textId="43BF7985" w:rsidR="00F94951" w:rsidRDefault="00F94951" w:rsidP="00F94951">
      <w:pPr>
        <w:pStyle w:val="ListParagraph"/>
        <w:numPr>
          <w:ilvl w:val="0"/>
          <w:numId w:val="37"/>
        </w:numPr>
      </w:pPr>
      <w:r>
        <w:t>Navigate to this directory using cd command:</w:t>
      </w:r>
      <w:r>
        <w:br/>
      </w:r>
      <w:r w:rsidR="00467B80">
        <w:t xml:space="preserve">cd </w:t>
      </w:r>
      <w:r w:rsidR="00467B80" w:rsidRPr="00467B80">
        <w:t>"C:\Users\e103719\G.James Australia Pty Ltd\Team ICT Service Desk - General\tools\License Audit"</w:t>
      </w:r>
    </w:p>
    <w:p w14:paraId="60D3AD9D" w14:textId="64D4F0EB" w:rsidR="00467B80" w:rsidRDefault="00467B80" w:rsidP="00467B80">
      <w:pPr>
        <w:pStyle w:val="ListParagraph"/>
        <w:numPr>
          <w:ilvl w:val="0"/>
          <w:numId w:val="37"/>
        </w:numPr>
      </w:pPr>
      <w:r>
        <w:t>Run the script using .\Licence_audit.ps1</w:t>
      </w:r>
    </w:p>
    <w:p w14:paraId="0FB9378D" w14:textId="78C0F7ED" w:rsidR="00467B80" w:rsidRDefault="00467B80" w:rsidP="00467B80">
      <w:pPr>
        <w:pStyle w:val="ListParagraph"/>
        <w:numPr>
          <w:ilvl w:val="0"/>
          <w:numId w:val="37"/>
        </w:numPr>
      </w:pPr>
      <w:r>
        <w:t>You may get some security prompts, select open if there is a popup or R if prompted in terminal.</w:t>
      </w:r>
    </w:p>
    <w:p w14:paraId="3ADD44CC" w14:textId="722F60AC" w:rsidR="00467B80" w:rsidRDefault="00467B80" w:rsidP="00467B80">
      <w:pPr>
        <w:pStyle w:val="ListParagraph"/>
        <w:numPr>
          <w:ilvl w:val="0"/>
          <w:numId w:val="37"/>
        </w:numPr>
      </w:pPr>
      <w:r>
        <w:t xml:space="preserve">The first time you run this you may have to install graph </w:t>
      </w:r>
      <w:proofErr w:type="spellStart"/>
      <w:r>
        <w:t>api</w:t>
      </w:r>
      <w:proofErr w:type="spellEnd"/>
      <w:r>
        <w:t xml:space="preserve"> which involves selecting Y repeatedly.</w:t>
      </w:r>
    </w:p>
    <w:p w14:paraId="5004F1F9" w14:textId="21FBB60B" w:rsidR="00467B80" w:rsidRDefault="00467B80" w:rsidP="00467B80">
      <w:pPr>
        <w:pStyle w:val="ListParagraph"/>
        <w:numPr>
          <w:ilvl w:val="0"/>
          <w:numId w:val="37"/>
        </w:numPr>
      </w:pPr>
      <w:r>
        <w:t>A windows login popup will appear, and authentication will be required for execution.</w:t>
      </w:r>
    </w:p>
    <w:p w14:paraId="23C71685" w14:textId="089D9179" w:rsidR="00467B80" w:rsidRDefault="00467B80" w:rsidP="00467B80">
      <w:pPr>
        <w:pStyle w:val="ListParagraph"/>
        <w:numPr>
          <w:ilvl w:val="0"/>
          <w:numId w:val="37"/>
        </w:numPr>
      </w:pPr>
      <w:r>
        <w:t>This script takes a long time, but when completed a table will populate in this folder with a list of licensed terminated users.</w:t>
      </w:r>
    </w:p>
    <w:p w14:paraId="6A9B69F3" w14:textId="65623A83" w:rsidR="00467B80" w:rsidRDefault="00467B80" w:rsidP="00467B80">
      <w:pPr>
        <w:pStyle w:val="Heading1"/>
      </w:pPr>
      <w:r>
        <w:t>Script Review</w:t>
      </w:r>
    </w:p>
    <w:p w14:paraId="1E886FBC" w14:textId="77777777" w:rsidR="00467B80" w:rsidRDefault="00467B80" w:rsidP="00467B80"/>
    <w:p w14:paraId="73332F2C" w14:textId="77777777" w:rsidR="00467B80" w:rsidRDefault="00467B80" w:rsidP="00467B80">
      <w:r>
        <w:t>### Script Overview</w:t>
      </w:r>
    </w:p>
    <w:p w14:paraId="0DA5ADD0" w14:textId="77777777" w:rsidR="00467B80" w:rsidRDefault="00467B80" w:rsidP="00467B80"/>
    <w:p w14:paraId="2809BDBC" w14:textId="77777777" w:rsidR="00467B80" w:rsidRDefault="00467B80" w:rsidP="00467B80">
      <w:r>
        <w:t>1. **Module Check and Installation**:</w:t>
      </w:r>
    </w:p>
    <w:p w14:paraId="18C09F7B" w14:textId="77777777" w:rsidR="00467B80" w:rsidRDefault="00467B80" w:rsidP="00467B80">
      <w:r>
        <w:t xml:space="preserve">   - The script first checks if the Microsoft Graph module is installed. If not, it installs the required modules.</w:t>
      </w:r>
    </w:p>
    <w:p w14:paraId="30B2DE6B" w14:textId="77777777" w:rsidR="00467B80" w:rsidRDefault="00467B80" w:rsidP="00467B80"/>
    <w:p w14:paraId="590B7334" w14:textId="77777777" w:rsidR="00467B80" w:rsidRDefault="00467B80" w:rsidP="00467B80">
      <w:r>
        <w:t>2. **User License Retrieval**:</w:t>
      </w:r>
    </w:p>
    <w:p w14:paraId="274F84E8" w14:textId="77777777" w:rsidR="00467B80" w:rsidRDefault="00467B80" w:rsidP="00467B80">
      <w:r>
        <w:t xml:space="preserve">   - It retrieves a list of disabled users and checks their licenses to identify specific types of licenses (E5, Telsa, Project, Visio).</w:t>
      </w:r>
    </w:p>
    <w:p w14:paraId="30AA8B27" w14:textId="77777777" w:rsidR="00467B80" w:rsidRDefault="00467B80" w:rsidP="00467B80"/>
    <w:p w14:paraId="19A92CF7" w14:textId="77777777" w:rsidR="00467B80" w:rsidRDefault="00467B80" w:rsidP="00467B80">
      <w:r>
        <w:t>3. **Output to CSV**:</w:t>
      </w:r>
    </w:p>
    <w:p w14:paraId="0A2EB263" w14:textId="77777777" w:rsidR="00467B80" w:rsidRDefault="00467B80" w:rsidP="00467B80">
      <w:r>
        <w:t xml:space="preserve">   - The script outputs the list of users with specific licenses to a CSV file.</w:t>
      </w:r>
    </w:p>
    <w:p w14:paraId="3C7E2B59" w14:textId="77777777" w:rsidR="00467B80" w:rsidRDefault="00467B80" w:rsidP="00467B80"/>
    <w:p w14:paraId="4F51D5B0" w14:textId="77777777" w:rsidR="00467B80" w:rsidRDefault="00467B80" w:rsidP="00467B80">
      <w:r>
        <w:t>4. **Main Execution**:</w:t>
      </w:r>
    </w:p>
    <w:p w14:paraId="117FB168" w14:textId="77777777" w:rsidR="00467B80" w:rsidRDefault="00467B80" w:rsidP="00467B80">
      <w:r>
        <w:t xml:space="preserve">   - The main function orchestrates the execution of the above steps.</w:t>
      </w:r>
    </w:p>
    <w:p w14:paraId="6AC5AEE8" w14:textId="77777777" w:rsidR="00467B80" w:rsidRDefault="00467B80" w:rsidP="00467B80"/>
    <w:p w14:paraId="3CD3E91A" w14:textId="77777777" w:rsidR="00467B80" w:rsidRDefault="00467B80" w:rsidP="00467B80">
      <w:r>
        <w:t>### Detailed Explanation</w:t>
      </w:r>
    </w:p>
    <w:p w14:paraId="28A256CD" w14:textId="77777777" w:rsidR="00467B80" w:rsidRDefault="00467B80" w:rsidP="00467B80"/>
    <w:p w14:paraId="76E8AD78" w14:textId="77777777" w:rsidR="00467B80" w:rsidRDefault="00467B80" w:rsidP="00467B80">
      <w:r>
        <w:t>#### 1. Module Check and Installation</w:t>
      </w:r>
    </w:p>
    <w:p w14:paraId="5753BADF" w14:textId="77777777" w:rsidR="00467B80" w:rsidRDefault="00467B80" w:rsidP="00467B80">
      <w:r>
        <w:t>```</w:t>
      </w:r>
      <w:proofErr w:type="spellStart"/>
      <w:r>
        <w:t>powershell</w:t>
      </w:r>
      <w:proofErr w:type="spellEnd"/>
    </w:p>
    <w:p w14:paraId="4234D49A" w14:textId="77777777" w:rsidR="00467B80" w:rsidRDefault="00467B80" w:rsidP="00467B80">
      <w:r>
        <w:t xml:space="preserve">function </w:t>
      </w:r>
      <w:proofErr w:type="spellStart"/>
      <w:r>
        <w:t>graphCheck</w:t>
      </w:r>
      <w:proofErr w:type="spellEnd"/>
      <w:r>
        <w:t xml:space="preserve"> {</w:t>
      </w:r>
    </w:p>
    <w:p w14:paraId="7FCCFEBE" w14:textId="77777777" w:rsidR="00467B80" w:rsidRDefault="00467B80" w:rsidP="00467B80">
      <w:r>
        <w:t xml:space="preserve">    $exists = Get-Module -</w:t>
      </w:r>
      <w:proofErr w:type="spellStart"/>
      <w:r>
        <w:t>ListAvailable</w:t>
      </w:r>
      <w:proofErr w:type="spellEnd"/>
      <w:r>
        <w:t xml:space="preserve"> -Name </w:t>
      </w:r>
      <w:proofErr w:type="spellStart"/>
      <w:r>
        <w:t>Microsoft.Graph</w:t>
      </w:r>
      <w:proofErr w:type="spellEnd"/>
    </w:p>
    <w:p w14:paraId="7655C751" w14:textId="77777777" w:rsidR="00467B80" w:rsidRDefault="00467B80" w:rsidP="00467B80">
      <w:r>
        <w:t xml:space="preserve">    $loop = $true</w:t>
      </w:r>
    </w:p>
    <w:p w14:paraId="53CC57D9" w14:textId="77777777" w:rsidR="00467B80" w:rsidRDefault="00467B80" w:rsidP="00467B80">
      <w:r>
        <w:t xml:space="preserve">    while ($loop) {</w:t>
      </w:r>
    </w:p>
    <w:p w14:paraId="61530F8C" w14:textId="77777777" w:rsidR="00467B80" w:rsidRDefault="00467B80" w:rsidP="00467B80">
      <w:r>
        <w:t xml:space="preserve">        if (!$exists) {</w:t>
      </w:r>
    </w:p>
    <w:p w14:paraId="4A886765" w14:textId="77777777" w:rsidR="00467B80" w:rsidRDefault="00467B80" w:rsidP="00467B80">
      <w:r>
        <w:lastRenderedPageBreak/>
        <w:t xml:space="preserve">            write-host "Graph module not installed, installing now"</w:t>
      </w:r>
    </w:p>
    <w:p w14:paraId="6DF358FE" w14:textId="77777777" w:rsidR="00467B80" w:rsidRDefault="00467B80" w:rsidP="00467B80">
      <w:r>
        <w:t xml:space="preserve">            Install-Module </w:t>
      </w:r>
      <w:proofErr w:type="spellStart"/>
      <w:r>
        <w:t>Microsoft.Graph</w:t>
      </w:r>
      <w:proofErr w:type="spellEnd"/>
      <w:r>
        <w:t xml:space="preserve"> -Scope </w:t>
      </w:r>
      <w:proofErr w:type="spellStart"/>
      <w:r>
        <w:t>CurrentUser</w:t>
      </w:r>
      <w:proofErr w:type="spellEnd"/>
      <w:r>
        <w:t xml:space="preserve"> -Repository </w:t>
      </w:r>
      <w:proofErr w:type="spellStart"/>
      <w:r>
        <w:t>PSGallery</w:t>
      </w:r>
      <w:proofErr w:type="spellEnd"/>
      <w:r>
        <w:t xml:space="preserve"> -Force</w:t>
      </w:r>
    </w:p>
    <w:p w14:paraId="2BA9F72B" w14:textId="77777777" w:rsidR="00467B80" w:rsidRDefault="00467B80" w:rsidP="00467B80">
      <w:r>
        <w:t xml:space="preserve">            Install-Module </w:t>
      </w:r>
      <w:proofErr w:type="spellStart"/>
      <w:r>
        <w:t>Microsoft.Graph.Beta</w:t>
      </w:r>
      <w:proofErr w:type="spellEnd"/>
      <w:r>
        <w:t xml:space="preserve"> -Repository </w:t>
      </w:r>
      <w:proofErr w:type="spellStart"/>
      <w:r>
        <w:t>PSGallery</w:t>
      </w:r>
      <w:proofErr w:type="spellEnd"/>
      <w:r>
        <w:t xml:space="preserve"> -Force</w:t>
      </w:r>
    </w:p>
    <w:p w14:paraId="327BFFDE" w14:textId="77777777" w:rsidR="00467B80" w:rsidRDefault="00467B80" w:rsidP="00467B80">
      <w:r>
        <w:t xml:space="preserve">            $exists = Get-Module -</w:t>
      </w:r>
      <w:proofErr w:type="spellStart"/>
      <w:r>
        <w:t>ListAvailable</w:t>
      </w:r>
      <w:proofErr w:type="spellEnd"/>
      <w:r>
        <w:t xml:space="preserve"> -Name </w:t>
      </w:r>
      <w:proofErr w:type="spellStart"/>
      <w:r>
        <w:t>Microsoft.Graph</w:t>
      </w:r>
      <w:proofErr w:type="spellEnd"/>
    </w:p>
    <w:p w14:paraId="5A13B9EB" w14:textId="77777777" w:rsidR="00467B80" w:rsidRDefault="00467B80" w:rsidP="00467B80">
      <w:r>
        <w:t xml:space="preserve">        }</w:t>
      </w:r>
    </w:p>
    <w:p w14:paraId="41D05725" w14:textId="77777777" w:rsidR="00467B80" w:rsidRDefault="00467B80" w:rsidP="00467B80">
      <w:r>
        <w:t xml:space="preserve">        else {</w:t>
      </w:r>
    </w:p>
    <w:p w14:paraId="70ABFA0F" w14:textId="77777777" w:rsidR="00467B80" w:rsidRDefault="00467B80" w:rsidP="00467B80">
      <w:r>
        <w:t xml:space="preserve">            write-host "Graph module is installed"</w:t>
      </w:r>
    </w:p>
    <w:p w14:paraId="10A50691" w14:textId="77777777" w:rsidR="00467B80" w:rsidRDefault="00467B80" w:rsidP="00467B80">
      <w:r>
        <w:t xml:space="preserve">            $loop = $false</w:t>
      </w:r>
    </w:p>
    <w:p w14:paraId="25F9988F" w14:textId="77777777" w:rsidR="00467B80" w:rsidRDefault="00467B80" w:rsidP="00467B80">
      <w:r>
        <w:t xml:space="preserve">        }</w:t>
      </w:r>
    </w:p>
    <w:p w14:paraId="735E5C0B" w14:textId="77777777" w:rsidR="00467B80" w:rsidRDefault="00467B80" w:rsidP="00467B80">
      <w:r>
        <w:t xml:space="preserve">    }</w:t>
      </w:r>
    </w:p>
    <w:p w14:paraId="05FE17BF" w14:textId="77777777" w:rsidR="00467B80" w:rsidRDefault="00467B80" w:rsidP="00467B80">
      <w:r>
        <w:t>}</w:t>
      </w:r>
    </w:p>
    <w:p w14:paraId="7FE1B6B3" w14:textId="77777777" w:rsidR="00467B80" w:rsidRDefault="00467B80" w:rsidP="00467B80">
      <w:r>
        <w:t>```</w:t>
      </w:r>
    </w:p>
    <w:p w14:paraId="112AF9B3" w14:textId="77777777" w:rsidR="00467B80" w:rsidRDefault="00467B80" w:rsidP="00467B80">
      <w:r>
        <w:t>- **</w:t>
      </w:r>
      <w:proofErr w:type="spellStart"/>
      <w:r>
        <w:t>graphCheck</w:t>
      </w:r>
      <w:proofErr w:type="spellEnd"/>
      <w:r>
        <w:t>**: This function checks if the Microsoft Graph module is installed. If not, it installs the module and its beta version. It loops until the module is confirmed to be installed.</w:t>
      </w:r>
    </w:p>
    <w:p w14:paraId="38BA077E" w14:textId="77777777" w:rsidR="00467B80" w:rsidRDefault="00467B80" w:rsidP="00467B80"/>
    <w:p w14:paraId="53BE40D8" w14:textId="77777777" w:rsidR="00467B80" w:rsidRDefault="00467B80" w:rsidP="00467B80">
      <w:r>
        <w:t>#### 2. User License Retrieval</w:t>
      </w:r>
    </w:p>
    <w:p w14:paraId="44CA70AA" w14:textId="77777777" w:rsidR="00467B80" w:rsidRDefault="00467B80" w:rsidP="00467B80">
      <w:r>
        <w:t>```</w:t>
      </w:r>
      <w:proofErr w:type="spellStart"/>
      <w:r>
        <w:t>powershell</w:t>
      </w:r>
      <w:proofErr w:type="spellEnd"/>
    </w:p>
    <w:p w14:paraId="25510D90" w14:textId="77777777" w:rsidR="00467B80" w:rsidRDefault="00467B80" w:rsidP="00467B80">
      <w:r>
        <w:t xml:space="preserve">function </w:t>
      </w:r>
      <w:proofErr w:type="spellStart"/>
      <w:r>
        <w:t>licensedArray</w:t>
      </w:r>
      <w:proofErr w:type="spellEnd"/>
      <w:r>
        <w:t xml:space="preserve"> {</w:t>
      </w:r>
    </w:p>
    <w:p w14:paraId="3182250E" w14:textId="77777777" w:rsidR="00467B80" w:rsidRDefault="00467B80" w:rsidP="00467B80">
      <w:r>
        <w:t xml:space="preserve">    $</w:t>
      </w:r>
      <w:proofErr w:type="spellStart"/>
      <w:r>
        <w:t>arr</w:t>
      </w:r>
      <w:proofErr w:type="spellEnd"/>
      <w:r>
        <w:t xml:space="preserve"> = @()</w:t>
      </w:r>
    </w:p>
    <w:p w14:paraId="68D45875" w14:textId="77777777" w:rsidR="00467B80" w:rsidRDefault="00467B80" w:rsidP="00467B80">
      <w:r>
        <w:t xml:space="preserve">    $users = Get-</w:t>
      </w:r>
      <w:proofErr w:type="spellStart"/>
      <w:r>
        <w:t>MgUser</w:t>
      </w:r>
      <w:proofErr w:type="spellEnd"/>
      <w:r>
        <w:t xml:space="preserve"> -All -Property id, </w:t>
      </w:r>
      <w:proofErr w:type="spellStart"/>
      <w:r>
        <w:t>userPrincipalName</w:t>
      </w:r>
      <w:proofErr w:type="spellEnd"/>
      <w:r>
        <w:t xml:space="preserve">, </w:t>
      </w:r>
      <w:proofErr w:type="spellStart"/>
      <w:r>
        <w:t>accountEnabled</w:t>
      </w:r>
      <w:proofErr w:type="spellEnd"/>
      <w:r>
        <w:t xml:space="preserve"> | Where-Object { $_.</w:t>
      </w:r>
      <w:proofErr w:type="spellStart"/>
      <w:r>
        <w:t>accountEnabled</w:t>
      </w:r>
      <w:proofErr w:type="spellEnd"/>
      <w:r>
        <w:t xml:space="preserve"> -eq $false } | select-object id, </w:t>
      </w:r>
      <w:proofErr w:type="spellStart"/>
      <w:r>
        <w:t>userPrincipalName</w:t>
      </w:r>
      <w:proofErr w:type="spellEnd"/>
      <w:r>
        <w:t xml:space="preserve">, </w:t>
      </w:r>
      <w:proofErr w:type="spellStart"/>
      <w:r>
        <w:t>accountEnabled</w:t>
      </w:r>
      <w:proofErr w:type="spellEnd"/>
    </w:p>
    <w:p w14:paraId="3552808F" w14:textId="77777777" w:rsidR="00467B80" w:rsidRDefault="00467B80" w:rsidP="00467B80">
      <w:r>
        <w:t xml:space="preserve">    </w:t>
      </w:r>
    </w:p>
    <w:p w14:paraId="391AB1AF" w14:textId="77777777" w:rsidR="00467B80" w:rsidRDefault="00467B80" w:rsidP="00467B80">
      <w:r>
        <w:t xml:space="preserve">    class user {</w:t>
      </w:r>
    </w:p>
    <w:p w14:paraId="501F6835" w14:textId="77777777" w:rsidR="00467B80" w:rsidRDefault="00467B80" w:rsidP="00467B80">
      <w:r>
        <w:t xml:space="preserve">        [string]$id</w:t>
      </w:r>
    </w:p>
    <w:p w14:paraId="5FED86BA" w14:textId="77777777" w:rsidR="00467B80" w:rsidRDefault="00467B80" w:rsidP="00467B80">
      <w:r>
        <w:t xml:space="preserve">        [string]$</w:t>
      </w:r>
      <w:proofErr w:type="spellStart"/>
      <w:r>
        <w:t>upn</w:t>
      </w:r>
      <w:proofErr w:type="spellEnd"/>
    </w:p>
    <w:p w14:paraId="365686BB" w14:textId="77777777" w:rsidR="00467B80" w:rsidRDefault="00467B80" w:rsidP="00467B80">
      <w:r>
        <w:t xml:space="preserve">        [string]$enabled</w:t>
      </w:r>
    </w:p>
    <w:p w14:paraId="307B82C2" w14:textId="77777777" w:rsidR="00467B80" w:rsidRDefault="00467B80" w:rsidP="00467B80">
      <w:r>
        <w:t xml:space="preserve">        [Boolean]$e5</w:t>
      </w:r>
    </w:p>
    <w:p w14:paraId="0D54299E" w14:textId="77777777" w:rsidR="00467B80" w:rsidRDefault="00467B80" w:rsidP="00467B80">
      <w:r>
        <w:t xml:space="preserve">        [Boolean]$Telsa</w:t>
      </w:r>
    </w:p>
    <w:p w14:paraId="70CD3D68" w14:textId="77777777" w:rsidR="00467B80" w:rsidRDefault="00467B80" w:rsidP="00467B80">
      <w:r>
        <w:t xml:space="preserve">        [Boolean]$project</w:t>
      </w:r>
    </w:p>
    <w:p w14:paraId="0CB9A2AA" w14:textId="77777777" w:rsidR="00467B80" w:rsidRDefault="00467B80" w:rsidP="00467B80">
      <w:r>
        <w:t xml:space="preserve">        [Boolean]$</w:t>
      </w:r>
      <w:proofErr w:type="spellStart"/>
      <w:r>
        <w:t>visio</w:t>
      </w:r>
      <w:proofErr w:type="spellEnd"/>
    </w:p>
    <w:p w14:paraId="48A20C2E" w14:textId="77777777" w:rsidR="00467B80" w:rsidRDefault="00467B80" w:rsidP="00467B80">
      <w:r>
        <w:t xml:space="preserve">    }</w:t>
      </w:r>
    </w:p>
    <w:p w14:paraId="0BBA11F0" w14:textId="77777777" w:rsidR="00467B80" w:rsidRDefault="00467B80" w:rsidP="00467B80">
      <w:r>
        <w:t xml:space="preserve">    </w:t>
      </w:r>
    </w:p>
    <w:p w14:paraId="7C4ED3C3" w14:textId="77777777" w:rsidR="00467B80" w:rsidRDefault="00467B80" w:rsidP="00467B80">
      <w:r>
        <w:t xml:space="preserve">    $users | </w:t>
      </w:r>
      <w:proofErr w:type="spellStart"/>
      <w:r>
        <w:t>ForEach</w:t>
      </w:r>
      <w:proofErr w:type="spellEnd"/>
      <w:r>
        <w:t>-Object {</w:t>
      </w:r>
    </w:p>
    <w:p w14:paraId="771EED27" w14:textId="77777777" w:rsidR="00467B80" w:rsidRDefault="00467B80" w:rsidP="00467B80">
      <w:r>
        <w:t xml:space="preserve">        $licenses = Get-</w:t>
      </w:r>
      <w:proofErr w:type="spellStart"/>
      <w:r>
        <w:t>MgUserLicenseDetail</w:t>
      </w:r>
      <w:proofErr w:type="spellEnd"/>
      <w:r>
        <w:t xml:space="preserve"> -</w:t>
      </w:r>
      <w:proofErr w:type="spellStart"/>
      <w:r>
        <w:t>UserId</w:t>
      </w:r>
      <w:proofErr w:type="spellEnd"/>
      <w:r>
        <w:t xml:space="preserve"> $_.id | select-object </w:t>
      </w:r>
      <w:proofErr w:type="spellStart"/>
      <w:r>
        <w:t>SkuPartNumber</w:t>
      </w:r>
      <w:proofErr w:type="spellEnd"/>
    </w:p>
    <w:p w14:paraId="787CE12F" w14:textId="77777777" w:rsidR="00467B80" w:rsidRDefault="00467B80" w:rsidP="00467B80">
      <w:r>
        <w:t xml:space="preserve">        $user = [user]@{</w:t>
      </w:r>
    </w:p>
    <w:p w14:paraId="69D7B731" w14:textId="77777777" w:rsidR="00467B80" w:rsidRDefault="00467B80" w:rsidP="00467B80">
      <w:r>
        <w:t xml:space="preserve">            id      = $_.id</w:t>
      </w:r>
    </w:p>
    <w:p w14:paraId="139BBB07" w14:textId="77777777" w:rsidR="00467B80" w:rsidRDefault="00467B80" w:rsidP="00467B80">
      <w:r>
        <w:t xml:space="preserve">            </w:t>
      </w:r>
      <w:proofErr w:type="spellStart"/>
      <w:r>
        <w:t>upn</w:t>
      </w:r>
      <w:proofErr w:type="spellEnd"/>
      <w:r>
        <w:t xml:space="preserve">     = $_.</w:t>
      </w:r>
      <w:proofErr w:type="spellStart"/>
      <w:r>
        <w:t>userPrincipalName</w:t>
      </w:r>
      <w:proofErr w:type="spellEnd"/>
    </w:p>
    <w:p w14:paraId="5862C86B" w14:textId="77777777" w:rsidR="00467B80" w:rsidRDefault="00467B80" w:rsidP="00467B80">
      <w:r>
        <w:t xml:space="preserve">            enabled = $_ | select-object -</w:t>
      </w:r>
      <w:proofErr w:type="spellStart"/>
      <w:r>
        <w:t>ExpandProperty</w:t>
      </w:r>
      <w:proofErr w:type="spellEnd"/>
      <w:r>
        <w:t xml:space="preserve"> </w:t>
      </w:r>
      <w:proofErr w:type="spellStart"/>
      <w:r>
        <w:t>accountEnabled</w:t>
      </w:r>
      <w:proofErr w:type="spellEnd"/>
      <w:r>
        <w:t xml:space="preserve"> </w:t>
      </w:r>
    </w:p>
    <w:p w14:paraId="60AF98A5" w14:textId="77777777" w:rsidR="00467B80" w:rsidRDefault="00467B80" w:rsidP="00467B80">
      <w:r>
        <w:t xml:space="preserve">            e5      = if ($licenses | where-object { $_.</w:t>
      </w:r>
      <w:proofErr w:type="spellStart"/>
      <w:r>
        <w:t>skuPartNumber</w:t>
      </w:r>
      <w:proofErr w:type="spellEnd"/>
      <w:r>
        <w:t xml:space="preserve"> -like "*E5*" } ) { $true } else { $false }</w:t>
      </w:r>
    </w:p>
    <w:p w14:paraId="4B7FE1BC" w14:textId="77777777" w:rsidR="00467B80" w:rsidRDefault="00467B80" w:rsidP="00467B80">
      <w:r>
        <w:t xml:space="preserve">            Telsa   = if ($licenses | where-object { $_.</w:t>
      </w:r>
      <w:proofErr w:type="spellStart"/>
      <w:r>
        <w:t>skuPartNumber</w:t>
      </w:r>
      <w:proofErr w:type="spellEnd"/>
      <w:r>
        <w:t xml:space="preserve"> -like "*MCOPSTNEAU2*" } ) { $true } else { $false }</w:t>
      </w:r>
    </w:p>
    <w:p w14:paraId="0403C371" w14:textId="77777777" w:rsidR="00467B80" w:rsidRDefault="00467B80" w:rsidP="00467B80">
      <w:r>
        <w:t xml:space="preserve">            project = if ($licenses | where-object { $_.</w:t>
      </w:r>
      <w:proofErr w:type="spellStart"/>
      <w:r>
        <w:t>skuPartNumber</w:t>
      </w:r>
      <w:proofErr w:type="spellEnd"/>
      <w:r>
        <w:t xml:space="preserve"> -like "*PROJECT*" } ) { $true } else { $false }</w:t>
      </w:r>
    </w:p>
    <w:p w14:paraId="1F6D66DF" w14:textId="77777777" w:rsidR="00467B80" w:rsidRDefault="00467B80" w:rsidP="00467B80">
      <w:r>
        <w:t xml:space="preserve">            </w:t>
      </w:r>
      <w:proofErr w:type="spellStart"/>
      <w:r>
        <w:t>visio</w:t>
      </w:r>
      <w:proofErr w:type="spellEnd"/>
      <w:r>
        <w:t xml:space="preserve">   = if ($licenses | where-object { $_.</w:t>
      </w:r>
      <w:proofErr w:type="spellStart"/>
      <w:r>
        <w:t>skuPartNumber</w:t>
      </w:r>
      <w:proofErr w:type="spellEnd"/>
      <w:r>
        <w:t xml:space="preserve"> -like "*VISIO*" } ) { $true } else { $false }    </w:t>
      </w:r>
    </w:p>
    <w:p w14:paraId="431041EB" w14:textId="77777777" w:rsidR="00467B80" w:rsidRDefault="00467B80" w:rsidP="00467B80">
      <w:r>
        <w:t xml:space="preserve">        }</w:t>
      </w:r>
    </w:p>
    <w:p w14:paraId="61BDA418" w14:textId="77777777" w:rsidR="00467B80" w:rsidRDefault="00467B80" w:rsidP="00467B80">
      <w:r>
        <w:t xml:space="preserve">        if ($user.e5 -eq $true -or $</w:t>
      </w:r>
      <w:proofErr w:type="spellStart"/>
      <w:r>
        <w:t>user.Telsa</w:t>
      </w:r>
      <w:proofErr w:type="spellEnd"/>
      <w:r>
        <w:t xml:space="preserve"> -eq $true -or $</w:t>
      </w:r>
      <w:proofErr w:type="spellStart"/>
      <w:r>
        <w:t>user.project</w:t>
      </w:r>
      <w:proofErr w:type="spellEnd"/>
      <w:r>
        <w:t xml:space="preserve"> -eq $true -or $</w:t>
      </w:r>
      <w:proofErr w:type="spellStart"/>
      <w:r>
        <w:t>user.visio</w:t>
      </w:r>
      <w:proofErr w:type="spellEnd"/>
      <w:r>
        <w:t xml:space="preserve"> -eq $true) {</w:t>
      </w:r>
    </w:p>
    <w:p w14:paraId="434D10C0" w14:textId="77777777" w:rsidR="00467B80" w:rsidRDefault="00467B80" w:rsidP="00467B80">
      <w:r>
        <w:t xml:space="preserve">            $</w:t>
      </w:r>
      <w:proofErr w:type="spellStart"/>
      <w:r>
        <w:t>arr</w:t>
      </w:r>
      <w:proofErr w:type="spellEnd"/>
      <w:r>
        <w:t xml:space="preserve"> += $user</w:t>
      </w:r>
    </w:p>
    <w:p w14:paraId="7E885C07" w14:textId="77777777" w:rsidR="00467B80" w:rsidRDefault="00467B80" w:rsidP="00467B80">
      <w:r>
        <w:t xml:space="preserve">        }</w:t>
      </w:r>
    </w:p>
    <w:p w14:paraId="503F8748" w14:textId="77777777" w:rsidR="00467B80" w:rsidRDefault="00467B80" w:rsidP="00467B80">
      <w:r>
        <w:t xml:space="preserve">    }</w:t>
      </w:r>
    </w:p>
    <w:p w14:paraId="3035B00C" w14:textId="77777777" w:rsidR="00467B80" w:rsidRDefault="00467B80" w:rsidP="00467B80">
      <w:r>
        <w:t xml:space="preserve">    return $</w:t>
      </w:r>
      <w:proofErr w:type="spellStart"/>
      <w:r>
        <w:t>arr</w:t>
      </w:r>
      <w:proofErr w:type="spellEnd"/>
    </w:p>
    <w:p w14:paraId="16AF7C80" w14:textId="77777777" w:rsidR="00467B80" w:rsidRDefault="00467B80" w:rsidP="00467B80">
      <w:r>
        <w:t>}</w:t>
      </w:r>
    </w:p>
    <w:p w14:paraId="6548008E" w14:textId="77777777" w:rsidR="00467B80" w:rsidRDefault="00467B80" w:rsidP="00467B80">
      <w:r>
        <w:t>```</w:t>
      </w:r>
    </w:p>
    <w:p w14:paraId="164A416C" w14:textId="77777777" w:rsidR="00467B80" w:rsidRDefault="00467B80" w:rsidP="00467B80">
      <w:r>
        <w:t>- **</w:t>
      </w:r>
      <w:proofErr w:type="spellStart"/>
      <w:r>
        <w:t>licensedArray</w:t>
      </w:r>
      <w:proofErr w:type="spellEnd"/>
      <w:r>
        <w:t>**: This function retrieves a list of disabled users and their licenses. It creates a custom user object for each user and checks for specific licenses (E5, Telsa, Project, Visio). Users with any of these licenses are added to an array.</w:t>
      </w:r>
    </w:p>
    <w:p w14:paraId="39BC8D0C" w14:textId="77777777" w:rsidR="00467B80" w:rsidRDefault="00467B80" w:rsidP="00467B80"/>
    <w:p w14:paraId="117BE3C6" w14:textId="77777777" w:rsidR="00467B80" w:rsidRDefault="00467B80" w:rsidP="00467B80">
      <w:r>
        <w:t>#### 3. Output to CSV</w:t>
      </w:r>
    </w:p>
    <w:p w14:paraId="58DDD14F" w14:textId="77777777" w:rsidR="00467B80" w:rsidRDefault="00467B80" w:rsidP="00467B80">
      <w:r>
        <w:t>```</w:t>
      </w:r>
      <w:proofErr w:type="spellStart"/>
      <w:r>
        <w:t>powershell</w:t>
      </w:r>
      <w:proofErr w:type="spellEnd"/>
    </w:p>
    <w:p w14:paraId="50B3AE3F" w14:textId="77777777" w:rsidR="00467B80" w:rsidRDefault="00467B80" w:rsidP="00467B80">
      <w:r>
        <w:t xml:space="preserve">function </w:t>
      </w:r>
      <w:proofErr w:type="spellStart"/>
      <w:r>
        <w:t>outputarray</w:t>
      </w:r>
      <w:proofErr w:type="spellEnd"/>
      <w:r>
        <w:t>($</w:t>
      </w:r>
      <w:proofErr w:type="spellStart"/>
      <w:r>
        <w:t>arr</w:t>
      </w:r>
      <w:proofErr w:type="spellEnd"/>
      <w:r>
        <w:t>, $</w:t>
      </w:r>
      <w:proofErr w:type="spellStart"/>
      <w:r>
        <w:t>fileName</w:t>
      </w:r>
      <w:proofErr w:type="spellEnd"/>
      <w:r>
        <w:t>) {</w:t>
      </w:r>
    </w:p>
    <w:p w14:paraId="18308BF8" w14:textId="77777777" w:rsidR="00467B80" w:rsidRDefault="00467B80" w:rsidP="00467B80">
      <w:r>
        <w:t xml:space="preserve">    $</w:t>
      </w:r>
      <w:proofErr w:type="spellStart"/>
      <w:r>
        <w:t>arr</w:t>
      </w:r>
      <w:proofErr w:type="spellEnd"/>
      <w:r>
        <w:t xml:space="preserve"> | Export-Csv -Path "$</w:t>
      </w:r>
      <w:proofErr w:type="spellStart"/>
      <w:r>
        <w:t>psscriptroot</w:t>
      </w:r>
      <w:proofErr w:type="spellEnd"/>
      <w:r>
        <w:t>\$filename.csv" -</w:t>
      </w:r>
      <w:proofErr w:type="spellStart"/>
      <w:r>
        <w:t>NoTypeInformation</w:t>
      </w:r>
      <w:proofErr w:type="spellEnd"/>
      <w:r>
        <w:t xml:space="preserve"> -Append</w:t>
      </w:r>
    </w:p>
    <w:p w14:paraId="19765DD9" w14:textId="77777777" w:rsidR="00467B80" w:rsidRDefault="00467B80" w:rsidP="00467B80">
      <w:r>
        <w:t>}</w:t>
      </w:r>
    </w:p>
    <w:p w14:paraId="6CFAFC83" w14:textId="77777777" w:rsidR="00467B80" w:rsidRDefault="00467B80" w:rsidP="00467B80">
      <w:r>
        <w:t>```</w:t>
      </w:r>
    </w:p>
    <w:p w14:paraId="73B60DA5" w14:textId="77777777" w:rsidR="00467B80" w:rsidRDefault="00467B80" w:rsidP="00467B80">
      <w:r>
        <w:t>- **</w:t>
      </w:r>
      <w:proofErr w:type="spellStart"/>
      <w:r>
        <w:t>outputarray</w:t>
      </w:r>
      <w:proofErr w:type="spellEnd"/>
      <w:r>
        <w:t>**: This function exports the array of users with licenses to a CSV file.</w:t>
      </w:r>
    </w:p>
    <w:p w14:paraId="2A366E0D" w14:textId="77777777" w:rsidR="00467B80" w:rsidRDefault="00467B80" w:rsidP="00467B80"/>
    <w:p w14:paraId="0528ACFC" w14:textId="77777777" w:rsidR="00467B80" w:rsidRDefault="00467B80" w:rsidP="00467B80">
      <w:r>
        <w:t>#### 4. Main Execution</w:t>
      </w:r>
    </w:p>
    <w:p w14:paraId="0481053C" w14:textId="77777777" w:rsidR="00467B80" w:rsidRDefault="00467B80" w:rsidP="00467B80">
      <w:r>
        <w:t>```</w:t>
      </w:r>
      <w:proofErr w:type="spellStart"/>
      <w:r>
        <w:t>powershell</w:t>
      </w:r>
      <w:proofErr w:type="spellEnd"/>
    </w:p>
    <w:p w14:paraId="64B27F6C" w14:textId="77777777" w:rsidR="00467B80" w:rsidRDefault="00467B80" w:rsidP="00467B80">
      <w:r>
        <w:t>function main {</w:t>
      </w:r>
    </w:p>
    <w:p w14:paraId="2ECF4E04" w14:textId="77777777" w:rsidR="00467B80" w:rsidRDefault="00467B80" w:rsidP="00467B80">
      <w:r>
        <w:t xml:space="preserve">    </w:t>
      </w:r>
      <w:proofErr w:type="spellStart"/>
      <w:r>
        <w:t>graphCheck</w:t>
      </w:r>
      <w:proofErr w:type="spellEnd"/>
    </w:p>
    <w:p w14:paraId="61F0CBFD" w14:textId="77777777" w:rsidR="00467B80" w:rsidRDefault="00467B80" w:rsidP="00467B80">
      <w:r>
        <w:t xml:space="preserve">    Connect-</w:t>
      </w:r>
      <w:proofErr w:type="spellStart"/>
      <w:r>
        <w:t>MgGraph</w:t>
      </w:r>
      <w:proofErr w:type="spellEnd"/>
      <w:r>
        <w:t xml:space="preserve"> -</w:t>
      </w:r>
      <w:proofErr w:type="spellStart"/>
      <w:r>
        <w:t>NoWelcome</w:t>
      </w:r>
      <w:proofErr w:type="spellEnd"/>
    </w:p>
    <w:p w14:paraId="6DCE8F42" w14:textId="77777777" w:rsidR="00467B80" w:rsidRDefault="00467B80" w:rsidP="00467B80">
      <w:r>
        <w:t xml:space="preserve">    $</w:t>
      </w:r>
      <w:proofErr w:type="spellStart"/>
      <w:r>
        <w:t>userArray</w:t>
      </w:r>
      <w:proofErr w:type="spellEnd"/>
      <w:r>
        <w:t xml:space="preserve"> = </w:t>
      </w:r>
      <w:proofErr w:type="spellStart"/>
      <w:r>
        <w:t>licensedArray</w:t>
      </w:r>
      <w:proofErr w:type="spellEnd"/>
    </w:p>
    <w:p w14:paraId="285ADBD4" w14:textId="77777777" w:rsidR="00467B80" w:rsidRDefault="00467B80" w:rsidP="00467B80">
      <w:r>
        <w:t xml:space="preserve">    $</w:t>
      </w:r>
      <w:proofErr w:type="spellStart"/>
      <w:r>
        <w:t>licensed_retired</w:t>
      </w:r>
      <w:proofErr w:type="spellEnd"/>
      <w:r>
        <w:t xml:space="preserve"> = Retired-with-licenses $</w:t>
      </w:r>
      <w:proofErr w:type="spellStart"/>
      <w:r>
        <w:t>userArray</w:t>
      </w:r>
      <w:proofErr w:type="spellEnd"/>
    </w:p>
    <w:p w14:paraId="40B00971" w14:textId="77777777" w:rsidR="00467B80" w:rsidRDefault="00467B80" w:rsidP="00467B80">
      <w:r>
        <w:t xml:space="preserve">    </w:t>
      </w:r>
      <w:proofErr w:type="spellStart"/>
      <w:r>
        <w:t>outputarray</w:t>
      </w:r>
      <w:proofErr w:type="spellEnd"/>
      <w:r>
        <w:t xml:space="preserve"> $</w:t>
      </w:r>
      <w:proofErr w:type="spellStart"/>
      <w:r>
        <w:t>licensed_retired</w:t>
      </w:r>
      <w:proofErr w:type="spellEnd"/>
      <w:r>
        <w:t xml:space="preserve"> "</w:t>
      </w:r>
      <w:proofErr w:type="spellStart"/>
      <w:r>
        <w:t>LicenceAudit</w:t>
      </w:r>
      <w:proofErr w:type="spellEnd"/>
      <w:r>
        <w:t xml:space="preserve"> retired users with licences"</w:t>
      </w:r>
    </w:p>
    <w:p w14:paraId="3C66FB15" w14:textId="77777777" w:rsidR="00467B80" w:rsidRDefault="00467B80" w:rsidP="00467B80">
      <w:r>
        <w:t xml:space="preserve">    Disconnect-</w:t>
      </w:r>
      <w:proofErr w:type="spellStart"/>
      <w:r>
        <w:t>MgGraph</w:t>
      </w:r>
      <w:proofErr w:type="spellEnd"/>
    </w:p>
    <w:p w14:paraId="55BB35F6" w14:textId="77777777" w:rsidR="00467B80" w:rsidRDefault="00467B80" w:rsidP="00467B80">
      <w:r>
        <w:t xml:space="preserve">    write-host "Script complete"</w:t>
      </w:r>
    </w:p>
    <w:p w14:paraId="0A11F656" w14:textId="77777777" w:rsidR="00467B80" w:rsidRDefault="00467B80" w:rsidP="00467B80">
      <w:r>
        <w:t xml:space="preserve">    start-sleep -s 3</w:t>
      </w:r>
    </w:p>
    <w:p w14:paraId="6E23FE28" w14:textId="77777777" w:rsidR="00467B80" w:rsidRDefault="00467B80" w:rsidP="00467B80">
      <w:r>
        <w:t>}</w:t>
      </w:r>
    </w:p>
    <w:p w14:paraId="75DA3838" w14:textId="77777777" w:rsidR="00467B80" w:rsidRDefault="00467B80" w:rsidP="00467B80">
      <w:r>
        <w:t>main</w:t>
      </w:r>
    </w:p>
    <w:p w14:paraId="4FABA791" w14:textId="77777777" w:rsidR="00467B80" w:rsidRDefault="00467B80" w:rsidP="00467B80">
      <w:r>
        <w:t>```</w:t>
      </w:r>
    </w:p>
    <w:p w14:paraId="07483CD2" w14:textId="77777777" w:rsidR="00467B80" w:rsidRDefault="00467B80" w:rsidP="00467B80">
      <w:r>
        <w:t>- **main**: This function orchestrates the script execution. It checks for the required modules, connects to Microsoft Graph, retrieves the list of users with licenses, exports the data to a CSV file, and then disconnects from Microsoft Graph.</w:t>
      </w:r>
    </w:p>
    <w:p w14:paraId="79520147" w14:textId="77777777" w:rsidR="00467B80" w:rsidRDefault="00467B80" w:rsidP="00467B80"/>
    <w:p w14:paraId="5A07FB73" w14:textId="77777777" w:rsidR="00467B80" w:rsidRDefault="00467B80" w:rsidP="00467B80">
      <w:r>
        <w:t>### Summary</w:t>
      </w:r>
    </w:p>
    <w:p w14:paraId="7F4651F3" w14:textId="77777777" w:rsidR="00467B80" w:rsidRDefault="00467B80" w:rsidP="00467B80">
      <w:r>
        <w:t>This script automates the process of auditing licenses for disabled users in an organization by:</w:t>
      </w:r>
    </w:p>
    <w:p w14:paraId="47C2DC0D" w14:textId="77777777" w:rsidR="00467B80" w:rsidRDefault="00467B80" w:rsidP="00467B80">
      <w:r>
        <w:t>1. Ensuring the necessary modules are installed.</w:t>
      </w:r>
    </w:p>
    <w:p w14:paraId="1980B378" w14:textId="77777777" w:rsidR="00467B80" w:rsidRDefault="00467B80" w:rsidP="00467B80">
      <w:r>
        <w:t>2. Retrieving and filtering users based on their license details.</w:t>
      </w:r>
    </w:p>
    <w:p w14:paraId="7A396E83" w14:textId="7971C6C6" w:rsidR="00467B80" w:rsidRPr="00467B80" w:rsidRDefault="00467B80" w:rsidP="00467B80">
      <w:r>
        <w:t>3. Exporting the filtered data to a CSV file for further analysis or action.</w:t>
      </w:r>
    </w:p>
    <w:sectPr w:rsidR="00467B80" w:rsidRPr="00467B80" w:rsidSect="00467B80">
      <w:headerReference w:type="default" r:id="rId10"/>
      <w:pgSz w:w="11909" w:h="16834" w:code="9"/>
      <w:pgMar w:top="1418" w:right="907" w:bottom="1134" w:left="907" w:header="720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AC7A1" w14:textId="77777777" w:rsidR="000C5388" w:rsidRDefault="000C5388">
      <w:r>
        <w:separator/>
      </w:r>
    </w:p>
  </w:endnote>
  <w:endnote w:type="continuationSeparator" w:id="0">
    <w:p w14:paraId="734AFD03" w14:textId="77777777" w:rsidR="000C5388" w:rsidRDefault="000C5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7119E" w14:textId="77777777" w:rsidR="000C5388" w:rsidRDefault="000C5388">
      <w:r>
        <w:separator/>
      </w:r>
    </w:p>
  </w:footnote>
  <w:footnote w:type="continuationSeparator" w:id="0">
    <w:p w14:paraId="7EA65BF4" w14:textId="77777777" w:rsidR="000C5388" w:rsidRDefault="000C5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3D7F3" w14:textId="5498346E" w:rsidR="00483131" w:rsidRPr="003F1551" w:rsidRDefault="00483131" w:rsidP="003F1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6FC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74C7E"/>
    <w:multiLevelType w:val="hybridMultilevel"/>
    <w:tmpl w:val="9460A526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1F07D6"/>
    <w:multiLevelType w:val="multilevel"/>
    <w:tmpl w:val="4A0C1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795870"/>
    <w:multiLevelType w:val="hybridMultilevel"/>
    <w:tmpl w:val="04F20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400EC"/>
    <w:multiLevelType w:val="hybridMultilevel"/>
    <w:tmpl w:val="3808D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135EC"/>
    <w:multiLevelType w:val="hybridMultilevel"/>
    <w:tmpl w:val="A5C4D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F2A94"/>
    <w:multiLevelType w:val="hybridMultilevel"/>
    <w:tmpl w:val="3DB6BB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345EC"/>
    <w:multiLevelType w:val="hybridMultilevel"/>
    <w:tmpl w:val="6E90E2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231B1"/>
    <w:multiLevelType w:val="hybridMultilevel"/>
    <w:tmpl w:val="1A2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816A3E"/>
    <w:multiLevelType w:val="hybridMultilevel"/>
    <w:tmpl w:val="3446E3EA"/>
    <w:lvl w:ilvl="0" w:tplc="0C09000F">
      <w:start w:val="1"/>
      <w:numFmt w:val="decimal"/>
      <w:lvlText w:val="%1."/>
      <w:lvlJc w:val="left"/>
      <w:pPr>
        <w:ind w:left="3600" w:hanging="360"/>
      </w:pPr>
    </w:lvl>
    <w:lvl w:ilvl="1" w:tplc="0C090019" w:tentative="1">
      <w:start w:val="1"/>
      <w:numFmt w:val="lowerLetter"/>
      <w:lvlText w:val="%2."/>
      <w:lvlJc w:val="left"/>
      <w:pPr>
        <w:ind w:left="4320" w:hanging="360"/>
      </w:pPr>
    </w:lvl>
    <w:lvl w:ilvl="2" w:tplc="0C09001B" w:tentative="1">
      <w:start w:val="1"/>
      <w:numFmt w:val="lowerRoman"/>
      <w:lvlText w:val="%3."/>
      <w:lvlJc w:val="right"/>
      <w:pPr>
        <w:ind w:left="5040" w:hanging="180"/>
      </w:pPr>
    </w:lvl>
    <w:lvl w:ilvl="3" w:tplc="0C09000F" w:tentative="1">
      <w:start w:val="1"/>
      <w:numFmt w:val="decimal"/>
      <w:lvlText w:val="%4."/>
      <w:lvlJc w:val="left"/>
      <w:pPr>
        <w:ind w:left="5760" w:hanging="360"/>
      </w:pPr>
    </w:lvl>
    <w:lvl w:ilvl="4" w:tplc="0C090019" w:tentative="1">
      <w:start w:val="1"/>
      <w:numFmt w:val="lowerLetter"/>
      <w:lvlText w:val="%5."/>
      <w:lvlJc w:val="left"/>
      <w:pPr>
        <w:ind w:left="6480" w:hanging="360"/>
      </w:pPr>
    </w:lvl>
    <w:lvl w:ilvl="5" w:tplc="0C09001B" w:tentative="1">
      <w:start w:val="1"/>
      <w:numFmt w:val="lowerRoman"/>
      <w:lvlText w:val="%6."/>
      <w:lvlJc w:val="right"/>
      <w:pPr>
        <w:ind w:left="7200" w:hanging="180"/>
      </w:pPr>
    </w:lvl>
    <w:lvl w:ilvl="6" w:tplc="0C09000F" w:tentative="1">
      <w:start w:val="1"/>
      <w:numFmt w:val="decimal"/>
      <w:lvlText w:val="%7."/>
      <w:lvlJc w:val="left"/>
      <w:pPr>
        <w:ind w:left="7920" w:hanging="360"/>
      </w:pPr>
    </w:lvl>
    <w:lvl w:ilvl="7" w:tplc="0C090019" w:tentative="1">
      <w:start w:val="1"/>
      <w:numFmt w:val="lowerLetter"/>
      <w:lvlText w:val="%8."/>
      <w:lvlJc w:val="left"/>
      <w:pPr>
        <w:ind w:left="8640" w:hanging="360"/>
      </w:pPr>
    </w:lvl>
    <w:lvl w:ilvl="8" w:tplc="0C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135E1E0E"/>
    <w:multiLevelType w:val="hybridMultilevel"/>
    <w:tmpl w:val="C9B240C8"/>
    <w:lvl w:ilvl="0" w:tplc="0C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1C436D7D"/>
    <w:multiLevelType w:val="hybridMultilevel"/>
    <w:tmpl w:val="411C1D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23580"/>
    <w:multiLevelType w:val="hybridMultilevel"/>
    <w:tmpl w:val="437420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97039"/>
    <w:multiLevelType w:val="hybridMultilevel"/>
    <w:tmpl w:val="2708E5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E5190B"/>
    <w:multiLevelType w:val="hybridMultilevel"/>
    <w:tmpl w:val="C6DC7FAE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23A3515A"/>
    <w:multiLevelType w:val="hybridMultilevel"/>
    <w:tmpl w:val="6ABAF5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202731"/>
    <w:multiLevelType w:val="hybridMultilevel"/>
    <w:tmpl w:val="6D8E4A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2932BE"/>
    <w:multiLevelType w:val="hybridMultilevel"/>
    <w:tmpl w:val="E48A1D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730326"/>
    <w:multiLevelType w:val="hybridMultilevel"/>
    <w:tmpl w:val="DA6E3C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E7B2C"/>
    <w:multiLevelType w:val="hybridMultilevel"/>
    <w:tmpl w:val="259E7A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B83CDF"/>
    <w:multiLevelType w:val="hybridMultilevel"/>
    <w:tmpl w:val="4672D572"/>
    <w:lvl w:ilvl="0" w:tplc="47DAF3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417D3"/>
    <w:multiLevelType w:val="hybridMultilevel"/>
    <w:tmpl w:val="746CD2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1B4166"/>
    <w:multiLevelType w:val="hybridMultilevel"/>
    <w:tmpl w:val="539044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B695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59F3148"/>
    <w:multiLevelType w:val="hybridMultilevel"/>
    <w:tmpl w:val="8F6820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41ED2"/>
    <w:multiLevelType w:val="hybridMultilevel"/>
    <w:tmpl w:val="4A0C19A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13408F"/>
    <w:multiLevelType w:val="hybridMultilevel"/>
    <w:tmpl w:val="B9B00748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7C971F7"/>
    <w:multiLevelType w:val="hybridMultilevel"/>
    <w:tmpl w:val="D1E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5705F2"/>
    <w:multiLevelType w:val="hybridMultilevel"/>
    <w:tmpl w:val="DD78F0C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A91136"/>
    <w:multiLevelType w:val="hybridMultilevel"/>
    <w:tmpl w:val="33F6DD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3107E2"/>
    <w:multiLevelType w:val="hybridMultilevel"/>
    <w:tmpl w:val="3B3017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A038A8"/>
    <w:multiLevelType w:val="hybridMultilevel"/>
    <w:tmpl w:val="8E445810"/>
    <w:lvl w:ilvl="0" w:tplc="47DAF3A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3A5365"/>
    <w:multiLevelType w:val="hybridMultilevel"/>
    <w:tmpl w:val="0D6A2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C275C0"/>
    <w:multiLevelType w:val="hybridMultilevel"/>
    <w:tmpl w:val="911C5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A4041A"/>
    <w:multiLevelType w:val="hybridMultilevel"/>
    <w:tmpl w:val="8760CEE8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8A2F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6" w15:restartNumberingAfterBreak="0">
    <w:nsid w:val="7A530E27"/>
    <w:multiLevelType w:val="hybridMultilevel"/>
    <w:tmpl w:val="4A3076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454538">
    <w:abstractNumId w:val="0"/>
  </w:num>
  <w:num w:numId="2" w16cid:durableId="898595780">
    <w:abstractNumId w:val="23"/>
  </w:num>
  <w:num w:numId="3" w16cid:durableId="258801770">
    <w:abstractNumId w:val="35"/>
  </w:num>
  <w:num w:numId="4" w16cid:durableId="276252172">
    <w:abstractNumId w:val="34"/>
  </w:num>
  <w:num w:numId="5" w16cid:durableId="1464348761">
    <w:abstractNumId w:val="10"/>
  </w:num>
  <w:num w:numId="6" w16cid:durableId="659621458">
    <w:abstractNumId w:val="15"/>
  </w:num>
  <w:num w:numId="7" w16cid:durableId="435754786">
    <w:abstractNumId w:val="25"/>
  </w:num>
  <w:num w:numId="8" w16cid:durableId="1165366131">
    <w:abstractNumId w:val="2"/>
  </w:num>
  <w:num w:numId="9" w16cid:durableId="1347709653">
    <w:abstractNumId w:val="20"/>
  </w:num>
  <w:num w:numId="10" w16cid:durableId="1517815365">
    <w:abstractNumId w:val="31"/>
  </w:num>
  <w:num w:numId="11" w16cid:durableId="1176572771">
    <w:abstractNumId w:val="30"/>
  </w:num>
  <w:num w:numId="12" w16cid:durableId="1775782352">
    <w:abstractNumId w:val="19"/>
  </w:num>
  <w:num w:numId="13" w16cid:durableId="373233851">
    <w:abstractNumId w:val="6"/>
  </w:num>
  <w:num w:numId="14" w16cid:durableId="1847208066">
    <w:abstractNumId w:val="32"/>
  </w:num>
  <w:num w:numId="15" w16cid:durableId="2113161752">
    <w:abstractNumId w:val="12"/>
  </w:num>
  <w:num w:numId="16" w16cid:durableId="284309309">
    <w:abstractNumId w:val="36"/>
  </w:num>
  <w:num w:numId="17" w16cid:durableId="734356274">
    <w:abstractNumId w:val="22"/>
  </w:num>
  <w:num w:numId="18" w16cid:durableId="1616326699">
    <w:abstractNumId w:val="8"/>
  </w:num>
  <w:num w:numId="19" w16cid:durableId="75446484">
    <w:abstractNumId w:val="27"/>
  </w:num>
  <w:num w:numId="20" w16cid:durableId="776174047">
    <w:abstractNumId w:val="4"/>
  </w:num>
  <w:num w:numId="21" w16cid:durableId="297147089">
    <w:abstractNumId w:val="3"/>
  </w:num>
  <w:num w:numId="22" w16cid:durableId="384719595">
    <w:abstractNumId w:val="21"/>
  </w:num>
  <w:num w:numId="23" w16cid:durableId="586381270">
    <w:abstractNumId w:val="11"/>
  </w:num>
  <w:num w:numId="24" w16cid:durableId="1700232426">
    <w:abstractNumId w:val="29"/>
  </w:num>
  <w:num w:numId="25" w16cid:durableId="200943676">
    <w:abstractNumId w:val="18"/>
  </w:num>
  <w:num w:numId="26" w16cid:durableId="789468579">
    <w:abstractNumId w:val="7"/>
  </w:num>
  <w:num w:numId="27" w16cid:durableId="1963884032">
    <w:abstractNumId w:val="5"/>
  </w:num>
  <w:num w:numId="28" w16cid:durableId="2088571488">
    <w:abstractNumId w:val="16"/>
  </w:num>
  <w:num w:numId="29" w16cid:durableId="1587568024">
    <w:abstractNumId w:val="26"/>
  </w:num>
  <w:num w:numId="30" w16cid:durableId="619190333">
    <w:abstractNumId w:val="9"/>
  </w:num>
  <w:num w:numId="31" w16cid:durableId="1674140408">
    <w:abstractNumId w:val="14"/>
  </w:num>
  <w:num w:numId="32" w16cid:durableId="1044985060">
    <w:abstractNumId w:val="28"/>
  </w:num>
  <w:num w:numId="33" w16cid:durableId="1962610069">
    <w:abstractNumId w:val="24"/>
  </w:num>
  <w:num w:numId="34" w16cid:durableId="1571454279">
    <w:abstractNumId w:val="33"/>
  </w:num>
  <w:num w:numId="35" w16cid:durableId="497161834">
    <w:abstractNumId w:val="17"/>
  </w:num>
  <w:num w:numId="36" w16cid:durableId="673611701">
    <w:abstractNumId w:val="13"/>
  </w:num>
  <w:num w:numId="37" w16cid:durableId="160171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ctiveWritingStyle w:appName="MSWord" w:lang="en-AU" w:vendorID="64" w:dllVersion="6" w:nlCheck="1" w:checkStyle="1"/>
  <w:activeWritingStyle w:appName="MSWord" w:lang="en-AU" w:vendorID="64" w:dllVersion="0" w:nlCheck="1" w:checkStyle="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B1"/>
    <w:rsid w:val="00004353"/>
    <w:rsid w:val="000138C9"/>
    <w:rsid w:val="00030435"/>
    <w:rsid w:val="00034F12"/>
    <w:rsid w:val="000378E1"/>
    <w:rsid w:val="000466D2"/>
    <w:rsid w:val="00047ED6"/>
    <w:rsid w:val="000575B2"/>
    <w:rsid w:val="00071291"/>
    <w:rsid w:val="00097343"/>
    <w:rsid w:val="000A68A6"/>
    <w:rsid w:val="000B1FF2"/>
    <w:rsid w:val="000B48F5"/>
    <w:rsid w:val="000C5388"/>
    <w:rsid w:val="000D52F2"/>
    <w:rsid w:val="000E204B"/>
    <w:rsid w:val="000E29A7"/>
    <w:rsid w:val="000F6945"/>
    <w:rsid w:val="000F71E0"/>
    <w:rsid w:val="00100CE7"/>
    <w:rsid w:val="00104AAC"/>
    <w:rsid w:val="00122126"/>
    <w:rsid w:val="00124E63"/>
    <w:rsid w:val="0013038E"/>
    <w:rsid w:val="00130403"/>
    <w:rsid w:val="00146B75"/>
    <w:rsid w:val="001510D6"/>
    <w:rsid w:val="001557EC"/>
    <w:rsid w:val="00161EE8"/>
    <w:rsid w:val="001A0DB4"/>
    <w:rsid w:val="001A5C3F"/>
    <w:rsid w:val="001B2840"/>
    <w:rsid w:val="001B4105"/>
    <w:rsid w:val="001C67CA"/>
    <w:rsid w:val="001D6D9F"/>
    <w:rsid w:val="001D7EA9"/>
    <w:rsid w:val="001D7EEC"/>
    <w:rsid w:val="001E2D45"/>
    <w:rsid w:val="001F6097"/>
    <w:rsid w:val="0020064A"/>
    <w:rsid w:val="00202324"/>
    <w:rsid w:val="002057C2"/>
    <w:rsid w:val="00254754"/>
    <w:rsid w:val="002875A5"/>
    <w:rsid w:val="00287F0D"/>
    <w:rsid w:val="0029554D"/>
    <w:rsid w:val="002A1196"/>
    <w:rsid w:val="002A5061"/>
    <w:rsid w:val="002A735C"/>
    <w:rsid w:val="002B1DF0"/>
    <w:rsid w:val="002B43A7"/>
    <w:rsid w:val="002D2C57"/>
    <w:rsid w:val="002D6981"/>
    <w:rsid w:val="002E0220"/>
    <w:rsid w:val="002E21E9"/>
    <w:rsid w:val="002F4F56"/>
    <w:rsid w:val="00307A75"/>
    <w:rsid w:val="00312EDC"/>
    <w:rsid w:val="00313AD9"/>
    <w:rsid w:val="003149D5"/>
    <w:rsid w:val="00316C08"/>
    <w:rsid w:val="00317C84"/>
    <w:rsid w:val="003210C0"/>
    <w:rsid w:val="003232B3"/>
    <w:rsid w:val="00323B1B"/>
    <w:rsid w:val="00326143"/>
    <w:rsid w:val="00326AF8"/>
    <w:rsid w:val="00327644"/>
    <w:rsid w:val="00337153"/>
    <w:rsid w:val="003374E1"/>
    <w:rsid w:val="0035353A"/>
    <w:rsid w:val="00366C22"/>
    <w:rsid w:val="00377364"/>
    <w:rsid w:val="00383AA1"/>
    <w:rsid w:val="00393002"/>
    <w:rsid w:val="003A1881"/>
    <w:rsid w:val="003B0BE3"/>
    <w:rsid w:val="003B56E7"/>
    <w:rsid w:val="003D1F2D"/>
    <w:rsid w:val="003E0A16"/>
    <w:rsid w:val="003E7E08"/>
    <w:rsid w:val="003F28F4"/>
    <w:rsid w:val="003F4E35"/>
    <w:rsid w:val="004035C2"/>
    <w:rsid w:val="00411DA7"/>
    <w:rsid w:val="00417834"/>
    <w:rsid w:val="00425CC8"/>
    <w:rsid w:val="00426D84"/>
    <w:rsid w:val="00435C76"/>
    <w:rsid w:val="00435DB7"/>
    <w:rsid w:val="0044189D"/>
    <w:rsid w:val="00441C23"/>
    <w:rsid w:val="00442D98"/>
    <w:rsid w:val="00447C73"/>
    <w:rsid w:val="00447FFA"/>
    <w:rsid w:val="00453C27"/>
    <w:rsid w:val="00456370"/>
    <w:rsid w:val="00456410"/>
    <w:rsid w:val="00467B80"/>
    <w:rsid w:val="00483131"/>
    <w:rsid w:val="00487C4A"/>
    <w:rsid w:val="004A7FDF"/>
    <w:rsid w:val="004B7938"/>
    <w:rsid w:val="004B799D"/>
    <w:rsid w:val="004C2AEC"/>
    <w:rsid w:val="004C6631"/>
    <w:rsid w:val="004D5E6E"/>
    <w:rsid w:val="004F548D"/>
    <w:rsid w:val="0050061B"/>
    <w:rsid w:val="00505204"/>
    <w:rsid w:val="0050572D"/>
    <w:rsid w:val="00513B10"/>
    <w:rsid w:val="0051644A"/>
    <w:rsid w:val="00516C7F"/>
    <w:rsid w:val="00525954"/>
    <w:rsid w:val="00532483"/>
    <w:rsid w:val="0053319F"/>
    <w:rsid w:val="0054181D"/>
    <w:rsid w:val="00542F08"/>
    <w:rsid w:val="00543AE7"/>
    <w:rsid w:val="0054533E"/>
    <w:rsid w:val="00546D0C"/>
    <w:rsid w:val="00547A98"/>
    <w:rsid w:val="00561EB2"/>
    <w:rsid w:val="00561F4A"/>
    <w:rsid w:val="0056702E"/>
    <w:rsid w:val="0057216E"/>
    <w:rsid w:val="00584AD0"/>
    <w:rsid w:val="005B6736"/>
    <w:rsid w:val="005C2092"/>
    <w:rsid w:val="005C2160"/>
    <w:rsid w:val="005C3006"/>
    <w:rsid w:val="005C5E03"/>
    <w:rsid w:val="005C610C"/>
    <w:rsid w:val="005D24B5"/>
    <w:rsid w:val="005E1E5B"/>
    <w:rsid w:val="005E3782"/>
    <w:rsid w:val="005E42FA"/>
    <w:rsid w:val="005E4CF9"/>
    <w:rsid w:val="005E5BC8"/>
    <w:rsid w:val="005F30FA"/>
    <w:rsid w:val="005F337C"/>
    <w:rsid w:val="00601232"/>
    <w:rsid w:val="0060138C"/>
    <w:rsid w:val="0060603F"/>
    <w:rsid w:val="00615FDD"/>
    <w:rsid w:val="00620F1D"/>
    <w:rsid w:val="0062728A"/>
    <w:rsid w:val="00642989"/>
    <w:rsid w:val="0064347C"/>
    <w:rsid w:val="006441EB"/>
    <w:rsid w:val="00651D74"/>
    <w:rsid w:val="00656820"/>
    <w:rsid w:val="00657843"/>
    <w:rsid w:val="00673642"/>
    <w:rsid w:val="00680D0B"/>
    <w:rsid w:val="0068340B"/>
    <w:rsid w:val="00686DC1"/>
    <w:rsid w:val="006A34B0"/>
    <w:rsid w:val="006A39FF"/>
    <w:rsid w:val="006A5F43"/>
    <w:rsid w:val="006C615A"/>
    <w:rsid w:val="006D034F"/>
    <w:rsid w:val="006D16CE"/>
    <w:rsid w:val="006E0042"/>
    <w:rsid w:val="006F055E"/>
    <w:rsid w:val="006F06E8"/>
    <w:rsid w:val="006F46AB"/>
    <w:rsid w:val="00701AD6"/>
    <w:rsid w:val="00721050"/>
    <w:rsid w:val="0075066E"/>
    <w:rsid w:val="007558FF"/>
    <w:rsid w:val="00765579"/>
    <w:rsid w:val="00770EFB"/>
    <w:rsid w:val="00772691"/>
    <w:rsid w:val="00774E56"/>
    <w:rsid w:val="00777272"/>
    <w:rsid w:val="0079424C"/>
    <w:rsid w:val="007A476B"/>
    <w:rsid w:val="007B5515"/>
    <w:rsid w:val="007C22B9"/>
    <w:rsid w:val="007C2915"/>
    <w:rsid w:val="007C4903"/>
    <w:rsid w:val="007C5E23"/>
    <w:rsid w:val="007C7258"/>
    <w:rsid w:val="007E77D5"/>
    <w:rsid w:val="007F2F26"/>
    <w:rsid w:val="007F76F6"/>
    <w:rsid w:val="00803D4D"/>
    <w:rsid w:val="008042E6"/>
    <w:rsid w:val="00813A8F"/>
    <w:rsid w:val="0082477B"/>
    <w:rsid w:val="008248A8"/>
    <w:rsid w:val="00826F71"/>
    <w:rsid w:val="008311F3"/>
    <w:rsid w:val="00843A75"/>
    <w:rsid w:val="00861F8D"/>
    <w:rsid w:val="00862366"/>
    <w:rsid w:val="00862E37"/>
    <w:rsid w:val="00867AC0"/>
    <w:rsid w:val="00876AEA"/>
    <w:rsid w:val="008922A1"/>
    <w:rsid w:val="00893824"/>
    <w:rsid w:val="00895823"/>
    <w:rsid w:val="008B07C0"/>
    <w:rsid w:val="008B25A0"/>
    <w:rsid w:val="008B3DA9"/>
    <w:rsid w:val="008B737E"/>
    <w:rsid w:val="008D3D20"/>
    <w:rsid w:val="008E7424"/>
    <w:rsid w:val="008F2917"/>
    <w:rsid w:val="008F49FF"/>
    <w:rsid w:val="008F4CDD"/>
    <w:rsid w:val="00904A49"/>
    <w:rsid w:val="009076FA"/>
    <w:rsid w:val="00907AA1"/>
    <w:rsid w:val="00911D9D"/>
    <w:rsid w:val="009252F6"/>
    <w:rsid w:val="009339C4"/>
    <w:rsid w:val="009344B9"/>
    <w:rsid w:val="009346BF"/>
    <w:rsid w:val="00952280"/>
    <w:rsid w:val="00961D0C"/>
    <w:rsid w:val="00964D0B"/>
    <w:rsid w:val="00977F89"/>
    <w:rsid w:val="0098440C"/>
    <w:rsid w:val="009A0CA7"/>
    <w:rsid w:val="009C1A97"/>
    <w:rsid w:val="009F0EF7"/>
    <w:rsid w:val="009F6C3C"/>
    <w:rsid w:val="00A02333"/>
    <w:rsid w:val="00A1019F"/>
    <w:rsid w:val="00A176A0"/>
    <w:rsid w:val="00A212E9"/>
    <w:rsid w:val="00A24B32"/>
    <w:rsid w:val="00A2539A"/>
    <w:rsid w:val="00A33E59"/>
    <w:rsid w:val="00A45090"/>
    <w:rsid w:val="00A469B9"/>
    <w:rsid w:val="00A716D9"/>
    <w:rsid w:val="00A77836"/>
    <w:rsid w:val="00A83540"/>
    <w:rsid w:val="00A84786"/>
    <w:rsid w:val="00A85EB2"/>
    <w:rsid w:val="00A92891"/>
    <w:rsid w:val="00A9383C"/>
    <w:rsid w:val="00A978AF"/>
    <w:rsid w:val="00AA5623"/>
    <w:rsid w:val="00AC012A"/>
    <w:rsid w:val="00AC7BDE"/>
    <w:rsid w:val="00AD1F60"/>
    <w:rsid w:val="00AD4543"/>
    <w:rsid w:val="00AE0F53"/>
    <w:rsid w:val="00AE7843"/>
    <w:rsid w:val="00B07543"/>
    <w:rsid w:val="00B154BF"/>
    <w:rsid w:val="00B210DF"/>
    <w:rsid w:val="00B21DBA"/>
    <w:rsid w:val="00B50367"/>
    <w:rsid w:val="00B7454B"/>
    <w:rsid w:val="00B763FF"/>
    <w:rsid w:val="00B84200"/>
    <w:rsid w:val="00B8598D"/>
    <w:rsid w:val="00B8690F"/>
    <w:rsid w:val="00BA50A8"/>
    <w:rsid w:val="00BA6640"/>
    <w:rsid w:val="00BB096A"/>
    <w:rsid w:val="00BB517B"/>
    <w:rsid w:val="00BB73D2"/>
    <w:rsid w:val="00BC4F7D"/>
    <w:rsid w:val="00BC76A3"/>
    <w:rsid w:val="00BD6DCB"/>
    <w:rsid w:val="00BE70D2"/>
    <w:rsid w:val="00C12470"/>
    <w:rsid w:val="00C27CD8"/>
    <w:rsid w:val="00C40A59"/>
    <w:rsid w:val="00C473DF"/>
    <w:rsid w:val="00C478E3"/>
    <w:rsid w:val="00C51383"/>
    <w:rsid w:val="00C531DE"/>
    <w:rsid w:val="00C77044"/>
    <w:rsid w:val="00C864C7"/>
    <w:rsid w:val="00C87E6A"/>
    <w:rsid w:val="00C9005C"/>
    <w:rsid w:val="00C91CB3"/>
    <w:rsid w:val="00C97520"/>
    <w:rsid w:val="00CB3E03"/>
    <w:rsid w:val="00CB3F12"/>
    <w:rsid w:val="00CB4E92"/>
    <w:rsid w:val="00CB7F4F"/>
    <w:rsid w:val="00CC1395"/>
    <w:rsid w:val="00CC4790"/>
    <w:rsid w:val="00CD594C"/>
    <w:rsid w:val="00CD6E48"/>
    <w:rsid w:val="00CE22EF"/>
    <w:rsid w:val="00CE29DE"/>
    <w:rsid w:val="00CF05E4"/>
    <w:rsid w:val="00CF33DE"/>
    <w:rsid w:val="00D16F66"/>
    <w:rsid w:val="00D313C4"/>
    <w:rsid w:val="00D37775"/>
    <w:rsid w:val="00D37FA1"/>
    <w:rsid w:val="00D451CD"/>
    <w:rsid w:val="00D459AC"/>
    <w:rsid w:val="00D505B1"/>
    <w:rsid w:val="00D51780"/>
    <w:rsid w:val="00D54DF7"/>
    <w:rsid w:val="00D55E86"/>
    <w:rsid w:val="00D62606"/>
    <w:rsid w:val="00D66C7A"/>
    <w:rsid w:val="00D741E7"/>
    <w:rsid w:val="00D859A3"/>
    <w:rsid w:val="00D90162"/>
    <w:rsid w:val="00D961CE"/>
    <w:rsid w:val="00DB2602"/>
    <w:rsid w:val="00DC3BDF"/>
    <w:rsid w:val="00DC65DD"/>
    <w:rsid w:val="00DD4AC9"/>
    <w:rsid w:val="00DE17E4"/>
    <w:rsid w:val="00DF2491"/>
    <w:rsid w:val="00E03DEE"/>
    <w:rsid w:val="00E20EF9"/>
    <w:rsid w:val="00E213B7"/>
    <w:rsid w:val="00E22381"/>
    <w:rsid w:val="00E26823"/>
    <w:rsid w:val="00E30145"/>
    <w:rsid w:val="00E351B3"/>
    <w:rsid w:val="00E358EB"/>
    <w:rsid w:val="00E509AE"/>
    <w:rsid w:val="00E570DB"/>
    <w:rsid w:val="00E76C0F"/>
    <w:rsid w:val="00E855BB"/>
    <w:rsid w:val="00E92386"/>
    <w:rsid w:val="00EB1275"/>
    <w:rsid w:val="00EB4578"/>
    <w:rsid w:val="00EC1F02"/>
    <w:rsid w:val="00ED13B8"/>
    <w:rsid w:val="00ED6FD5"/>
    <w:rsid w:val="00EE471D"/>
    <w:rsid w:val="00F22F11"/>
    <w:rsid w:val="00F438A1"/>
    <w:rsid w:val="00F57FF5"/>
    <w:rsid w:val="00F65184"/>
    <w:rsid w:val="00F65EBC"/>
    <w:rsid w:val="00F66B97"/>
    <w:rsid w:val="00F72D85"/>
    <w:rsid w:val="00F7541F"/>
    <w:rsid w:val="00F94951"/>
    <w:rsid w:val="00FA1AEB"/>
    <w:rsid w:val="00FA70AC"/>
    <w:rsid w:val="00FB33DF"/>
    <w:rsid w:val="00FB4022"/>
    <w:rsid w:val="00FB4DBE"/>
    <w:rsid w:val="00FB5B7E"/>
    <w:rsid w:val="00FC0019"/>
    <w:rsid w:val="00FD2E0F"/>
    <w:rsid w:val="00FD444C"/>
    <w:rsid w:val="00FD788D"/>
    <w:rsid w:val="00FE03AE"/>
    <w:rsid w:val="00FE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61AECAE6"/>
  <w15:chartTrackingRefBased/>
  <w15:docId w15:val="{606D2DED-F5A1-4B54-80DA-E9C626B4B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Normal"/>
    <w:qFormat/>
    <w:rsid w:val="003149D5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97343"/>
    <w:pPr>
      <w:keepNext/>
      <w:spacing w:before="240" w:after="60"/>
      <w:outlineLvl w:val="1"/>
    </w:pPr>
    <w:rPr>
      <w:rFonts w:ascii="Verdana" w:hAnsi="Verdana"/>
      <w:b/>
      <w:sz w:val="24"/>
    </w:rPr>
  </w:style>
  <w:style w:type="paragraph" w:styleId="Heading3">
    <w:name w:val="heading 3"/>
    <w:basedOn w:val="Normal"/>
    <w:next w:val="Normal"/>
    <w:qFormat/>
    <w:rsid w:val="003149D5"/>
    <w:pPr>
      <w:keepNext/>
      <w:spacing w:before="240" w:after="60"/>
      <w:outlineLvl w:val="2"/>
    </w:pPr>
    <w:rPr>
      <w:rFonts w:ascii="Verdana" w:hAnsi="Verdan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customStyle="1" w:styleId="OSLBodyText">
    <w:name w:val="OSL Body Text"/>
    <w:basedOn w:val="Normal"/>
    <w:rsid w:val="00777272"/>
    <w:pPr>
      <w:spacing w:after="240"/>
    </w:pPr>
    <w:rPr>
      <w:rFonts w:ascii="Verdana" w:hAnsi="Verdana"/>
    </w:rPr>
  </w:style>
  <w:style w:type="paragraph" w:customStyle="1" w:styleId="StyleHeading2VerdanaNotItalic">
    <w:name w:val="Style Heading 2 + Verdana Not Italic"/>
    <w:basedOn w:val="Heading2"/>
    <w:next w:val="OSLBodyText"/>
    <w:rsid w:val="00777272"/>
    <w:pPr>
      <w:spacing w:after="120"/>
    </w:pPr>
    <w:rPr>
      <w:bCs/>
      <w:i/>
    </w:rPr>
  </w:style>
  <w:style w:type="paragraph" w:styleId="BalloonText">
    <w:name w:val="Balloon Text"/>
    <w:basedOn w:val="Normal"/>
    <w:semiHidden/>
    <w:rsid w:val="00BB517B"/>
    <w:rPr>
      <w:rFonts w:ascii="Tahoma" w:hAnsi="Tahoma" w:cs="Tahoma"/>
      <w:sz w:val="16"/>
      <w:szCs w:val="16"/>
    </w:rPr>
  </w:style>
  <w:style w:type="paragraph" w:customStyle="1" w:styleId="DocStatus">
    <w:name w:val="DocStatus"/>
    <w:basedOn w:val="Normal"/>
    <w:rsid w:val="00CB3E03"/>
    <w:pPr>
      <w:spacing w:before="60"/>
    </w:pPr>
    <w:rPr>
      <w:rFonts w:ascii="Verdana" w:hAnsi="Verdana"/>
      <w:color w:val="008080"/>
      <w:sz w:val="16"/>
      <w:lang w:eastAsia="en-US"/>
    </w:rPr>
  </w:style>
  <w:style w:type="paragraph" w:styleId="ListParagraph">
    <w:name w:val="List Paragraph"/>
    <w:basedOn w:val="Normal"/>
    <w:uiPriority w:val="34"/>
    <w:qFormat/>
    <w:rsid w:val="00B8690F"/>
    <w:pPr>
      <w:ind w:left="720"/>
      <w:contextualSpacing/>
    </w:pPr>
  </w:style>
  <w:style w:type="table" w:styleId="TableGrid">
    <w:name w:val="Table Grid"/>
    <w:basedOn w:val="TableNormal"/>
    <w:uiPriority w:val="39"/>
    <w:rsid w:val="002A11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104AAC"/>
    <w:rPr>
      <w:rFonts w:ascii="Arial" w:hAnsi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651D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9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7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ct\ICT%20Technical%20Documents\Templates\ICT%20Tech%20Notes%20-%20Gener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4EA6FF5D9B274F9B14E2D5A664A837" ma:contentTypeVersion="19" ma:contentTypeDescription="Create a new document." ma:contentTypeScope="" ma:versionID="4af578a710cc8c922aef45f78ed2c973">
  <xsd:schema xmlns:xsd="http://www.w3.org/2001/XMLSchema" xmlns:xs="http://www.w3.org/2001/XMLSchema" xmlns:p="http://schemas.microsoft.com/office/2006/metadata/properties" xmlns:ns2="3924b71c-c110-48ea-bc51-2f03443883fd" xmlns:ns3="a7130040-a85f-40f6-8ab2-b11de916c767" targetNamespace="http://schemas.microsoft.com/office/2006/metadata/properties" ma:root="true" ma:fieldsID="5a0201c4ad3587e3b76b6a38b39e606b" ns2:_="" ns3:_="">
    <xsd:import namespace="3924b71c-c110-48ea-bc51-2f03443883fd"/>
    <xsd:import namespace="a7130040-a85f-40f6-8ab2-b11de916c76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TechTyp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4b71c-c110-48ea-bc51-2f03443883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a4b4f5b-7e7f-40ab-b7ea-a5809ffe522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echType" ma:index="25" nillable="true" ma:displayName="Tech Type" ma:format="Dropdown" ma:internalName="TechType">
      <xsd:simpleType>
        <xsd:restriction base="dms:Choice">
          <xsd:enumeration value="Network"/>
          <xsd:enumeration value="Software"/>
          <xsd:enumeration value="Hardware"/>
          <xsd:enumeration value="Service Providers"/>
          <xsd:enumeration value="Operations"/>
        </xsd:restriction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30040-a85f-40f6-8ab2-b11de916c76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23888e1-35fc-4571-b63e-221b2e37f53b}" ma:internalName="TaxCatchAll" ma:showField="CatchAllData" ma:web="a7130040-a85f-40f6-8ab2-b11de916c76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924b71c-c110-48ea-bc51-2f03443883fd">
      <Terms xmlns="http://schemas.microsoft.com/office/infopath/2007/PartnerControls"/>
    </lcf76f155ced4ddcb4097134ff3c332f>
    <TaxCatchAll xmlns="a7130040-a85f-40f6-8ab2-b11de916c767" xsi:nil="true"/>
    <TechType xmlns="3924b71c-c110-48ea-bc51-2f03443883fd" xsi:nil="true"/>
  </documentManagement>
</p:properties>
</file>

<file path=customXml/itemProps1.xml><?xml version="1.0" encoding="utf-8"?>
<ds:datastoreItem xmlns:ds="http://schemas.openxmlformats.org/officeDocument/2006/customXml" ds:itemID="{23FDFD3E-6D72-4A26-BDF5-5BB8011E0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1C1385-62CD-4C96-BB93-00F6ECBBC0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4b71c-c110-48ea-bc51-2f03443883fd"/>
    <ds:schemaRef ds:uri="a7130040-a85f-40f6-8ab2-b11de916c7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28FF061-FD1B-4773-AAF3-EE878CD4442B}">
  <ds:schemaRefs>
    <ds:schemaRef ds:uri="http://schemas.microsoft.com/office/2006/metadata/properties"/>
    <ds:schemaRef ds:uri="http://schemas.microsoft.com/office/infopath/2007/PartnerControls"/>
    <ds:schemaRef ds:uri="3924b71c-c110-48ea-bc51-2f03443883fd"/>
    <ds:schemaRef ds:uri="a7130040-a85f-40f6-8ab2-b11de916c76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 Tech Notes - General.dot</Template>
  <TotalTime>140</TotalTime>
  <Pages>3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</vt:lpstr>
    </vt:vector>
  </TitlesOfParts>
  <Manager>Jonathan Payne</Manager>
  <Company>Oil Search Ltd</Company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</dc:title>
  <dc:subject>Tech Note Subject</dc:subject>
  <dc:creator>Darren Daly</dc:creator>
  <cp:keywords/>
  <cp:lastModifiedBy>Mat Gallehawk</cp:lastModifiedBy>
  <cp:revision>73</cp:revision>
  <cp:lastPrinted>2009-05-07T07:26:00Z</cp:lastPrinted>
  <dcterms:created xsi:type="dcterms:W3CDTF">2022-12-13T23:51:00Z</dcterms:created>
  <dcterms:modified xsi:type="dcterms:W3CDTF">2024-09-10T05:15:00Z</dcterms:modified>
  <cp:category>One Off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1</vt:i4>
  </property>
  <property fmtid="{D5CDD505-2E9C-101B-9397-08002B2CF9AE}" pid="3" name="ContentTypeId">
    <vt:lpwstr>0x010100EF4EA6FF5D9B274F9B14E2D5A664A837</vt:lpwstr>
  </property>
  <property fmtid="{D5CDD505-2E9C-101B-9397-08002B2CF9AE}" pid="4" name="MediaServiceImageTags">
    <vt:lpwstr/>
  </property>
</Properties>
</file>
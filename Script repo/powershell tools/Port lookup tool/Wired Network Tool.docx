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1B60629C" w:rsidR="003D1F2D" w:rsidRPr="0062728A" w:rsidRDefault="0084269D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of Network script</w:t>
            </w:r>
          </w:p>
        </w:tc>
      </w:tr>
    </w:tbl>
    <w:p w14:paraId="5EB8DBEF" w14:textId="77777777" w:rsidR="00004353" w:rsidRPr="0062728A" w:rsidRDefault="00004353" w:rsidP="0062728A"/>
    <w:p w14:paraId="692558D3" w14:textId="77777777" w:rsidR="00004353" w:rsidRPr="00FE03AE" w:rsidRDefault="008042E6" w:rsidP="00777272">
      <w:pPr>
        <w:pStyle w:val="StyleHeading2VerdanaNotItalic"/>
      </w:pPr>
      <w: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By (User)</w:t>
            </w:r>
          </w:p>
        </w:tc>
      </w:tr>
      <w:tr w:rsidR="008042E6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77777777" w:rsidR="008042E6" w:rsidRPr="00FE03AE" w:rsidRDefault="008042E6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0.0</w:t>
            </w:r>
          </w:p>
        </w:tc>
        <w:tc>
          <w:tcPr>
            <w:tcW w:w="1181" w:type="dxa"/>
            <w:vAlign w:val="center"/>
          </w:tcPr>
          <w:p w14:paraId="493BAB31" w14:textId="77777777" w:rsidR="008042E6" w:rsidRPr="00FE03AE" w:rsidRDefault="008042E6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710" w:type="dxa"/>
            <w:vAlign w:val="center"/>
          </w:tcPr>
          <w:p w14:paraId="11235570" w14:textId="47E19B78" w:rsidR="008042E6" w:rsidRPr="00FE03AE" w:rsidRDefault="0084269D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Document Creation</w:t>
            </w:r>
          </w:p>
        </w:tc>
        <w:tc>
          <w:tcPr>
            <w:tcW w:w="1701" w:type="dxa"/>
          </w:tcPr>
          <w:p w14:paraId="13916CFA" w14:textId="497176C1" w:rsidR="008042E6" w:rsidRPr="00FE03AE" w:rsidRDefault="0084269D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Mathew Gallehawk</w:t>
            </w:r>
          </w:p>
        </w:tc>
      </w:tr>
    </w:tbl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4FCCAF" w14:textId="4E7B70F0" w:rsidR="002238FC" w:rsidRDefault="002238FC" w:rsidP="0084269D">
      <w:pPr>
        <w:pStyle w:val="Heading1"/>
      </w:pPr>
      <w:r>
        <w:t>Utilisation</w:t>
      </w:r>
    </w:p>
    <w:p w14:paraId="4D9C142C" w14:textId="77777777" w:rsidR="002238FC" w:rsidRDefault="002238FC" w:rsidP="00EA05B6">
      <w:pPr>
        <w:rPr>
          <w:rFonts w:ascii="Verdana" w:hAnsi="Verdana"/>
        </w:rPr>
      </w:pPr>
    </w:p>
    <w:p w14:paraId="1B3C4D16" w14:textId="796C5F97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Here are the detailed steps:</w:t>
      </w:r>
    </w:p>
    <w:p w14:paraId="736605BA" w14:textId="77777777" w:rsidR="00EA05B6" w:rsidRPr="00EA05B6" w:rsidRDefault="00EA05B6" w:rsidP="00EA05B6">
      <w:pPr>
        <w:rPr>
          <w:rFonts w:ascii="Verdana" w:hAnsi="Verdana"/>
        </w:rPr>
      </w:pPr>
    </w:p>
    <w:p w14:paraId="2BF6AE60" w14:textId="13540056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1: Copy Script to Temp File</w:t>
      </w:r>
    </w:p>
    <w:p w14:paraId="318C71D1" w14:textId="77777777" w:rsidR="00EA05B6" w:rsidRPr="00EA05B6" w:rsidRDefault="00EA05B6" w:rsidP="00EA05B6">
      <w:pPr>
        <w:rPr>
          <w:rFonts w:ascii="Verdana" w:hAnsi="Verdana"/>
        </w:rPr>
      </w:pPr>
    </w:p>
    <w:p w14:paraId="73F729B4" w14:textId="4A8DBFB3" w:rsidR="00EA05B6" w:rsidRPr="00C35823" w:rsidRDefault="00EA05B6" w:rsidP="00C35823">
      <w:pPr>
        <w:ind w:left="720"/>
        <w:rPr>
          <w:rFonts w:ascii="Verdana" w:hAnsi="Verdana"/>
        </w:rPr>
      </w:pPr>
      <w:r w:rsidRPr="00C35823">
        <w:rPr>
          <w:rFonts w:ascii="Verdana" w:hAnsi="Verdana"/>
        </w:rPr>
        <w:t>Save the provided script to a temporary location on your computer, such as C:\temp\network_scan.ps1</w:t>
      </w:r>
    </w:p>
    <w:p w14:paraId="6C07C2DE" w14:textId="77777777" w:rsidR="00EA05B6" w:rsidRPr="00EA05B6" w:rsidRDefault="00EA05B6" w:rsidP="00EA05B6">
      <w:pPr>
        <w:rPr>
          <w:rFonts w:ascii="Verdana" w:hAnsi="Verdana"/>
        </w:rPr>
      </w:pPr>
    </w:p>
    <w:p w14:paraId="00CBAED2" w14:textId="061BDBDB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2: Open PowerShell as Admin</w:t>
      </w:r>
    </w:p>
    <w:p w14:paraId="20FE5E9F" w14:textId="77777777" w:rsidR="00EA05B6" w:rsidRPr="00EA05B6" w:rsidRDefault="00EA05B6" w:rsidP="00EA05B6">
      <w:pPr>
        <w:rPr>
          <w:rFonts w:ascii="Verdana" w:hAnsi="Verdana"/>
        </w:rPr>
      </w:pPr>
    </w:p>
    <w:p w14:paraId="396BAFDC" w14:textId="282E1953" w:rsidR="00EA05B6" w:rsidRPr="00C35823" w:rsidRDefault="00EA05B6" w:rsidP="00C35823">
      <w:pPr>
        <w:ind w:left="720"/>
        <w:rPr>
          <w:rFonts w:ascii="Verdana" w:hAnsi="Verdana"/>
        </w:rPr>
      </w:pPr>
      <w:r w:rsidRPr="00C35823">
        <w:rPr>
          <w:rFonts w:ascii="Verdana" w:hAnsi="Verdana"/>
        </w:rPr>
        <w:t>Right-click on the Start menu and select "Windows PowerShell (Admin)" or type "powershell" in the search bar and right-click on the result to select "Run as administrator"</w:t>
      </w:r>
      <w:r w:rsidR="00C35823" w:rsidRPr="00C35823">
        <w:rPr>
          <w:rFonts w:ascii="Verdana" w:hAnsi="Verdana"/>
        </w:rPr>
        <w:t>, and</w:t>
      </w:r>
      <w:r w:rsidRPr="00C35823">
        <w:rPr>
          <w:rFonts w:ascii="Verdana" w:hAnsi="Verdana"/>
        </w:rPr>
        <w:t xml:space="preserve"> PowerShell window with elevated privileges should now be open</w:t>
      </w:r>
    </w:p>
    <w:p w14:paraId="73465818" w14:textId="77777777" w:rsidR="00EA05B6" w:rsidRPr="00EA05B6" w:rsidRDefault="00EA05B6" w:rsidP="00EA05B6">
      <w:pPr>
        <w:rPr>
          <w:rFonts w:ascii="Verdana" w:hAnsi="Verdana"/>
        </w:rPr>
      </w:pPr>
    </w:p>
    <w:p w14:paraId="6CAE945E" w14:textId="2C38C3FC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3: CD to Temp File Location</w:t>
      </w:r>
    </w:p>
    <w:p w14:paraId="007EB989" w14:textId="77777777" w:rsidR="00EA05B6" w:rsidRPr="00EA05B6" w:rsidRDefault="00EA05B6" w:rsidP="00EA05B6">
      <w:pPr>
        <w:rPr>
          <w:rFonts w:ascii="Verdana" w:hAnsi="Verdana"/>
        </w:rPr>
      </w:pPr>
    </w:p>
    <w:p w14:paraId="18A07917" w14:textId="798DD637" w:rsidR="00EA05B6" w:rsidRPr="00EA05B6" w:rsidRDefault="00EA05B6" w:rsidP="00C35823">
      <w:pPr>
        <w:ind w:left="360"/>
        <w:rPr>
          <w:rFonts w:ascii="Verdana" w:hAnsi="Verdana"/>
        </w:rPr>
      </w:pPr>
      <w:r w:rsidRPr="00EA05B6">
        <w:rPr>
          <w:rFonts w:ascii="Verdana" w:hAnsi="Verdana"/>
        </w:rPr>
        <w:t xml:space="preserve"> In the PowerShell window, navigate to the temporary location where you saved the script using the cd command:</w:t>
      </w:r>
    </w:p>
    <w:p w14:paraId="5F52234C" w14:textId="7028AA94" w:rsidR="00EA05B6" w:rsidRPr="00C35823" w:rsidRDefault="00EA05B6" w:rsidP="00C35823">
      <w:pPr>
        <w:pStyle w:val="ListParagraph"/>
        <w:numPr>
          <w:ilvl w:val="0"/>
          <w:numId w:val="9"/>
        </w:numPr>
        <w:ind w:left="1080"/>
        <w:rPr>
          <w:rFonts w:ascii="Verdana" w:hAnsi="Verdana"/>
        </w:rPr>
      </w:pPr>
      <w:r w:rsidRPr="00C35823">
        <w:rPr>
          <w:rFonts w:ascii="Verdana" w:hAnsi="Verdana"/>
        </w:rPr>
        <w:t>Type cd C:\temp</w:t>
      </w:r>
      <w:r w:rsidR="00C35823">
        <w:rPr>
          <w:rFonts w:ascii="Verdana" w:hAnsi="Verdana"/>
        </w:rPr>
        <w:t>.</w:t>
      </w:r>
    </w:p>
    <w:p w14:paraId="6D210BF0" w14:textId="6324E46D" w:rsidR="00EA05B6" w:rsidRPr="00C35823" w:rsidRDefault="00EA05B6" w:rsidP="00C35823">
      <w:pPr>
        <w:pStyle w:val="ListParagraph"/>
        <w:numPr>
          <w:ilvl w:val="0"/>
          <w:numId w:val="9"/>
        </w:numPr>
        <w:ind w:left="1080"/>
        <w:rPr>
          <w:rFonts w:ascii="Verdana" w:hAnsi="Verdana"/>
        </w:rPr>
      </w:pPr>
      <w:r w:rsidRPr="00C35823">
        <w:rPr>
          <w:rFonts w:ascii="Verdana" w:hAnsi="Verdana"/>
        </w:rPr>
        <w:t>Press Enter to change directories</w:t>
      </w:r>
      <w:r w:rsidR="00C35823">
        <w:rPr>
          <w:rFonts w:ascii="Verdana" w:hAnsi="Verdana"/>
        </w:rPr>
        <w:t>.</w:t>
      </w:r>
    </w:p>
    <w:p w14:paraId="49C5F67C" w14:textId="77777777" w:rsidR="00C35823" w:rsidRDefault="00C35823" w:rsidP="00EA05B6">
      <w:pPr>
        <w:rPr>
          <w:rFonts w:ascii="Verdana" w:hAnsi="Verdana"/>
        </w:rPr>
      </w:pPr>
    </w:p>
    <w:p w14:paraId="16B2061A" w14:textId="7CEDCC5D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4: Run Script</w:t>
      </w:r>
    </w:p>
    <w:p w14:paraId="46A0DFA6" w14:textId="77777777" w:rsidR="00EA05B6" w:rsidRPr="00EA05B6" w:rsidRDefault="00EA05B6" w:rsidP="00EA05B6">
      <w:pPr>
        <w:rPr>
          <w:rFonts w:ascii="Verdana" w:hAnsi="Verdana"/>
        </w:rPr>
      </w:pPr>
    </w:p>
    <w:p w14:paraId="24B0B2BB" w14:textId="62E4A579" w:rsidR="00EA05B6" w:rsidRPr="00EA05B6" w:rsidRDefault="00EA05B6" w:rsidP="00C35823">
      <w:pPr>
        <w:ind w:left="720"/>
        <w:rPr>
          <w:rFonts w:ascii="Verdana" w:hAnsi="Verdana"/>
        </w:rPr>
      </w:pPr>
      <w:r w:rsidRPr="00EA05B6">
        <w:rPr>
          <w:rFonts w:ascii="Verdana" w:hAnsi="Verdana"/>
        </w:rPr>
        <w:t xml:space="preserve"> In the PowerShell window, run the script by typing its name followed by a dot (.):</w:t>
      </w:r>
    </w:p>
    <w:p w14:paraId="29C57817" w14:textId="098D6B98" w:rsidR="00EA05B6" w:rsidRPr="00C35823" w:rsidRDefault="00EA05B6" w:rsidP="00C3582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C35823">
        <w:rPr>
          <w:rFonts w:ascii="Verdana" w:hAnsi="Verdana"/>
        </w:rPr>
        <w:t>Type . .\network_scan.ps1</w:t>
      </w:r>
    </w:p>
    <w:p w14:paraId="179CE120" w14:textId="7EAE3B4C" w:rsidR="00EA05B6" w:rsidRPr="00C35823" w:rsidRDefault="00EA05B6" w:rsidP="00C3582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C35823">
        <w:rPr>
          <w:rFonts w:ascii="Verdana" w:hAnsi="Verdana"/>
        </w:rPr>
        <w:t>Press Enter to execute the script</w:t>
      </w:r>
      <w:r w:rsidR="00C35823">
        <w:rPr>
          <w:rFonts w:ascii="Verdana" w:hAnsi="Verdana"/>
        </w:rPr>
        <w:t>.</w:t>
      </w:r>
    </w:p>
    <w:p w14:paraId="78754923" w14:textId="195C22C2" w:rsidR="00EA05B6" w:rsidRPr="00EA05B6" w:rsidRDefault="00EA05B6" w:rsidP="00C35823">
      <w:pPr>
        <w:ind w:left="720"/>
        <w:rPr>
          <w:rFonts w:ascii="Verdana" w:hAnsi="Verdana"/>
        </w:rPr>
      </w:pPr>
      <w:r w:rsidRPr="00EA05B6">
        <w:rPr>
          <w:rFonts w:ascii="Verdana" w:hAnsi="Verdana"/>
        </w:rPr>
        <w:t xml:space="preserve"> The script should now start running and gathering network device information</w:t>
      </w:r>
      <w:r w:rsidR="00C35823">
        <w:rPr>
          <w:rFonts w:ascii="Verdana" w:hAnsi="Verdana"/>
        </w:rPr>
        <w:t>.</w:t>
      </w:r>
    </w:p>
    <w:p w14:paraId="4683AC9D" w14:textId="77777777" w:rsidR="00EA05B6" w:rsidRPr="00EA05B6" w:rsidRDefault="00EA05B6" w:rsidP="00EA05B6">
      <w:pPr>
        <w:rPr>
          <w:rFonts w:ascii="Verdana" w:hAnsi="Verdana"/>
        </w:rPr>
      </w:pPr>
    </w:p>
    <w:p w14:paraId="4481E843" w14:textId="1145C52E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5: Attach Output to Ticket (Optional)</w:t>
      </w:r>
    </w:p>
    <w:p w14:paraId="46B83B64" w14:textId="77777777" w:rsidR="00EA05B6" w:rsidRPr="00EA05B6" w:rsidRDefault="00EA05B6" w:rsidP="00EA05B6">
      <w:pPr>
        <w:rPr>
          <w:rFonts w:ascii="Verdana" w:hAnsi="Verdana"/>
        </w:rPr>
      </w:pPr>
    </w:p>
    <w:p w14:paraId="24CB3822" w14:textId="597171D4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 xml:space="preserve"> Once the script has completed, you will see output in the PowerShell window</w:t>
      </w:r>
      <w:r w:rsidR="00C35823">
        <w:rPr>
          <w:rFonts w:ascii="Verdana" w:hAnsi="Verdana"/>
        </w:rPr>
        <w:t>.</w:t>
      </w:r>
    </w:p>
    <w:p w14:paraId="23352ACC" w14:textId="2F93C19F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 xml:space="preserve"> If required, copy and paste the output into a ticket or document for tracking purposes</w:t>
      </w:r>
      <w:r w:rsidR="00C35823">
        <w:rPr>
          <w:rFonts w:ascii="Verdana" w:hAnsi="Verdana"/>
        </w:rPr>
        <w:t>.</w:t>
      </w:r>
    </w:p>
    <w:p w14:paraId="49B7A1A9" w14:textId="7D25D61B" w:rsidR="00EA05B6" w:rsidRPr="00C35823" w:rsidRDefault="00EA05B6" w:rsidP="00C35823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C35823">
        <w:rPr>
          <w:rFonts w:ascii="Verdana" w:hAnsi="Verdana"/>
        </w:rPr>
        <w:t>Press CtrlA to select all text in the console window</w:t>
      </w:r>
      <w:r w:rsidR="00C35823">
        <w:rPr>
          <w:rFonts w:ascii="Verdana" w:hAnsi="Verdana"/>
        </w:rPr>
        <w:t>.</w:t>
      </w:r>
    </w:p>
    <w:p w14:paraId="24C1AA29" w14:textId="6235D6BC" w:rsidR="00EA05B6" w:rsidRPr="00C35823" w:rsidRDefault="00EA05B6" w:rsidP="00C35823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C35823">
        <w:rPr>
          <w:rFonts w:ascii="Verdana" w:hAnsi="Verdana"/>
        </w:rPr>
        <w:t>Right-click on the selected text and choose "Copy" (or press CtrlC)</w:t>
      </w:r>
    </w:p>
    <w:p w14:paraId="34A9B199" w14:textId="5277B552" w:rsidR="00EA05B6" w:rsidRPr="00C35823" w:rsidRDefault="00EA05B6" w:rsidP="00C35823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C35823">
        <w:rPr>
          <w:rFonts w:ascii="Verdana" w:hAnsi="Verdana"/>
        </w:rPr>
        <w:t>Open your ticketing system or document and paste the copied output</w:t>
      </w:r>
      <w:r w:rsidR="00C35823">
        <w:rPr>
          <w:rFonts w:ascii="Verdana" w:hAnsi="Verdana"/>
        </w:rPr>
        <w:t>.</w:t>
      </w:r>
    </w:p>
    <w:p w14:paraId="6D0F1817" w14:textId="77777777" w:rsidR="00EA05B6" w:rsidRPr="00EA05B6" w:rsidRDefault="00EA05B6" w:rsidP="00EA05B6">
      <w:pPr>
        <w:rPr>
          <w:rFonts w:ascii="Verdana" w:hAnsi="Verdana"/>
        </w:rPr>
      </w:pPr>
    </w:p>
    <w:p w14:paraId="771C1E91" w14:textId="02961978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>Step 6: Send Output to Network Engineer (Optional)</w:t>
      </w:r>
    </w:p>
    <w:p w14:paraId="0CCD9664" w14:textId="77777777" w:rsidR="00EA05B6" w:rsidRPr="00EA05B6" w:rsidRDefault="00EA05B6" w:rsidP="00EA05B6">
      <w:pPr>
        <w:rPr>
          <w:rFonts w:ascii="Verdana" w:hAnsi="Verdana"/>
        </w:rPr>
      </w:pPr>
    </w:p>
    <w:p w14:paraId="460F3B97" w14:textId="535BC74A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 xml:space="preserve"> If necessary, save the script output to a file for later reference or sharing with others:</w:t>
      </w:r>
    </w:p>
    <w:p w14:paraId="516DF1B6" w14:textId="0DB01C50" w:rsidR="00EA05B6" w:rsidRPr="00C35823" w:rsidRDefault="00EA05B6" w:rsidP="00C35823">
      <w:pPr>
        <w:pStyle w:val="ListParagraph"/>
        <w:numPr>
          <w:ilvl w:val="1"/>
          <w:numId w:val="12"/>
        </w:numPr>
        <w:rPr>
          <w:rFonts w:ascii="Verdana" w:hAnsi="Verdana"/>
        </w:rPr>
      </w:pPr>
      <w:r w:rsidRPr="00C35823">
        <w:rPr>
          <w:rFonts w:ascii="Verdana" w:hAnsi="Verdana"/>
        </w:rPr>
        <w:t>Press CtrlA to select all text in the console window</w:t>
      </w:r>
      <w:r w:rsidR="00C35823" w:rsidRPr="00C35823">
        <w:rPr>
          <w:rFonts w:ascii="Verdana" w:hAnsi="Verdana"/>
        </w:rPr>
        <w:t>.</w:t>
      </w:r>
    </w:p>
    <w:p w14:paraId="01DEB581" w14:textId="7B227E39" w:rsidR="00EA05B6" w:rsidRPr="00C35823" w:rsidRDefault="00EA05B6" w:rsidP="00C35823">
      <w:pPr>
        <w:pStyle w:val="ListParagraph"/>
        <w:numPr>
          <w:ilvl w:val="1"/>
          <w:numId w:val="12"/>
        </w:numPr>
        <w:rPr>
          <w:rFonts w:ascii="Verdana" w:hAnsi="Verdana"/>
        </w:rPr>
      </w:pPr>
      <w:r w:rsidRPr="00C35823">
        <w:rPr>
          <w:rFonts w:ascii="Verdana" w:hAnsi="Verdana"/>
        </w:rPr>
        <w:t>Right-click on the selected text and choose "Save As" (or press CtrlS)</w:t>
      </w:r>
    </w:p>
    <w:p w14:paraId="57E5B5EE" w14:textId="04111615" w:rsidR="00EA05B6" w:rsidRPr="00C35823" w:rsidRDefault="00EA05B6" w:rsidP="00C35823">
      <w:pPr>
        <w:pStyle w:val="ListParagraph"/>
        <w:numPr>
          <w:ilvl w:val="1"/>
          <w:numId w:val="12"/>
        </w:numPr>
        <w:rPr>
          <w:rFonts w:ascii="Verdana" w:hAnsi="Verdana"/>
        </w:rPr>
      </w:pPr>
      <w:r w:rsidRPr="00C35823">
        <w:rPr>
          <w:rFonts w:ascii="Verdana" w:hAnsi="Verdana"/>
        </w:rPr>
        <w:t>Choose a location and filename, then click Save to write the output to a file</w:t>
      </w:r>
      <w:r w:rsidR="00C35823">
        <w:rPr>
          <w:rFonts w:ascii="Verdana" w:hAnsi="Verdana"/>
        </w:rPr>
        <w:t>.</w:t>
      </w:r>
    </w:p>
    <w:p w14:paraId="228161C7" w14:textId="004F93E7" w:rsidR="00EA05B6" w:rsidRPr="00EA05B6" w:rsidRDefault="00EA05B6" w:rsidP="00EA05B6">
      <w:pPr>
        <w:rPr>
          <w:rFonts w:ascii="Verdana" w:hAnsi="Verdana"/>
        </w:rPr>
      </w:pPr>
      <w:r w:rsidRPr="00EA05B6">
        <w:rPr>
          <w:rFonts w:ascii="Verdana" w:hAnsi="Verdana"/>
        </w:rPr>
        <w:t xml:space="preserve"> Alternatively, you can email or share the script output with the network engineer directly</w:t>
      </w:r>
      <w:r w:rsidR="00C35823">
        <w:rPr>
          <w:rFonts w:ascii="Verdana" w:hAnsi="Verdana"/>
        </w:rPr>
        <w:t>.</w:t>
      </w:r>
    </w:p>
    <w:p w14:paraId="5890D281" w14:textId="07E9AF42" w:rsidR="00EA05B6" w:rsidRPr="00EA05B6" w:rsidRDefault="00EA05B6" w:rsidP="00EA05B6">
      <w:pPr>
        <w:rPr>
          <w:rFonts w:ascii="Verdana" w:hAnsi="Verdana"/>
        </w:rPr>
      </w:pPr>
    </w:p>
    <w:p w14:paraId="56E2996D" w14:textId="5F4B9A9C" w:rsidR="00B23E81" w:rsidRDefault="002238FC" w:rsidP="0084269D">
      <w:pPr>
        <w:pStyle w:val="Heading1"/>
      </w:pPr>
      <w:r>
        <w:t>Script analysis</w:t>
      </w:r>
    </w:p>
    <w:p w14:paraId="28F8BCC1" w14:textId="64AD9531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Overview</w:t>
      </w:r>
    </w:p>
    <w:p w14:paraId="696E06B6" w14:textId="77777777" w:rsidR="002238FC" w:rsidRPr="002238FC" w:rsidRDefault="002238FC" w:rsidP="002238FC">
      <w:pPr>
        <w:rPr>
          <w:rFonts w:ascii="Verdana" w:hAnsi="Verdana"/>
        </w:rPr>
      </w:pPr>
    </w:p>
    <w:p w14:paraId="3D0462B6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 script uses the PSDiscoveryProtocol module to discover and gather information about network devices on your local network. The script performs the following steps:</w:t>
      </w:r>
    </w:p>
    <w:p w14:paraId="6C4BBDDA" w14:textId="77777777" w:rsidR="002238FC" w:rsidRPr="002238FC" w:rsidRDefault="002238FC" w:rsidP="002238FC">
      <w:pPr>
        <w:rPr>
          <w:rFonts w:ascii="Verdana" w:hAnsi="Verdana"/>
        </w:rPr>
      </w:pPr>
    </w:p>
    <w:p w14:paraId="30BF36F4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1. Checks if the PSDiscoveryProtocol module is installed and installs it if necessary.</w:t>
      </w:r>
    </w:p>
    <w:p w14:paraId="32ABF1B4" w14:textId="1AF2FBEB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2. Captures network packets using the Invoke-DiscoveryProtocolCapture cmdlet.</w:t>
      </w:r>
    </w:p>
    <w:p w14:paraId="09644FAD" w14:textId="6CC5C4B4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3. Extracts device information from the captured packets using the Get-DiscoveryProtocolData cmdlet.</w:t>
      </w:r>
    </w:p>
    <w:p w14:paraId="685145AF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4. Outputs the extracted data to both console and file.</w:t>
      </w:r>
    </w:p>
    <w:p w14:paraId="10EB405D" w14:textId="77777777" w:rsidR="002238FC" w:rsidRPr="002238FC" w:rsidRDefault="002238FC" w:rsidP="002238FC">
      <w:pPr>
        <w:rPr>
          <w:rFonts w:ascii="Verdana" w:hAnsi="Verdana"/>
        </w:rPr>
      </w:pPr>
    </w:p>
    <w:p w14:paraId="2C10F7F1" w14:textId="36FA9573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Step-by-Step Explanation</w:t>
      </w:r>
    </w:p>
    <w:p w14:paraId="2204AF52" w14:textId="77777777" w:rsidR="002238FC" w:rsidRPr="002238FC" w:rsidRDefault="002238FC" w:rsidP="002238FC">
      <w:pPr>
        <w:rPr>
          <w:rFonts w:ascii="Verdana" w:hAnsi="Verdana"/>
        </w:rPr>
      </w:pPr>
    </w:p>
    <w:p w14:paraId="28C69D4E" w14:textId="1705017E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Module Management</w:t>
      </w:r>
    </w:p>
    <w:p w14:paraId="668D7BDF" w14:textId="77777777" w:rsidR="002238FC" w:rsidRPr="002238FC" w:rsidRDefault="002238FC" w:rsidP="002238FC">
      <w:pPr>
        <w:rPr>
          <w:rFonts w:ascii="Verdana" w:hAnsi="Verdana"/>
        </w:rPr>
      </w:pPr>
    </w:p>
    <w:p w14:paraId="5CD5FF3D" w14:textId="0B41017D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 script first checks if the PSDiscoveryProtocol module is installed using the Get-Module cmdlet:</w:t>
      </w:r>
    </w:p>
    <w:p w14:paraId="18ADB036" w14:textId="1D97759C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powershell</w:t>
      </w:r>
    </w:p>
    <w:p w14:paraId="5A4DD46B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$module = Get-Module -ListAvailable -Name PSDiscoveryProtocol</w:t>
      </w:r>
    </w:p>
    <w:p w14:paraId="76DAEDAD" w14:textId="0C1FC72B" w:rsidR="002238FC" w:rsidRPr="002238FC" w:rsidRDefault="002238FC" w:rsidP="002238FC">
      <w:pPr>
        <w:rPr>
          <w:rFonts w:ascii="Verdana" w:hAnsi="Verdana"/>
        </w:rPr>
      </w:pPr>
    </w:p>
    <w:p w14:paraId="47DCF9C3" w14:textId="3AEB9191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If the module is not installed, the script prompts you to install it using the Install-Module cmdlet:</w:t>
      </w:r>
    </w:p>
    <w:p w14:paraId="036687AF" w14:textId="6A648449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powershell</w:t>
      </w:r>
    </w:p>
    <w:p w14:paraId="0F6FEFE3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if ($module -eq $null) {</w:t>
      </w:r>
    </w:p>
    <w:p w14:paraId="54528A7D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$input = read-host "Module PSDiscoveryProtocol is not installed. Do you want to install it? (Y/N)"</w:t>
      </w:r>
    </w:p>
    <w:p w14:paraId="7D97D1FF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if ($input -eq "Y") {</w:t>
      </w:r>
    </w:p>
    <w:p w14:paraId="446015C1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    write-host "Installing module PSDiscoveryProtocol"</w:t>
      </w:r>
    </w:p>
    <w:p w14:paraId="352F592B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    Install-Module -Name PSDiscoveryProtocol</w:t>
      </w:r>
    </w:p>
    <w:p w14:paraId="747C881B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} else {</w:t>
      </w:r>
    </w:p>
    <w:p w14:paraId="687E6A91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    bail</w:t>
      </w:r>
    </w:p>
    <w:p w14:paraId="54CB3921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   }</w:t>
      </w:r>
    </w:p>
    <w:p w14:paraId="135B9BE1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}</w:t>
      </w:r>
    </w:p>
    <w:p w14:paraId="3C77C800" w14:textId="7E4250BF" w:rsidR="002238FC" w:rsidRPr="002238FC" w:rsidRDefault="002238FC" w:rsidP="002238FC">
      <w:pPr>
        <w:rPr>
          <w:rFonts w:ascii="Verdana" w:hAnsi="Verdana"/>
        </w:rPr>
      </w:pPr>
    </w:p>
    <w:p w14:paraId="5A4089DB" w14:textId="1AC69BDD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Packet Capture</w:t>
      </w:r>
    </w:p>
    <w:p w14:paraId="78F578F0" w14:textId="77777777" w:rsidR="002238FC" w:rsidRPr="002238FC" w:rsidRDefault="002238FC" w:rsidP="002238FC">
      <w:pPr>
        <w:rPr>
          <w:rFonts w:ascii="Verdana" w:hAnsi="Verdana"/>
        </w:rPr>
      </w:pPr>
    </w:p>
    <w:p w14:paraId="7C2D7BFB" w14:textId="6D0E7042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 script then captures network packets using the Invoke-DiscoveryProtocolCapture cmdlet:</w:t>
      </w:r>
    </w:p>
    <w:p w14:paraId="77FA427E" w14:textId="42E9561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powershell</w:t>
      </w:r>
    </w:p>
    <w:p w14:paraId="56D5D4C8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$Packet = Invoke-DiscoveryProtocolCapture -Force</w:t>
      </w:r>
    </w:p>
    <w:p w14:paraId="6450E3FB" w14:textId="497ACBEA" w:rsidR="002238FC" w:rsidRPr="002238FC" w:rsidRDefault="002238FC" w:rsidP="002238FC">
      <w:pPr>
        <w:rPr>
          <w:rFonts w:ascii="Verdana" w:hAnsi="Verdana"/>
        </w:rPr>
      </w:pPr>
    </w:p>
    <w:p w14:paraId="0E470089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This cmdlet sends a discovery protocol packet to all devices on the local network and captures their responses.</w:t>
      </w:r>
    </w:p>
    <w:p w14:paraId="54EC2DE8" w14:textId="77777777" w:rsidR="002238FC" w:rsidRPr="002238FC" w:rsidRDefault="002238FC" w:rsidP="002238FC">
      <w:pPr>
        <w:rPr>
          <w:rFonts w:ascii="Verdana" w:hAnsi="Verdana"/>
        </w:rPr>
      </w:pPr>
    </w:p>
    <w:p w14:paraId="03AA0895" w14:textId="5326259E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Device Information Extraction</w:t>
      </w:r>
    </w:p>
    <w:p w14:paraId="2D17F3CD" w14:textId="77777777" w:rsidR="002238FC" w:rsidRPr="002238FC" w:rsidRDefault="002238FC" w:rsidP="002238FC">
      <w:pPr>
        <w:rPr>
          <w:rFonts w:ascii="Verdana" w:hAnsi="Verdana"/>
        </w:rPr>
      </w:pPr>
    </w:p>
    <w:p w14:paraId="0AF0D7BE" w14:textId="64F8EE41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lastRenderedPageBreak/>
        <w:t>The script extracts device information from the captured packets using the Get-DiscoveryProtocolData cmdlet:</w:t>
      </w:r>
    </w:p>
    <w:p w14:paraId="54914673" w14:textId="26384B5B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powershell</w:t>
      </w:r>
    </w:p>
    <w:p w14:paraId="64488CFB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$dataFrame = Get-DiscoveryProtocolData -Packet $Packet</w:t>
      </w:r>
    </w:p>
    <w:p w14:paraId="4E5565E7" w14:textId="4904F523" w:rsidR="002238FC" w:rsidRPr="002238FC" w:rsidRDefault="002238FC" w:rsidP="002238FC">
      <w:pPr>
        <w:rPr>
          <w:rFonts w:ascii="Verdana" w:hAnsi="Verdana"/>
        </w:rPr>
      </w:pPr>
    </w:p>
    <w:p w14:paraId="3D333E43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This cmdlet parses the captured packets and extracts relevant information about each device, such as its IP address, MAC address, and VLAN assignment.</w:t>
      </w:r>
    </w:p>
    <w:p w14:paraId="71E86707" w14:textId="77777777" w:rsidR="002238FC" w:rsidRPr="002238FC" w:rsidRDefault="002238FC" w:rsidP="002238FC">
      <w:pPr>
        <w:rPr>
          <w:rFonts w:ascii="Verdana" w:hAnsi="Verdana"/>
        </w:rPr>
      </w:pPr>
    </w:p>
    <w:p w14:paraId="7BC57DD0" w14:textId="147F93EE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 xml:space="preserve"> Output</w:t>
      </w:r>
    </w:p>
    <w:p w14:paraId="62788195" w14:textId="77777777" w:rsidR="002238FC" w:rsidRPr="002238FC" w:rsidRDefault="002238FC" w:rsidP="002238FC">
      <w:pPr>
        <w:rPr>
          <w:rFonts w:ascii="Verdana" w:hAnsi="Verdana"/>
        </w:rPr>
      </w:pPr>
    </w:p>
    <w:p w14:paraId="4410160F" w14:textId="345E1C2B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Finally, the script outputs the extracted data to both console and file using the output-console and output-file functions:</w:t>
      </w:r>
    </w:p>
    <w:p w14:paraId="382B0AA0" w14:textId="61F96062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powershell</w:t>
      </w:r>
    </w:p>
    <w:p w14:paraId="66437969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output-console $dataFrame</w:t>
      </w:r>
    </w:p>
    <w:p w14:paraId="45959074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output-file $dataFrame</w:t>
      </w:r>
    </w:p>
    <w:p w14:paraId="15D38DC8" w14:textId="5E1F37DC" w:rsidR="002238FC" w:rsidRPr="002238FC" w:rsidRDefault="002238FC" w:rsidP="002238FC">
      <w:pPr>
        <w:rPr>
          <w:rFonts w:ascii="Verdana" w:hAnsi="Verdana"/>
        </w:rPr>
      </w:pPr>
    </w:p>
    <w:p w14:paraId="6FF2EAC0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 output includes information about each device, such as its IP address, MAC address, VLAN assignment, and other relevant details.</w:t>
      </w:r>
    </w:p>
    <w:p w14:paraId="5524B153" w14:textId="77777777" w:rsidR="002238FC" w:rsidRPr="002238FC" w:rsidRDefault="002238FC" w:rsidP="002238FC">
      <w:pPr>
        <w:rPr>
          <w:rFonts w:ascii="Verdana" w:hAnsi="Verdana"/>
        </w:rPr>
      </w:pPr>
    </w:p>
    <w:p w14:paraId="7BB39471" w14:textId="390E61EC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Functions</w:t>
      </w:r>
    </w:p>
    <w:p w14:paraId="3352A458" w14:textId="77777777" w:rsidR="002238FC" w:rsidRPr="002238FC" w:rsidRDefault="002238FC" w:rsidP="002238FC">
      <w:pPr>
        <w:rPr>
          <w:rFonts w:ascii="Verdana" w:hAnsi="Verdana"/>
        </w:rPr>
      </w:pPr>
    </w:p>
    <w:p w14:paraId="04779006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 script defines two custom functions:</w:t>
      </w:r>
    </w:p>
    <w:p w14:paraId="79DCF7AA" w14:textId="77777777" w:rsidR="002238FC" w:rsidRPr="002238FC" w:rsidRDefault="002238FC" w:rsidP="002238FC">
      <w:pPr>
        <w:rPr>
          <w:rFonts w:ascii="Verdana" w:hAnsi="Verdana"/>
        </w:rPr>
      </w:pPr>
    </w:p>
    <w:p w14:paraId="2D162B85" w14:textId="466A5E8D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1. output-console: Outputs the extracted data to the console window.</w:t>
      </w:r>
    </w:p>
    <w:p w14:paraId="46906369" w14:textId="736841EE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2. output-file: Saves the extracted data to a file for later reference or sharing with others.</w:t>
      </w:r>
    </w:p>
    <w:p w14:paraId="2C4281AC" w14:textId="77777777" w:rsidR="002238FC" w:rsidRPr="002238FC" w:rsidRDefault="002238FC" w:rsidP="002238FC">
      <w:pPr>
        <w:rPr>
          <w:rFonts w:ascii="Verdana" w:hAnsi="Verdana"/>
        </w:rPr>
      </w:pPr>
    </w:p>
    <w:p w14:paraId="0E7564C0" w14:textId="77777777" w:rsidR="002238FC" w:rsidRPr="002238FC" w:rsidRDefault="002238FC" w:rsidP="002238FC">
      <w:pPr>
        <w:rPr>
          <w:rFonts w:ascii="Verdana" w:hAnsi="Verdana"/>
        </w:rPr>
      </w:pPr>
      <w:r w:rsidRPr="002238FC">
        <w:rPr>
          <w:rFonts w:ascii="Verdana" w:hAnsi="Verdana"/>
        </w:rPr>
        <w:t>These functions are used to display and store the output in a human-readable format.</w:t>
      </w:r>
    </w:p>
    <w:p w14:paraId="62801D6A" w14:textId="6D8CD56C" w:rsidR="002238FC" w:rsidRPr="001B00CA" w:rsidRDefault="002238FC" w:rsidP="002238FC">
      <w:pPr>
        <w:rPr>
          <w:rFonts w:ascii="Verdana" w:hAnsi="Verdana"/>
        </w:rPr>
      </w:pPr>
    </w:p>
    <w:sectPr w:rsidR="002238FC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8B32" w14:textId="77777777" w:rsidR="009D21F3" w:rsidRDefault="009D21F3">
      <w:r>
        <w:separator/>
      </w:r>
    </w:p>
  </w:endnote>
  <w:endnote w:type="continuationSeparator" w:id="0">
    <w:p w14:paraId="21C3DB1D" w14:textId="77777777" w:rsidR="009D21F3" w:rsidRDefault="009D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28FC" w14:textId="77777777" w:rsidR="009D21F3" w:rsidRDefault="009D21F3">
      <w:r>
        <w:separator/>
      </w:r>
    </w:p>
  </w:footnote>
  <w:footnote w:type="continuationSeparator" w:id="0">
    <w:p w14:paraId="0A7DADCB" w14:textId="77777777" w:rsidR="009D21F3" w:rsidRDefault="009D2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6C191189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2238FC">
            <w:rPr>
              <w:rFonts w:ascii="Verdana" w:hAnsi="Verdana"/>
              <w:color w:val="00607A"/>
              <w:sz w:val="16"/>
            </w:rPr>
            <w:t>6</w:t>
          </w:r>
          <w:r w:rsidR="00BB091B">
            <w:rPr>
              <w:rFonts w:ascii="Verdana" w:hAnsi="Verdana"/>
              <w:color w:val="00607A"/>
              <w:sz w:val="16"/>
            </w:rPr>
            <w:t>/</w:t>
          </w:r>
          <w:r w:rsidR="002238FC">
            <w:rPr>
              <w:rFonts w:ascii="Verdana" w:hAnsi="Verdana"/>
              <w:color w:val="00607A"/>
              <w:sz w:val="16"/>
            </w:rPr>
            <w:t>9</w:t>
          </w:r>
          <w:r w:rsidR="00BB091B">
            <w:rPr>
              <w:rFonts w:ascii="Verdana" w:hAnsi="Verdana"/>
              <w:color w:val="00607A"/>
              <w:sz w:val="16"/>
            </w:rPr>
            <w:t>/202</w:t>
          </w:r>
          <w:r w:rsidR="002238FC">
            <w:rPr>
              <w:rFonts w:ascii="Verdana" w:hAnsi="Verdana"/>
              <w:color w:val="00607A"/>
              <w:sz w:val="16"/>
            </w:rPr>
            <w:t>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35C3"/>
    <w:multiLevelType w:val="hybridMultilevel"/>
    <w:tmpl w:val="672A4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8A5651"/>
    <w:multiLevelType w:val="hybridMultilevel"/>
    <w:tmpl w:val="4FD40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66C31"/>
    <w:multiLevelType w:val="hybridMultilevel"/>
    <w:tmpl w:val="BF221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EB4576"/>
    <w:multiLevelType w:val="hybridMultilevel"/>
    <w:tmpl w:val="5E5AF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15254442">
    <w:abstractNumId w:val="0"/>
  </w:num>
  <w:num w:numId="2" w16cid:durableId="2017270429">
    <w:abstractNumId w:val="5"/>
  </w:num>
  <w:num w:numId="3" w16cid:durableId="2065331970">
    <w:abstractNumId w:val="11"/>
  </w:num>
  <w:num w:numId="4" w16cid:durableId="13655871">
    <w:abstractNumId w:val="10"/>
  </w:num>
  <w:num w:numId="5" w16cid:durableId="288708450">
    <w:abstractNumId w:val="2"/>
  </w:num>
  <w:num w:numId="6" w16cid:durableId="1315335237">
    <w:abstractNumId w:val="3"/>
  </w:num>
  <w:num w:numId="7" w16cid:durableId="1836451340">
    <w:abstractNumId w:val="8"/>
  </w:num>
  <w:num w:numId="8" w16cid:durableId="2033915591">
    <w:abstractNumId w:val="1"/>
  </w:num>
  <w:num w:numId="9" w16cid:durableId="1943226425">
    <w:abstractNumId w:val="9"/>
  </w:num>
  <w:num w:numId="10" w16cid:durableId="505095708">
    <w:abstractNumId w:val="7"/>
  </w:num>
  <w:num w:numId="11" w16cid:durableId="1326133409">
    <w:abstractNumId w:val="6"/>
  </w:num>
  <w:num w:numId="12" w16cid:durableId="455177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71291"/>
    <w:rsid w:val="0008322F"/>
    <w:rsid w:val="000B48F5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C67CA"/>
    <w:rsid w:val="00202324"/>
    <w:rsid w:val="002238FC"/>
    <w:rsid w:val="00227147"/>
    <w:rsid w:val="00254754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A5F43"/>
    <w:rsid w:val="006D034F"/>
    <w:rsid w:val="006E6F2D"/>
    <w:rsid w:val="006F06E8"/>
    <w:rsid w:val="00737F91"/>
    <w:rsid w:val="00770EFB"/>
    <w:rsid w:val="00774E56"/>
    <w:rsid w:val="00777272"/>
    <w:rsid w:val="007A0184"/>
    <w:rsid w:val="007C22B9"/>
    <w:rsid w:val="007C4903"/>
    <w:rsid w:val="007E336B"/>
    <w:rsid w:val="007E3E1D"/>
    <w:rsid w:val="007F76F6"/>
    <w:rsid w:val="008042E6"/>
    <w:rsid w:val="0082477B"/>
    <w:rsid w:val="008248A8"/>
    <w:rsid w:val="0084269D"/>
    <w:rsid w:val="00850874"/>
    <w:rsid w:val="00861F8D"/>
    <w:rsid w:val="00893824"/>
    <w:rsid w:val="008B25A0"/>
    <w:rsid w:val="00904A49"/>
    <w:rsid w:val="009252F6"/>
    <w:rsid w:val="00952280"/>
    <w:rsid w:val="0098440C"/>
    <w:rsid w:val="009A69BC"/>
    <w:rsid w:val="009D21F3"/>
    <w:rsid w:val="009D6AF5"/>
    <w:rsid w:val="009F6C3C"/>
    <w:rsid w:val="00A02333"/>
    <w:rsid w:val="00A1019F"/>
    <w:rsid w:val="00A469B9"/>
    <w:rsid w:val="00A84786"/>
    <w:rsid w:val="00A85079"/>
    <w:rsid w:val="00A92891"/>
    <w:rsid w:val="00AA5623"/>
    <w:rsid w:val="00B07543"/>
    <w:rsid w:val="00B1146B"/>
    <w:rsid w:val="00B21DBA"/>
    <w:rsid w:val="00B23E81"/>
    <w:rsid w:val="00B52488"/>
    <w:rsid w:val="00B5798E"/>
    <w:rsid w:val="00B661C7"/>
    <w:rsid w:val="00B7454B"/>
    <w:rsid w:val="00BA30AA"/>
    <w:rsid w:val="00BB091B"/>
    <w:rsid w:val="00BB517B"/>
    <w:rsid w:val="00BB73D2"/>
    <w:rsid w:val="00BC76A3"/>
    <w:rsid w:val="00BE70D2"/>
    <w:rsid w:val="00C151CD"/>
    <w:rsid w:val="00C35823"/>
    <w:rsid w:val="00C864C7"/>
    <w:rsid w:val="00C87E6A"/>
    <w:rsid w:val="00CB3E03"/>
    <w:rsid w:val="00CC5462"/>
    <w:rsid w:val="00CD6E48"/>
    <w:rsid w:val="00CE0803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213B7"/>
    <w:rsid w:val="00E22381"/>
    <w:rsid w:val="00E26823"/>
    <w:rsid w:val="00E92386"/>
    <w:rsid w:val="00EA05B6"/>
    <w:rsid w:val="00EB4578"/>
    <w:rsid w:val="00EC1F02"/>
    <w:rsid w:val="00ED6FD5"/>
    <w:rsid w:val="00EE1944"/>
    <w:rsid w:val="00EF4B6D"/>
    <w:rsid w:val="00F35400"/>
    <w:rsid w:val="00F362CA"/>
    <w:rsid w:val="00F57FF5"/>
    <w:rsid w:val="00FA1AEB"/>
    <w:rsid w:val="00FA70AC"/>
    <w:rsid w:val="00FC0019"/>
    <w:rsid w:val="00FD2E0F"/>
    <w:rsid w:val="00FD444C"/>
    <w:rsid w:val="00FE03AE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C3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7" ma:contentTypeDescription="Create a new document." ma:contentTypeScope="" ma:versionID="44f5ceef3cf4962ce60abf5ec20c0045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a22c756bf7eb4e4daf498a069ab2f2c6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5F1DF-FC7A-44A2-8180-D2547811A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71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42</cp:revision>
  <cp:lastPrinted>2009-05-07T07:26:00Z</cp:lastPrinted>
  <dcterms:created xsi:type="dcterms:W3CDTF">2021-03-09T23:01:00Z</dcterms:created>
  <dcterms:modified xsi:type="dcterms:W3CDTF">2024-09-06T05:33:00Z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
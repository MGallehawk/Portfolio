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C6BF76B" w14:textId="77777777" w:rsidR="009A4E54" w:rsidRDefault="00016F39" w:rsidP="009A4E54">
      <w:pPr>
        <w:rPr>
          <w:rFonts w:ascii="Arial" w:hAnsi="Arial" w:cs="Arial"/>
          <w:color w:val="333333"/>
        </w:rPr>
      </w:pPr>
      <w:r w:rsidRPr="00407D8E"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D0F50" wp14:editId="5E9130F3">
                <wp:simplePos x="0" y="0"/>
                <wp:positionH relativeFrom="column">
                  <wp:posOffset>4667250</wp:posOffset>
                </wp:positionH>
                <wp:positionV relativeFrom="paragraph">
                  <wp:posOffset>28575</wp:posOffset>
                </wp:positionV>
                <wp:extent cx="1924050" cy="1294130"/>
                <wp:effectExtent l="0" t="0" r="0" b="127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294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D7136" w14:textId="77777777" w:rsidR="00997F7D" w:rsidRPr="001B2B5F" w:rsidRDefault="00997F7D" w:rsidP="00016F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From the Office of the Dean</w:t>
                            </w:r>
                          </w:p>
                          <w:p w14:paraId="148CFD56" w14:textId="77777777" w:rsidR="00997F7D" w:rsidRPr="001B2B5F" w:rsidRDefault="00997F7D" w:rsidP="00016F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School of Engineering &amp; Technology</w:t>
                            </w:r>
                          </w:p>
                          <w:p w14:paraId="7FDF821D" w14:textId="77777777" w:rsidR="00997F7D" w:rsidRPr="001B2B5F" w:rsidRDefault="00997F7D" w:rsidP="00016F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Building 30/Level 2</w:t>
                            </w:r>
                          </w:p>
                          <w:p w14:paraId="3C8F8361" w14:textId="77777777" w:rsidR="00997F7D" w:rsidRPr="001B2B5F" w:rsidRDefault="00997F7D" w:rsidP="00016F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CQUniversity Australia</w:t>
                            </w:r>
                          </w:p>
                          <w:p w14:paraId="68AFE8FE" w14:textId="77777777" w:rsidR="00997F7D" w:rsidRDefault="00997F7D" w:rsidP="00016F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Bruce Highway</w:t>
                            </w:r>
                          </w:p>
                          <w:p w14:paraId="3F8A406D" w14:textId="77777777" w:rsidR="00997F7D" w:rsidRPr="001B2B5F" w:rsidRDefault="00997F7D" w:rsidP="00016F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Rockhampton   QLD   4702</w:t>
                            </w:r>
                          </w:p>
                          <w:p w14:paraId="35D65B82" w14:textId="77777777" w:rsidR="00997F7D" w:rsidRDefault="00997F7D" w:rsidP="00016F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B814FC2" w14:textId="77777777" w:rsidR="00997F7D" w:rsidRPr="001B2B5F" w:rsidRDefault="00997F7D" w:rsidP="00016F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B2B5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 07 4930 9562</w:t>
                            </w:r>
                          </w:p>
                          <w:p w14:paraId="2ADDB4E6" w14:textId="239EF355" w:rsidR="00997F7D" w:rsidRPr="001B2B5F" w:rsidRDefault="00997F7D" w:rsidP="00016F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Email: s.t.hal</w:t>
                            </w:r>
                            <w:r w:rsidRPr="006B67D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l@cqu.edu.au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08D0F5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7.5pt;margin-top:2.25pt;width:151.5pt;height:10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" filled="f" stroked="f">
                <v:textbox inset=".5mm,.5mm,.5mm,.5mm">
                  <w:txbxContent>
                    <w:p w14:paraId="501D7136" w14:textId="77777777" w:rsidR="00997F7D" w:rsidRPr="001B2B5F" w:rsidRDefault="00997F7D" w:rsidP="00016F3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From the Office of the Dean</w:t>
                      </w:r>
                    </w:p>
                    <w:p w14:paraId="148CFD56" w14:textId="77777777" w:rsidR="00997F7D" w:rsidRPr="001B2B5F" w:rsidRDefault="00997F7D" w:rsidP="00016F3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School of Engineering &amp; Technology</w:t>
                      </w:r>
                    </w:p>
                    <w:p w14:paraId="7FDF821D" w14:textId="77777777" w:rsidR="00997F7D" w:rsidRPr="001B2B5F" w:rsidRDefault="00997F7D" w:rsidP="00016F3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Building 30/Level 2</w:t>
                      </w:r>
                    </w:p>
                    <w:p w14:paraId="3C8F8361" w14:textId="77777777" w:rsidR="00997F7D" w:rsidRPr="001B2B5F" w:rsidRDefault="00997F7D" w:rsidP="00016F3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CQUniversity Australia</w:t>
                      </w:r>
                    </w:p>
                    <w:p w14:paraId="68AFE8FE" w14:textId="77777777" w:rsidR="00997F7D" w:rsidRDefault="00997F7D" w:rsidP="00016F3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Bruce Highway</w:t>
                      </w:r>
                    </w:p>
                    <w:p w14:paraId="3F8A406D" w14:textId="77777777" w:rsidR="00997F7D" w:rsidRPr="001B2B5F" w:rsidRDefault="00997F7D" w:rsidP="00016F3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Rockhampton   QLD   4702</w:t>
                      </w:r>
                    </w:p>
                    <w:p w14:paraId="35D65B82" w14:textId="77777777" w:rsidR="00997F7D" w:rsidRDefault="00997F7D" w:rsidP="00016F3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B814FC2" w14:textId="77777777" w:rsidR="00997F7D" w:rsidRPr="001B2B5F" w:rsidRDefault="00997F7D" w:rsidP="00016F3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B2B5F">
                        <w:rPr>
                          <w:rFonts w:ascii="Arial" w:hAnsi="Arial" w:cs="Arial"/>
                          <w:sz w:val="18"/>
                          <w:szCs w:val="18"/>
                        </w:rPr>
                        <w:t>Tel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 07 4930 9562</w:t>
                      </w:r>
                    </w:p>
                    <w:p w14:paraId="2ADDB4E6" w14:textId="239EF355" w:rsidR="00997F7D" w:rsidRPr="001B2B5F" w:rsidRDefault="00997F7D" w:rsidP="00016F3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Email: s.t.hal</w:t>
                      </w:r>
                      <w:r w:rsidRPr="006B67DD">
                        <w:rPr>
                          <w:rFonts w:ascii="Arial" w:hAnsi="Arial" w:cs="Arial"/>
                          <w:sz w:val="18"/>
                          <w:szCs w:val="18"/>
                        </w:rPr>
                        <w:t>l@cqu.edu.au</w:t>
                      </w:r>
                    </w:p>
                  </w:txbxContent>
                </v:textbox>
              </v:shape>
            </w:pict>
          </mc:Fallback>
        </mc:AlternateContent>
      </w:r>
    </w:p>
    <w:p w14:paraId="04FFA9ED" w14:textId="77777777" w:rsidR="009A4E54" w:rsidRDefault="009A4E54" w:rsidP="009A4E54">
      <w:pPr>
        <w:rPr>
          <w:rFonts w:ascii="Arial" w:hAnsi="Arial" w:cs="Arial"/>
          <w:color w:val="333333"/>
        </w:rPr>
      </w:pPr>
    </w:p>
    <w:p w14:paraId="5F26ABDB" w14:textId="77777777" w:rsidR="009A4E54" w:rsidRDefault="009A4E54" w:rsidP="009A4E54">
      <w:pPr>
        <w:rPr>
          <w:rFonts w:ascii="Arial" w:hAnsi="Arial" w:cs="Arial"/>
          <w:color w:val="333333"/>
        </w:rPr>
      </w:pPr>
    </w:p>
    <w:p w14:paraId="699BEAB1" w14:textId="77777777" w:rsidR="009A4E54" w:rsidRDefault="009A4E54" w:rsidP="009A4E54">
      <w:pPr>
        <w:rPr>
          <w:rFonts w:ascii="Arial" w:hAnsi="Arial" w:cs="Arial"/>
          <w:color w:val="333333"/>
        </w:rPr>
      </w:pPr>
    </w:p>
    <w:p w14:paraId="1D8764FD" w14:textId="77777777" w:rsidR="009A4E54" w:rsidRDefault="009A4E54" w:rsidP="009A4E54">
      <w:pPr>
        <w:rPr>
          <w:rFonts w:ascii="Arial" w:hAnsi="Arial" w:cs="Arial"/>
          <w:color w:val="333333"/>
        </w:rPr>
      </w:pPr>
    </w:p>
    <w:p w14:paraId="6E3A0BD5" w14:textId="77777777" w:rsidR="009A4E54" w:rsidRDefault="009A4E54" w:rsidP="009A4E54">
      <w:pPr>
        <w:rPr>
          <w:rFonts w:ascii="Arial" w:hAnsi="Arial" w:cs="Arial"/>
          <w:color w:val="333333"/>
        </w:rPr>
      </w:pPr>
    </w:p>
    <w:p w14:paraId="43E4E6FC" w14:textId="77777777" w:rsidR="009A4E54" w:rsidRDefault="009A4E54" w:rsidP="009A4E54">
      <w:pPr>
        <w:rPr>
          <w:rFonts w:ascii="Arial" w:hAnsi="Arial" w:cs="Arial"/>
          <w:color w:val="333333"/>
        </w:rPr>
      </w:pPr>
    </w:p>
    <w:p w14:paraId="3F7E2E15" w14:textId="77777777" w:rsidR="007E116B" w:rsidRPr="00407D8E" w:rsidRDefault="007E116B" w:rsidP="007E116B">
      <w:pPr>
        <w:rPr>
          <w:rFonts w:ascii="Arial" w:hAnsi="Arial" w:cs="Arial"/>
        </w:rPr>
      </w:pPr>
    </w:p>
    <w:p w14:paraId="66BAC1FB" w14:textId="77777777" w:rsidR="007E116B" w:rsidRPr="00407D8E" w:rsidRDefault="007E116B" w:rsidP="007E116B">
      <w:pPr>
        <w:rPr>
          <w:rFonts w:ascii="Arial" w:hAnsi="Arial" w:cs="Arial"/>
        </w:rPr>
      </w:pPr>
    </w:p>
    <w:p w14:paraId="25B098AC" w14:textId="77777777" w:rsidR="007E116B" w:rsidRPr="00407D8E" w:rsidRDefault="007E116B" w:rsidP="007E116B">
      <w:pPr>
        <w:rPr>
          <w:rFonts w:ascii="Arial" w:hAnsi="Arial" w:cs="Arial"/>
        </w:rPr>
      </w:pPr>
    </w:p>
    <w:p w14:paraId="02DDB3D6" w14:textId="77777777" w:rsidR="007E116B" w:rsidRPr="00407D8E" w:rsidRDefault="007E116B" w:rsidP="007E116B">
      <w:pPr>
        <w:rPr>
          <w:rFonts w:ascii="Arial" w:hAnsi="Arial" w:cs="Arial"/>
        </w:rPr>
      </w:pPr>
    </w:p>
    <w:p w14:paraId="0E48D8CF" w14:textId="408BBA08" w:rsidR="007E116B" w:rsidRPr="001B47D0" w:rsidRDefault="00C62706" w:rsidP="00C62706">
      <w:pPr>
        <w:autoSpaceDE w:val="0"/>
        <w:rPr>
          <w:rFonts w:ascii="Arial" w:hAnsi="Arial" w:cs="Arial"/>
          <w:sz w:val="22"/>
          <w:szCs w:val="22"/>
        </w:rPr>
      </w:pPr>
      <w:r>
        <w:rPr>
          <w:rFonts w:ascii="ZWAdobeF" w:hAnsi="ZWAdobeF" w:cs="ZWAdobeF"/>
          <w:sz w:val="2"/>
          <w:szCs w:val="22"/>
        </w:rPr>
        <w:t>R</w:t>
      </w:r>
      <w:r w:rsidR="007E116B" w:rsidRPr="001B47D0">
        <w:rPr>
          <w:rFonts w:ascii="Arial" w:hAnsi="Arial" w:cs="Arial"/>
          <w:sz w:val="22"/>
          <w:szCs w:val="22"/>
        </w:rPr>
        <w:fldChar w:fldCharType="begin"/>
      </w:r>
      <w:r w:rsidR="007E116B" w:rsidRPr="001B47D0">
        <w:rPr>
          <w:rFonts w:ascii="Arial" w:hAnsi="Arial" w:cs="Arial"/>
          <w:sz w:val="22"/>
          <w:szCs w:val="22"/>
        </w:rPr>
        <w:instrText xml:space="preserve"> DATE \@ "MMMM d, yyyy" </w:instrText>
      </w:r>
      <w:r w:rsidR="007E116B" w:rsidRPr="001B47D0">
        <w:rPr>
          <w:rFonts w:ascii="Arial" w:hAnsi="Arial" w:cs="Arial"/>
          <w:sz w:val="22"/>
          <w:szCs w:val="22"/>
        </w:rPr>
        <w:fldChar w:fldCharType="separate"/>
      </w:r>
      <w:r w:rsidR="00D67C2A">
        <w:rPr>
          <w:rFonts w:ascii="Arial" w:hAnsi="Arial" w:cs="Arial"/>
          <w:noProof/>
          <w:sz w:val="22"/>
          <w:szCs w:val="22"/>
        </w:rPr>
        <w:t>August 21, 2020</w:t>
      </w:r>
      <w:r w:rsidR="007E116B" w:rsidRPr="001B47D0">
        <w:rPr>
          <w:rFonts w:ascii="Arial" w:hAnsi="Arial" w:cs="Arial"/>
          <w:sz w:val="22"/>
          <w:szCs w:val="22"/>
        </w:rPr>
        <w:fldChar w:fldCharType="end"/>
      </w:r>
    </w:p>
    <w:p w14:paraId="1BB23C4B" w14:textId="3464F888" w:rsidR="007E116B" w:rsidRDefault="007E116B" w:rsidP="007E116B">
      <w:pPr>
        <w:rPr>
          <w:rFonts w:ascii="Arial" w:hAnsi="Arial" w:cs="Arial"/>
        </w:rPr>
      </w:pPr>
    </w:p>
    <w:p w14:paraId="209F5246" w14:textId="459A89BC" w:rsidR="00224B50" w:rsidRDefault="00412284" w:rsidP="007E116B">
      <w:pPr>
        <w:rPr>
          <w:rFonts w:ascii="Arial" w:hAnsi="Arial" w:cs="Arial"/>
        </w:rPr>
      </w:pPr>
      <w:r w:rsidRPr="00B23311">
        <w:rPr>
          <w:rFonts w:ascii="Arial" w:hAnsi="Arial" w:cs="Arial"/>
          <w:noProof/>
        </w:rPr>
        <w:t>Mathew</w:t>
      </w:r>
      <w:r w:rsidR="005D4681">
        <w:rPr>
          <w:rFonts w:ascii="Arial" w:hAnsi="Arial" w:cs="Arial"/>
        </w:rPr>
        <w:t xml:space="preserve"> </w:t>
      </w:r>
      <w:r w:rsidRPr="00B23311">
        <w:rPr>
          <w:rFonts w:ascii="Arial" w:hAnsi="Arial" w:cs="Arial"/>
          <w:noProof/>
        </w:rPr>
        <w:t>Gallehawk</w:t>
      </w:r>
    </w:p>
    <w:p w14:paraId="50D00BC2" w14:textId="06E731E7" w:rsidR="00224B50" w:rsidRDefault="00412284" w:rsidP="007E116B">
      <w:pPr>
        <w:rPr>
          <w:rFonts w:ascii="Arial" w:hAnsi="Arial" w:cs="Arial"/>
        </w:rPr>
      </w:pPr>
      <w:r w:rsidRPr="00B23311">
        <w:rPr>
          <w:rFonts w:ascii="Arial" w:hAnsi="Arial" w:cs="Arial"/>
          <w:noProof/>
        </w:rPr>
        <w:t>mathew.gallehawk@cqumail.com</w:t>
      </w:r>
    </w:p>
    <w:p w14:paraId="761AAE55" w14:textId="77777777" w:rsidR="00224B50" w:rsidRPr="00407D8E" w:rsidRDefault="00224B50" w:rsidP="007E116B">
      <w:pPr>
        <w:rPr>
          <w:rFonts w:ascii="Arial" w:hAnsi="Arial" w:cs="Arial"/>
        </w:rPr>
      </w:pPr>
    </w:p>
    <w:p w14:paraId="14C1C3A1" w14:textId="2DDEF984" w:rsidR="004F0951" w:rsidRDefault="004F0951" w:rsidP="004F0951">
      <w:pPr>
        <w:pStyle w:val="Footer"/>
        <w:rPr>
          <w:rFonts w:ascii="Arial" w:hAnsi="Arial" w:cs="Arial"/>
          <w:sz w:val="22"/>
          <w:szCs w:val="23"/>
        </w:rPr>
      </w:pPr>
      <w:r w:rsidRPr="004F0951">
        <w:rPr>
          <w:rFonts w:ascii="Arial" w:hAnsi="Arial" w:cs="Arial"/>
          <w:sz w:val="22"/>
          <w:szCs w:val="23"/>
        </w:rPr>
        <w:t>Dear</w:t>
      </w:r>
      <w:r w:rsidR="00625C19">
        <w:rPr>
          <w:rFonts w:ascii="Arial" w:hAnsi="Arial" w:cs="Arial"/>
          <w:sz w:val="22"/>
          <w:szCs w:val="23"/>
        </w:rPr>
        <w:t xml:space="preserve"> </w:t>
      </w:r>
      <w:r w:rsidR="00412284" w:rsidRPr="00B23311">
        <w:rPr>
          <w:rFonts w:ascii="Arial" w:hAnsi="Arial" w:cs="Arial"/>
          <w:noProof/>
          <w:sz w:val="22"/>
          <w:szCs w:val="23"/>
        </w:rPr>
        <w:t>Mathew</w:t>
      </w:r>
    </w:p>
    <w:p w14:paraId="267E4B66" w14:textId="77777777" w:rsidR="004F0951" w:rsidRDefault="004F0951" w:rsidP="004F0951">
      <w:pPr>
        <w:pStyle w:val="Footer"/>
        <w:rPr>
          <w:rFonts w:ascii="Arial" w:hAnsi="Arial" w:cs="Arial"/>
          <w:sz w:val="22"/>
          <w:szCs w:val="23"/>
        </w:rPr>
      </w:pPr>
    </w:p>
    <w:p w14:paraId="22361DD8" w14:textId="536CD431" w:rsidR="001A1114" w:rsidRDefault="004F0951" w:rsidP="004F0951">
      <w:pPr>
        <w:pStyle w:val="Footer"/>
        <w:rPr>
          <w:rFonts w:ascii="Arial" w:hAnsi="Arial" w:cs="Arial"/>
          <w:sz w:val="22"/>
          <w:szCs w:val="23"/>
        </w:rPr>
      </w:pPr>
      <w:r w:rsidRPr="004F0951">
        <w:rPr>
          <w:rFonts w:ascii="Arial" w:hAnsi="Arial" w:cs="Arial"/>
          <w:sz w:val="22"/>
          <w:szCs w:val="23"/>
        </w:rPr>
        <w:t>I am writing to offer my congratulations on the outstanding level of achievement that you have attained in your studies for Term</w:t>
      </w:r>
      <w:r w:rsidR="00FE3841">
        <w:rPr>
          <w:rFonts w:ascii="Arial" w:hAnsi="Arial" w:cs="Arial"/>
          <w:sz w:val="22"/>
          <w:szCs w:val="23"/>
        </w:rPr>
        <w:t xml:space="preserve"> 2</w:t>
      </w:r>
      <w:r w:rsidRPr="004F0951">
        <w:rPr>
          <w:rFonts w:ascii="Arial" w:hAnsi="Arial" w:cs="Arial"/>
          <w:sz w:val="22"/>
          <w:szCs w:val="23"/>
        </w:rPr>
        <w:t xml:space="preserve"> 20</w:t>
      </w:r>
      <w:r w:rsidR="00FE3841">
        <w:rPr>
          <w:rFonts w:ascii="Arial" w:hAnsi="Arial" w:cs="Arial"/>
          <w:sz w:val="22"/>
          <w:szCs w:val="23"/>
        </w:rPr>
        <w:t>19.</w:t>
      </w:r>
    </w:p>
    <w:p w14:paraId="353C07D0" w14:textId="0E70A6BF" w:rsidR="00C53294" w:rsidRDefault="004F0951" w:rsidP="004F0951">
      <w:pPr>
        <w:pStyle w:val="Footer"/>
        <w:rPr>
          <w:rFonts w:ascii="Arial" w:hAnsi="Arial" w:cs="Arial"/>
          <w:sz w:val="22"/>
          <w:szCs w:val="23"/>
        </w:rPr>
      </w:pPr>
      <w:r w:rsidRPr="004F0951">
        <w:rPr>
          <w:rFonts w:ascii="Arial" w:hAnsi="Arial" w:cs="Arial"/>
          <w:sz w:val="22"/>
          <w:szCs w:val="23"/>
        </w:rPr>
        <w:br/>
        <w:t>The School of</w:t>
      </w:r>
      <w:r w:rsidR="001A1114">
        <w:rPr>
          <w:rFonts w:ascii="Arial" w:hAnsi="Arial" w:cs="Arial"/>
          <w:sz w:val="22"/>
          <w:szCs w:val="23"/>
        </w:rPr>
        <w:t xml:space="preserve"> Engineering and Technology</w:t>
      </w:r>
      <w:r w:rsidRPr="004F0951">
        <w:rPr>
          <w:rFonts w:ascii="Arial" w:hAnsi="Arial" w:cs="Arial"/>
          <w:sz w:val="22"/>
          <w:szCs w:val="23"/>
        </w:rPr>
        <w:t xml:space="preserve"> commends the members of its student community who achieve a high level of academic performance. I am very pleased to advise that your academic performance places you in this category, since you received a High Distinction for: </w:t>
      </w:r>
      <w:r w:rsidR="00412284" w:rsidRPr="00B23311">
        <w:rPr>
          <w:rFonts w:ascii="Arial" w:hAnsi="Arial" w:cs="Arial"/>
          <w:noProof/>
          <w:sz w:val="22"/>
          <w:szCs w:val="23"/>
        </w:rPr>
        <w:t>CG36</w:t>
      </w:r>
      <w:r w:rsidR="005D4681">
        <w:rPr>
          <w:rFonts w:ascii="Arial" w:hAnsi="Arial" w:cs="Arial"/>
          <w:sz w:val="22"/>
          <w:szCs w:val="23"/>
        </w:rPr>
        <w:t xml:space="preserve"> </w:t>
      </w:r>
      <w:r w:rsidR="00412284" w:rsidRPr="00B23311">
        <w:rPr>
          <w:rFonts w:ascii="Arial" w:hAnsi="Arial" w:cs="Arial"/>
          <w:noProof/>
          <w:sz w:val="22"/>
          <w:szCs w:val="23"/>
        </w:rPr>
        <w:t>Diploma of Information and Communication Technology</w:t>
      </w:r>
    </w:p>
    <w:p w14:paraId="4933937C" w14:textId="77777777" w:rsidR="00C53294" w:rsidRDefault="00C53294" w:rsidP="004F0951">
      <w:pPr>
        <w:pStyle w:val="Footer"/>
        <w:rPr>
          <w:rFonts w:ascii="Arial" w:hAnsi="Arial" w:cs="Arial"/>
          <w:sz w:val="22"/>
          <w:szCs w:val="23"/>
        </w:rPr>
      </w:pPr>
    </w:p>
    <w:p w14:paraId="02C0C111" w14:textId="0B6B7A35" w:rsidR="00C53294" w:rsidRDefault="004F0951" w:rsidP="004F0951">
      <w:pPr>
        <w:pStyle w:val="Footer"/>
        <w:rPr>
          <w:rFonts w:ascii="Arial" w:hAnsi="Arial" w:cs="Arial"/>
          <w:sz w:val="22"/>
          <w:szCs w:val="23"/>
        </w:rPr>
      </w:pPr>
      <w:r w:rsidRPr="004F0951">
        <w:rPr>
          <w:rFonts w:ascii="Arial" w:hAnsi="Arial" w:cs="Arial"/>
          <w:sz w:val="22"/>
          <w:szCs w:val="23"/>
        </w:rPr>
        <w:t xml:space="preserve">I am aware of the high level of commitment required to achieve this level of academic performance, and I encourage you to maintain your current high standard of academic performance in subsequent terms, and to give consideration to future enrolment in courses offered by CQUniversity. </w:t>
      </w:r>
    </w:p>
    <w:p w14:paraId="5A984098" w14:textId="77777777" w:rsidR="00C53294" w:rsidRDefault="00C53294" w:rsidP="004F0951">
      <w:pPr>
        <w:pStyle w:val="Footer"/>
        <w:rPr>
          <w:rFonts w:ascii="Arial" w:hAnsi="Arial" w:cs="Arial"/>
          <w:sz w:val="22"/>
          <w:szCs w:val="23"/>
        </w:rPr>
      </w:pPr>
    </w:p>
    <w:p w14:paraId="7B0D1DA1" w14:textId="6857ABB8" w:rsidR="007E116B" w:rsidRDefault="004F0951" w:rsidP="004F0951">
      <w:pPr>
        <w:pStyle w:val="Footer"/>
        <w:rPr>
          <w:rFonts w:ascii="Arial" w:hAnsi="Arial" w:cs="Arial"/>
          <w:sz w:val="22"/>
          <w:szCs w:val="23"/>
        </w:rPr>
      </w:pPr>
      <w:r w:rsidRPr="004F0951">
        <w:rPr>
          <w:rFonts w:ascii="Arial" w:hAnsi="Arial" w:cs="Arial"/>
          <w:sz w:val="22"/>
          <w:szCs w:val="23"/>
        </w:rPr>
        <w:t>Again, congratulations on your achievement and best wishes for your future studies.</w:t>
      </w:r>
    </w:p>
    <w:p w14:paraId="4136A14D" w14:textId="77777777" w:rsidR="007E116B" w:rsidRDefault="007E116B" w:rsidP="007E116B">
      <w:pPr>
        <w:pStyle w:val="Footer"/>
        <w:jc w:val="both"/>
        <w:rPr>
          <w:rFonts w:ascii="Arial" w:hAnsi="Arial" w:cs="Arial"/>
          <w:sz w:val="22"/>
          <w:szCs w:val="22"/>
        </w:rPr>
      </w:pPr>
    </w:p>
    <w:p w14:paraId="67D6CB88" w14:textId="77777777" w:rsidR="007E116B" w:rsidRDefault="007E116B" w:rsidP="007E116B">
      <w:pPr>
        <w:pStyle w:val="Footer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Yours sincerely</w:t>
      </w:r>
    </w:p>
    <w:p w14:paraId="364B01F7" w14:textId="30566BA4" w:rsidR="007E116B" w:rsidRDefault="00DE47D0" w:rsidP="007E116B">
      <w:pPr>
        <w:pStyle w:val="Footer"/>
        <w:rPr>
          <w:rFonts w:ascii="Arial" w:hAnsi="Arial" w:cs="Arial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7E6C4DEA" wp14:editId="1BF5F3F5">
            <wp:extent cx="1905000" cy="12417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496" cy="125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7421" w14:textId="77777777" w:rsidR="00DE47D0" w:rsidRDefault="00DE47D0" w:rsidP="007E116B">
      <w:pPr>
        <w:pStyle w:val="Footer"/>
        <w:rPr>
          <w:rFonts w:ascii="Arial" w:hAnsi="Arial" w:cs="Arial"/>
          <w:sz w:val="22"/>
          <w:szCs w:val="22"/>
        </w:rPr>
      </w:pPr>
    </w:p>
    <w:p w14:paraId="7697273C" w14:textId="6362653F" w:rsidR="007E116B" w:rsidRDefault="007E116B" w:rsidP="007E116B">
      <w:pPr>
        <w:pStyle w:val="Foo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Professor </w:t>
      </w:r>
      <w:r w:rsidR="00DE47D0">
        <w:rPr>
          <w:rFonts w:ascii="Arial" w:hAnsi="Arial" w:cs="Arial"/>
          <w:b/>
          <w:i/>
          <w:sz w:val="22"/>
          <w:szCs w:val="22"/>
        </w:rPr>
        <w:t>Steve Hall</w:t>
      </w:r>
    </w:p>
    <w:p w14:paraId="1FC92614" w14:textId="77777777" w:rsidR="007E116B" w:rsidRDefault="007E116B" w:rsidP="007E116B">
      <w:pPr>
        <w:pStyle w:val="Foo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Dean</w:t>
      </w:r>
    </w:p>
    <w:p w14:paraId="02C69BB8" w14:textId="77777777" w:rsidR="007E116B" w:rsidRDefault="007E116B" w:rsidP="007E116B">
      <w:pPr>
        <w:pStyle w:val="Foo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School of Engineering &amp; Technology</w:t>
      </w:r>
    </w:p>
    <w:p w14:paraId="6782D0B1" w14:textId="7989AB16" w:rsidR="00016F39" w:rsidRPr="00170F2F" w:rsidRDefault="007E116B" w:rsidP="00DE47D0">
      <w:pPr>
        <w:pStyle w:val="Footer"/>
      </w:pPr>
      <w:r w:rsidRPr="00C808E2">
        <w:rPr>
          <w:rFonts w:ascii="Arial" w:hAnsi="Arial" w:cs="Arial"/>
          <w:i/>
          <w:sz w:val="22"/>
          <w:szCs w:val="22"/>
        </w:rPr>
        <w:t>CQUniversity Australia</w:t>
      </w:r>
    </w:p>
    <w:sectPr w:rsidR="00016F39" w:rsidRPr="00170F2F" w:rsidSect="0043392C">
      <w:headerReference w:type="default" r:id="rId10"/>
      <w:footerReference w:type="default" r:id="rId11"/>
      <w:pgSz w:w="11900" w:h="16840"/>
      <w:pgMar w:top="2376" w:right="1410" w:bottom="1440" w:left="1276" w:header="0" w:footer="1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8F7B7" w14:textId="77777777" w:rsidR="00CF55F5" w:rsidRDefault="00CF55F5" w:rsidP="0043392C">
      <w:r>
        <w:separator/>
      </w:r>
    </w:p>
  </w:endnote>
  <w:endnote w:type="continuationSeparator" w:id="0">
    <w:p w14:paraId="56357487" w14:textId="77777777" w:rsidR="00CF55F5" w:rsidRDefault="00CF55F5" w:rsidP="00433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WAdobeF">
    <w:altName w:val="Times New Roman"/>
    <w:charset w:val="00"/>
    <w:family w:val="auto"/>
    <w:pitch w:val="variable"/>
    <w:sig w:usb0="00000000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56BFF" w14:textId="77777777" w:rsidR="00997F7D" w:rsidRDefault="00997F7D">
    <w:pPr>
      <w:pStyle w:val="Footer"/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6020914E" wp14:editId="5C7358AB">
          <wp:simplePos x="0" y="0"/>
          <wp:positionH relativeFrom="column">
            <wp:posOffset>-800100</wp:posOffset>
          </wp:positionH>
          <wp:positionV relativeFrom="paragraph">
            <wp:posOffset>-524510</wp:posOffset>
          </wp:positionV>
          <wp:extent cx="7559089" cy="1609011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cintosh HD:Users:wesches:Dropbox:Sarah:PRJ-140421-TemplatesForPortal:LH-140421-Letterhead:140421-Letterhead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089" cy="160901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BAE69" w14:textId="77777777" w:rsidR="00CF55F5" w:rsidRDefault="00CF55F5" w:rsidP="0043392C">
      <w:r>
        <w:separator/>
      </w:r>
    </w:p>
  </w:footnote>
  <w:footnote w:type="continuationSeparator" w:id="0">
    <w:p w14:paraId="65708611" w14:textId="77777777" w:rsidR="00CF55F5" w:rsidRDefault="00CF55F5" w:rsidP="00433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1DAA6" w14:textId="77777777" w:rsidR="00997F7D" w:rsidRDefault="00997F7D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414A2808" wp14:editId="54EE96EB">
          <wp:simplePos x="0" y="0"/>
          <wp:positionH relativeFrom="column">
            <wp:posOffset>-800100</wp:posOffset>
          </wp:positionH>
          <wp:positionV relativeFrom="paragraph">
            <wp:posOffset>-5715</wp:posOffset>
          </wp:positionV>
          <wp:extent cx="7562088" cy="1514856"/>
          <wp:effectExtent l="0" t="0" r="7620" b="9525"/>
          <wp:wrapNone/>
          <wp:docPr id="5" name="Picture 5" descr="Macintosh HD:Users:wesches:Dropbox:Sarah:PRJ-140421-TemplatesForPortal:LH-140421-Letterhead:140421-Letter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cintosh HD:Users:wesches:Dropbox:Sarah:PRJ-140421-TemplatesForPortal:LH-140421-Letterhead:140421-Letterhe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088" cy="151485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54"/>
    <w:rsid w:val="00002AFC"/>
    <w:rsid w:val="00002BF1"/>
    <w:rsid w:val="000030C1"/>
    <w:rsid w:val="00003352"/>
    <w:rsid w:val="00003F3B"/>
    <w:rsid w:val="00005694"/>
    <w:rsid w:val="000066CD"/>
    <w:rsid w:val="000067BE"/>
    <w:rsid w:val="00006BBB"/>
    <w:rsid w:val="00006EC5"/>
    <w:rsid w:val="00010025"/>
    <w:rsid w:val="00011B1C"/>
    <w:rsid w:val="00014C88"/>
    <w:rsid w:val="00016F39"/>
    <w:rsid w:val="000242C1"/>
    <w:rsid w:val="00027514"/>
    <w:rsid w:val="00035030"/>
    <w:rsid w:val="00036F73"/>
    <w:rsid w:val="000377F9"/>
    <w:rsid w:val="00044385"/>
    <w:rsid w:val="0004712A"/>
    <w:rsid w:val="00047552"/>
    <w:rsid w:val="000525E5"/>
    <w:rsid w:val="00052E58"/>
    <w:rsid w:val="00053086"/>
    <w:rsid w:val="00053A7A"/>
    <w:rsid w:val="0005741E"/>
    <w:rsid w:val="000607A1"/>
    <w:rsid w:val="00064D3A"/>
    <w:rsid w:val="00065448"/>
    <w:rsid w:val="00070B4D"/>
    <w:rsid w:val="00073281"/>
    <w:rsid w:val="0007346E"/>
    <w:rsid w:val="0007436C"/>
    <w:rsid w:val="00076E5E"/>
    <w:rsid w:val="00077337"/>
    <w:rsid w:val="00081FF7"/>
    <w:rsid w:val="000826D5"/>
    <w:rsid w:val="00083D10"/>
    <w:rsid w:val="0008430D"/>
    <w:rsid w:val="00085EB3"/>
    <w:rsid w:val="0008605A"/>
    <w:rsid w:val="0008634D"/>
    <w:rsid w:val="000867E8"/>
    <w:rsid w:val="00094268"/>
    <w:rsid w:val="0009480C"/>
    <w:rsid w:val="000A391B"/>
    <w:rsid w:val="000A618A"/>
    <w:rsid w:val="000B0722"/>
    <w:rsid w:val="000B29CA"/>
    <w:rsid w:val="000B2D2C"/>
    <w:rsid w:val="000B452E"/>
    <w:rsid w:val="000B7D77"/>
    <w:rsid w:val="000C0A6B"/>
    <w:rsid w:val="000C1244"/>
    <w:rsid w:val="000C16CB"/>
    <w:rsid w:val="000C3A55"/>
    <w:rsid w:val="000C4D10"/>
    <w:rsid w:val="000C5689"/>
    <w:rsid w:val="000C6670"/>
    <w:rsid w:val="000D10EA"/>
    <w:rsid w:val="000D27B1"/>
    <w:rsid w:val="000E2C60"/>
    <w:rsid w:val="000E4983"/>
    <w:rsid w:val="000E5516"/>
    <w:rsid w:val="000E6018"/>
    <w:rsid w:val="000F1F10"/>
    <w:rsid w:val="000F4C32"/>
    <w:rsid w:val="000F4E51"/>
    <w:rsid w:val="00103726"/>
    <w:rsid w:val="001065DA"/>
    <w:rsid w:val="0011184F"/>
    <w:rsid w:val="00113940"/>
    <w:rsid w:val="001142D4"/>
    <w:rsid w:val="00120490"/>
    <w:rsid w:val="001205E0"/>
    <w:rsid w:val="0012086B"/>
    <w:rsid w:val="0012316D"/>
    <w:rsid w:val="001308D3"/>
    <w:rsid w:val="00130F4A"/>
    <w:rsid w:val="00133183"/>
    <w:rsid w:val="0013437D"/>
    <w:rsid w:val="00135217"/>
    <w:rsid w:val="00142099"/>
    <w:rsid w:val="00143BB5"/>
    <w:rsid w:val="00144A3A"/>
    <w:rsid w:val="001450BF"/>
    <w:rsid w:val="001465A6"/>
    <w:rsid w:val="00146DDC"/>
    <w:rsid w:val="00147009"/>
    <w:rsid w:val="001515B3"/>
    <w:rsid w:val="00151909"/>
    <w:rsid w:val="00151D47"/>
    <w:rsid w:val="00152E18"/>
    <w:rsid w:val="00157482"/>
    <w:rsid w:val="001619B9"/>
    <w:rsid w:val="00162286"/>
    <w:rsid w:val="00170F2F"/>
    <w:rsid w:val="00171576"/>
    <w:rsid w:val="00172BEE"/>
    <w:rsid w:val="00176144"/>
    <w:rsid w:val="00176A7E"/>
    <w:rsid w:val="00177376"/>
    <w:rsid w:val="00180414"/>
    <w:rsid w:val="00181260"/>
    <w:rsid w:val="00182B7A"/>
    <w:rsid w:val="00183549"/>
    <w:rsid w:val="001836B5"/>
    <w:rsid w:val="001842CB"/>
    <w:rsid w:val="00184A0B"/>
    <w:rsid w:val="00185959"/>
    <w:rsid w:val="001863FF"/>
    <w:rsid w:val="001900E8"/>
    <w:rsid w:val="00191A1A"/>
    <w:rsid w:val="001934CE"/>
    <w:rsid w:val="00193FEF"/>
    <w:rsid w:val="001946B4"/>
    <w:rsid w:val="00195044"/>
    <w:rsid w:val="00196490"/>
    <w:rsid w:val="00196837"/>
    <w:rsid w:val="001978D1"/>
    <w:rsid w:val="001A1114"/>
    <w:rsid w:val="001A4FF4"/>
    <w:rsid w:val="001A54B6"/>
    <w:rsid w:val="001A7DD1"/>
    <w:rsid w:val="001B2587"/>
    <w:rsid w:val="001B3321"/>
    <w:rsid w:val="001C0245"/>
    <w:rsid w:val="001C0DCA"/>
    <w:rsid w:val="001C1192"/>
    <w:rsid w:val="001C261F"/>
    <w:rsid w:val="001C3214"/>
    <w:rsid w:val="001C39C3"/>
    <w:rsid w:val="001D1542"/>
    <w:rsid w:val="001D217E"/>
    <w:rsid w:val="001D24D2"/>
    <w:rsid w:val="001D254F"/>
    <w:rsid w:val="001D4F75"/>
    <w:rsid w:val="001D54AE"/>
    <w:rsid w:val="001E1358"/>
    <w:rsid w:val="001E3C7F"/>
    <w:rsid w:val="001E61E2"/>
    <w:rsid w:val="001E6EE7"/>
    <w:rsid w:val="001E76C1"/>
    <w:rsid w:val="001F281B"/>
    <w:rsid w:val="001F5E8C"/>
    <w:rsid w:val="001F7492"/>
    <w:rsid w:val="002029FE"/>
    <w:rsid w:val="00204231"/>
    <w:rsid w:val="00205192"/>
    <w:rsid w:val="002079DE"/>
    <w:rsid w:val="00213245"/>
    <w:rsid w:val="00216176"/>
    <w:rsid w:val="002162DB"/>
    <w:rsid w:val="00222DA0"/>
    <w:rsid w:val="00224B50"/>
    <w:rsid w:val="00226665"/>
    <w:rsid w:val="002334CC"/>
    <w:rsid w:val="002336EF"/>
    <w:rsid w:val="00235FDE"/>
    <w:rsid w:val="00241ACE"/>
    <w:rsid w:val="002422F2"/>
    <w:rsid w:val="00242875"/>
    <w:rsid w:val="00243334"/>
    <w:rsid w:val="00245006"/>
    <w:rsid w:val="0025384E"/>
    <w:rsid w:val="00255598"/>
    <w:rsid w:val="002606B9"/>
    <w:rsid w:val="00261B7D"/>
    <w:rsid w:val="00261C71"/>
    <w:rsid w:val="0026231A"/>
    <w:rsid w:val="00262F8C"/>
    <w:rsid w:val="00266A6B"/>
    <w:rsid w:val="00270C2E"/>
    <w:rsid w:val="00283F71"/>
    <w:rsid w:val="0028522A"/>
    <w:rsid w:val="00286CAA"/>
    <w:rsid w:val="00293FEC"/>
    <w:rsid w:val="0029422E"/>
    <w:rsid w:val="00295DC5"/>
    <w:rsid w:val="00295E58"/>
    <w:rsid w:val="002976EF"/>
    <w:rsid w:val="002A1F82"/>
    <w:rsid w:val="002A415A"/>
    <w:rsid w:val="002A784A"/>
    <w:rsid w:val="002B05D1"/>
    <w:rsid w:val="002B2B80"/>
    <w:rsid w:val="002C0605"/>
    <w:rsid w:val="002C3BA6"/>
    <w:rsid w:val="002C4AE9"/>
    <w:rsid w:val="002C4F4B"/>
    <w:rsid w:val="002D0710"/>
    <w:rsid w:val="002D0BD6"/>
    <w:rsid w:val="002D278E"/>
    <w:rsid w:val="002D2DE4"/>
    <w:rsid w:val="002D5515"/>
    <w:rsid w:val="002D6DCA"/>
    <w:rsid w:val="002E2412"/>
    <w:rsid w:val="002F1B2A"/>
    <w:rsid w:val="002F3CF1"/>
    <w:rsid w:val="002F57A6"/>
    <w:rsid w:val="003004D6"/>
    <w:rsid w:val="003030CD"/>
    <w:rsid w:val="003038FA"/>
    <w:rsid w:val="00304747"/>
    <w:rsid w:val="003070CE"/>
    <w:rsid w:val="0031242F"/>
    <w:rsid w:val="00313461"/>
    <w:rsid w:val="003173E3"/>
    <w:rsid w:val="00323C4E"/>
    <w:rsid w:val="00324569"/>
    <w:rsid w:val="003305A2"/>
    <w:rsid w:val="00332574"/>
    <w:rsid w:val="00333296"/>
    <w:rsid w:val="00333541"/>
    <w:rsid w:val="00341883"/>
    <w:rsid w:val="00342A4E"/>
    <w:rsid w:val="00350B94"/>
    <w:rsid w:val="00352544"/>
    <w:rsid w:val="00357207"/>
    <w:rsid w:val="00357860"/>
    <w:rsid w:val="00363753"/>
    <w:rsid w:val="003655AC"/>
    <w:rsid w:val="00367405"/>
    <w:rsid w:val="00372A1F"/>
    <w:rsid w:val="00373BEC"/>
    <w:rsid w:val="00374CA2"/>
    <w:rsid w:val="003871AA"/>
    <w:rsid w:val="00393644"/>
    <w:rsid w:val="003944CE"/>
    <w:rsid w:val="003A057F"/>
    <w:rsid w:val="003A073C"/>
    <w:rsid w:val="003A166A"/>
    <w:rsid w:val="003A1DCC"/>
    <w:rsid w:val="003A4F1B"/>
    <w:rsid w:val="003A743E"/>
    <w:rsid w:val="003B1536"/>
    <w:rsid w:val="003B3A8B"/>
    <w:rsid w:val="003B50B3"/>
    <w:rsid w:val="003B70F0"/>
    <w:rsid w:val="003B7144"/>
    <w:rsid w:val="003C0A48"/>
    <w:rsid w:val="003C1ADC"/>
    <w:rsid w:val="003C2FD3"/>
    <w:rsid w:val="003C418D"/>
    <w:rsid w:val="003D0B26"/>
    <w:rsid w:val="003D4758"/>
    <w:rsid w:val="003D78C9"/>
    <w:rsid w:val="003E3DAC"/>
    <w:rsid w:val="003E3E0D"/>
    <w:rsid w:val="003E40DE"/>
    <w:rsid w:val="003E6797"/>
    <w:rsid w:val="003F2204"/>
    <w:rsid w:val="003F25BA"/>
    <w:rsid w:val="003F693D"/>
    <w:rsid w:val="003F76BC"/>
    <w:rsid w:val="003F7BFA"/>
    <w:rsid w:val="003F7F76"/>
    <w:rsid w:val="00401FEE"/>
    <w:rsid w:val="0040293A"/>
    <w:rsid w:val="00402DD2"/>
    <w:rsid w:val="004039BE"/>
    <w:rsid w:val="004105FA"/>
    <w:rsid w:val="00412284"/>
    <w:rsid w:val="00413301"/>
    <w:rsid w:val="004179B2"/>
    <w:rsid w:val="0042265C"/>
    <w:rsid w:val="0042487A"/>
    <w:rsid w:val="00426409"/>
    <w:rsid w:val="004267D4"/>
    <w:rsid w:val="00430937"/>
    <w:rsid w:val="00431D6E"/>
    <w:rsid w:val="0043239A"/>
    <w:rsid w:val="0043392C"/>
    <w:rsid w:val="00434718"/>
    <w:rsid w:val="004371E9"/>
    <w:rsid w:val="0044218E"/>
    <w:rsid w:val="00443B63"/>
    <w:rsid w:val="00451877"/>
    <w:rsid w:val="0046267A"/>
    <w:rsid w:val="004632BD"/>
    <w:rsid w:val="004670C5"/>
    <w:rsid w:val="00472DB2"/>
    <w:rsid w:val="0047461B"/>
    <w:rsid w:val="00474F54"/>
    <w:rsid w:val="0047697C"/>
    <w:rsid w:val="00477458"/>
    <w:rsid w:val="004812E2"/>
    <w:rsid w:val="00481D6D"/>
    <w:rsid w:val="00482476"/>
    <w:rsid w:val="00483DA2"/>
    <w:rsid w:val="00484633"/>
    <w:rsid w:val="00487553"/>
    <w:rsid w:val="004928DB"/>
    <w:rsid w:val="00493307"/>
    <w:rsid w:val="004942FE"/>
    <w:rsid w:val="004948C2"/>
    <w:rsid w:val="00495A66"/>
    <w:rsid w:val="004A198E"/>
    <w:rsid w:val="004A5A82"/>
    <w:rsid w:val="004A7C08"/>
    <w:rsid w:val="004B104B"/>
    <w:rsid w:val="004B3AF7"/>
    <w:rsid w:val="004B4D08"/>
    <w:rsid w:val="004B5A7E"/>
    <w:rsid w:val="004B77AB"/>
    <w:rsid w:val="004C0175"/>
    <w:rsid w:val="004C25EA"/>
    <w:rsid w:val="004C427C"/>
    <w:rsid w:val="004C7C1B"/>
    <w:rsid w:val="004D23D5"/>
    <w:rsid w:val="004D2471"/>
    <w:rsid w:val="004D3F5F"/>
    <w:rsid w:val="004D495D"/>
    <w:rsid w:val="004D4E1F"/>
    <w:rsid w:val="004D5C5C"/>
    <w:rsid w:val="004E150B"/>
    <w:rsid w:val="004E5E2A"/>
    <w:rsid w:val="004E6147"/>
    <w:rsid w:val="004E7545"/>
    <w:rsid w:val="004E7B5A"/>
    <w:rsid w:val="004F0404"/>
    <w:rsid w:val="004F0951"/>
    <w:rsid w:val="004F28B1"/>
    <w:rsid w:val="004F7D1E"/>
    <w:rsid w:val="004F7E98"/>
    <w:rsid w:val="005016C1"/>
    <w:rsid w:val="0050424A"/>
    <w:rsid w:val="0051002D"/>
    <w:rsid w:val="0051342E"/>
    <w:rsid w:val="00513F2D"/>
    <w:rsid w:val="005142B3"/>
    <w:rsid w:val="005209C0"/>
    <w:rsid w:val="00523C74"/>
    <w:rsid w:val="005254D5"/>
    <w:rsid w:val="0052736C"/>
    <w:rsid w:val="00531217"/>
    <w:rsid w:val="005324E2"/>
    <w:rsid w:val="005344BF"/>
    <w:rsid w:val="00534668"/>
    <w:rsid w:val="005359F4"/>
    <w:rsid w:val="00537A65"/>
    <w:rsid w:val="0054218A"/>
    <w:rsid w:val="00542CD1"/>
    <w:rsid w:val="00543450"/>
    <w:rsid w:val="00544A60"/>
    <w:rsid w:val="00545889"/>
    <w:rsid w:val="00545B5F"/>
    <w:rsid w:val="00547D67"/>
    <w:rsid w:val="0055014E"/>
    <w:rsid w:val="00550B2E"/>
    <w:rsid w:val="005518C4"/>
    <w:rsid w:val="005540CE"/>
    <w:rsid w:val="005611D1"/>
    <w:rsid w:val="00562570"/>
    <w:rsid w:val="00562990"/>
    <w:rsid w:val="0056481D"/>
    <w:rsid w:val="00565547"/>
    <w:rsid w:val="00567299"/>
    <w:rsid w:val="0057011C"/>
    <w:rsid w:val="00570910"/>
    <w:rsid w:val="00570B5D"/>
    <w:rsid w:val="00571F51"/>
    <w:rsid w:val="0057472C"/>
    <w:rsid w:val="00576AF7"/>
    <w:rsid w:val="00577AFC"/>
    <w:rsid w:val="00581C9C"/>
    <w:rsid w:val="005845DC"/>
    <w:rsid w:val="00585DD2"/>
    <w:rsid w:val="00587146"/>
    <w:rsid w:val="00587C34"/>
    <w:rsid w:val="00591D15"/>
    <w:rsid w:val="00594FA2"/>
    <w:rsid w:val="005A394D"/>
    <w:rsid w:val="005B0151"/>
    <w:rsid w:val="005B2C2D"/>
    <w:rsid w:val="005B54E5"/>
    <w:rsid w:val="005B6B20"/>
    <w:rsid w:val="005B7BD9"/>
    <w:rsid w:val="005C0568"/>
    <w:rsid w:val="005C53DB"/>
    <w:rsid w:val="005C6FB7"/>
    <w:rsid w:val="005C74A6"/>
    <w:rsid w:val="005D08D6"/>
    <w:rsid w:val="005D0C85"/>
    <w:rsid w:val="005D180B"/>
    <w:rsid w:val="005D18BF"/>
    <w:rsid w:val="005D4077"/>
    <w:rsid w:val="005D43C2"/>
    <w:rsid w:val="005D4681"/>
    <w:rsid w:val="005D489F"/>
    <w:rsid w:val="005D7B8A"/>
    <w:rsid w:val="005E25CF"/>
    <w:rsid w:val="005E34A5"/>
    <w:rsid w:val="005E358B"/>
    <w:rsid w:val="005E4560"/>
    <w:rsid w:val="005E4B55"/>
    <w:rsid w:val="005E648E"/>
    <w:rsid w:val="005E6503"/>
    <w:rsid w:val="005F0D6F"/>
    <w:rsid w:val="005F1C42"/>
    <w:rsid w:val="005F3429"/>
    <w:rsid w:val="005F4B76"/>
    <w:rsid w:val="0060257F"/>
    <w:rsid w:val="0060567C"/>
    <w:rsid w:val="00606951"/>
    <w:rsid w:val="00606FB0"/>
    <w:rsid w:val="00607767"/>
    <w:rsid w:val="00607CB1"/>
    <w:rsid w:val="006118A9"/>
    <w:rsid w:val="006129F7"/>
    <w:rsid w:val="006137C4"/>
    <w:rsid w:val="006159A3"/>
    <w:rsid w:val="00616D90"/>
    <w:rsid w:val="006206CC"/>
    <w:rsid w:val="00620B9F"/>
    <w:rsid w:val="006239E9"/>
    <w:rsid w:val="006243BD"/>
    <w:rsid w:val="00624473"/>
    <w:rsid w:val="0062534C"/>
    <w:rsid w:val="00625C19"/>
    <w:rsid w:val="00625D09"/>
    <w:rsid w:val="00630E7D"/>
    <w:rsid w:val="00632356"/>
    <w:rsid w:val="00633A52"/>
    <w:rsid w:val="006368E9"/>
    <w:rsid w:val="00642960"/>
    <w:rsid w:val="00642C22"/>
    <w:rsid w:val="00643D03"/>
    <w:rsid w:val="00651266"/>
    <w:rsid w:val="00651991"/>
    <w:rsid w:val="0066251E"/>
    <w:rsid w:val="006625CD"/>
    <w:rsid w:val="00662A2A"/>
    <w:rsid w:val="00665CEB"/>
    <w:rsid w:val="00667BD5"/>
    <w:rsid w:val="006746E4"/>
    <w:rsid w:val="006767EC"/>
    <w:rsid w:val="0068148F"/>
    <w:rsid w:val="0068175F"/>
    <w:rsid w:val="00682363"/>
    <w:rsid w:val="00682B03"/>
    <w:rsid w:val="00682D2B"/>
    <w:rsid w:val="00683C12"/>
    <w:rsid w:val="00692322"/>
    <w:rsid w:val="00692667"/>
    <w:rsid w:val="006975A3"/>
    <w:rsid w:val="006A2CC9"/>
    <w:rsid w:val="006A3E6E"/>
    <w:rsid w:val="006B03DB"/>
    <w:rsid w:val="006B043D"/>
    <w:rsid w:val="006B723A"/>
    <w:rsid w:val="006C2B12"/>
    <w:rsid w:val="006C33FB"/>
    <w:rsid w:val="006C489F"/>
    <w:rsid w:val="006C69B7"/>
    <w:rsid w:val="006D02FB"/>
    <w:rsid w:val="006D0943"/>
    <w:rsid w:val="006D4CEC"/>
    <w:rsid w:val="006D5579"/>
    <w:rsid w:val="006D5898"/>
    <w:rsid w:val="006D717D"/>
    <w:rsid w:val="006E0C68"/>
    <w:rsid w:val="006E7460"/>
    <w:rsid w:val="006F30FE"/>
    <w:rsid w:val="006F4D2D"/>
    <w:rsid w:val="006F7A5B"/>
    <w:rsid w:val="00704460"/>
    <w:rsid w:val="00707048"/>
    <w:rsid w:val="00707F8B"/>
    <w:rsid w:val="00710DFF"/>
    <w:rsid w:val="0071217D"/>
    <w:rsid w:val="007126C6"/>
    <w:rsid w:val="0071305D"/>
    <w:rsid w:val="0071308B"/>
    <w:rsid w:val="00715671"/>
    <w:rsid w:val="00717D52"/>
    <w:rsid w:val="007238AD"/>
    <w:rsid w:val="007248AF"/>
    <w:rsid w:val="00726D75"/>
    <w:rsid w:val="007275CA"/>
    <w:rsid w:val="0073161F"/>
    <w:rsid w:val="00732F77"/>
    <w:rsid w:val="00736AF6"/>
    <w:rsid w:val="00737D9B"/>
    <w:rsid w:val="00743548"/>
    <w:rsid w:val="00744452"/>
    <w:rsid w:val="00747718"/>
    <w:rsid w:val="00747BA5"/>
    <w:rsid w:val="00750382"/>
    <w:rsid w:val="00753614"/>
    <w:rsid w:val="007612E9"/>
    <w:rsid w:val="00764007"/>
    <w:rsid w:val="0076453A"/>
    <w:rsid w:val="00770EE4"/>
    <w:rsid w:val="00774D1E"/>
    <w:rsid w:val="007761F3"/>
    <w:rsid w:val="00781813"/>
    <w:rsid w:val="00782405"/>
    <w:rsid w:val="007863D0"/>
    <w:rsid w:val="0078798D"/>
    <w:rsid w:val="00787E71"/>
    <w:rsid w:val="00791872"/>
    <w:rsid w:val="00793112"/>
    <w:rsid w:val="00793ADB"/>
    <w:rsid w:val="007957B0"/>
    <w:rsid w:val="007A0496"/>
    <w:rsid w:val="007A07F1"/>
    <w:rsid w:val="007A7412"/>
    <w:rsid w:val="007A7622"/>
    <w:rsid w:val="007A7CAC"/>
    <w:rsid w:val="007B0FCF"/>
    <w:rsid w:val="007C1169"/>
    <w:rsid w:val="007C1884"/>
    <w:rsid w:val="007C1F3C"/>
    <w:rsid w:val="007C2F28"/>
    <w:rsid w:val="007C476E"/>
    <w:rsid w:val="007C498F"/>
    <w:rsid w:val="007C5A50"/>
    <w:rsid w:val="007D23F5"/>
    <w:rsid w:val="007D287D"/>
    <w:rsid w:val="007D3748"/>
    <w:rsid w:val="007D58A6"/>
    <w:rsid w:val="007D68B9"/>
    <w:rsid w:val="007E0FCC"/>
    <w:rsid w:val="007E116B"/>
    <w:rsid w:val="007E39C4"/>
    <w:rsid w:val="007E45DE"/>
    <w:rsid w:val="007E57DC"/>
    <w:rsid w:val="007F2AF4"/>
    <w:rsid w:val="007F40F3"/>
    <w:rsid w:val="007F45EC"/>
    <w:rsid w:val="007F4C8E"/>
    <w:rsid w:val="007F79E3"/>
    <w:rsid w:val="007F7B17"/>
    <w:rsid w:val="00800906"/>
    <w:rsid w:val="008054CD"/>
    <w:rsid w:val="00806121"/>
    <w:rsid w:val="008069D8"/>
    <w:rsid w:val="008074A0"/>
    <w:rsid w:val="00807840"/>
    <w:rsid w:val="008102BF"/>
    <w:rsid w:val="00816A92"/>
    <w:rsid w:val="00820BCE"/>
    <w:rsid w:val="008274B9"/>
    <w:rsid w:val="00827B2E"/>
    <w:rsid w:val="00831715"/>
    <w:rsid w:val="00837902"/>
    <w:rsid w:val="00842798"/>
    <w:rsid w:val="008427E5"/>
    <w:rsid w:val="00846F72"/>
    <w:rsid w:val="008503D4"/>
    <w:rsid w:val="00850780"/>
    <w:rsid w:val="00851AAC"/>
    <w:rsid w:val="00853FD7"/>
    <w:rsid w:val="00855728"/>
    <w:rsid w:val="00861638"/>
    <w:rsid w:val="00861DA4"/>
    <w:rsid w:val="0086213B"/>
    <w:rsid w:val="0086295D"/>
    <w:rsid w:val="0086525A"/>
    <w:rsid w:val="00866CF5"/>
    <w:rsid w:val="008675FE"/>
    <w:rsid w:val="00874B76"/>
    <w:rsid w:val="00875409"/>
    <w:rsid w:val="008765F0"/>
    <w:rsid w:val="00877FC6"/>
    <w:rsid w:val="00880DB4"/>
    <w:rsid w:val="0088453F"/>
    <w:rsid w:val="0088661C"/>
    <w:rsid w:val="0088723D"/>
    <w:rsid w:val="00892C97"/>
    <w:rsid w:val="0089399E"/>
    <w:rsid w:val="008A1367"/>
    <w:rsid w:val="008A3B7D"/>
    <w:rsid w:val="008B0217"/>
    <w:rsid w:val="008B1EAC"/>
    <w:rsid w:val="008B2633"/>
    <w:rsid w:val="008C52CC"/>
    <w:rsid w:val="008D0A68"/>
    <w:rsid w:val="008D0CCF"/>
    <w:rsid w:val="008D111B"/>
    <w:rsid w:val="008D1652"/>
    <w:rsid w:val="008D630F"/>
    <w:rsid w:val="008D72B6"/>
    <w:rsid w:val="008E097B"/>
    <w:rsid w:val="008E1AE8"/>
    <w:rsid w:val="008E244D"/>
    <w:rsid w:val="008E57CA"/>
    <w:rsid w:val="008E5BF7"/>
    <w:rsid w:val="008E6C5E"/>
    <w:rsid w:val="008E6E0A"/>
    <w:rsid w:val="008F05B7"/>
    <w:rsid w:val="008F0C04"/>
    <w:rsid w:val="008F16AE"/>
    <w:rsid w:val="008F5442"/>
    <w:rsid w:val="008F5A1D"/>
    <w:rsid w:val="008F5B36"/>
    <w:rsid w:val="008F66D0"/>
    <w:rsid w:val="008F670A"/>
    <w:rsid w:val="009004B7"/>
    <w:rsid w:val="009005E7"/>
    <w:rsid w:val="009038E6"/>
    <w:rsid w:val="00904976"/>
    <w:rsid w:val="00906C6A"/>
    <w:rsid w:val="00907AF6"/>
    <w:rsid w:val="00910C08"/>
    <w:rsid w:val="009110D4"/>
    <w:rsid w:val="00911716"/>
    <w:rsid w:val="00911F79"/>
    <w:rsid w:val="00914A35"/>
    <w:rsid w:val="00915AA9"/>
    <w:rsid w:val="00916207"/>
    <w:rsid w:val="009200CD"/>
    <w:rsid w:val="009204CE"/>
    <w:rsid w:val="00921F75"/>
    <w:rsid w:val="009240DE"/>
    <w:rsid w:val="00924117"/>
    <w:rsid w:val="009277B2"/>
    <w:rsid w:val="00930ECC"/>
    <w:rsid w:val="00933770"/>
    <w:rsid w:val="00934007"/>
    <w:rsid w:val="00934151"/>
    <w:rsid w:val="00935816"/>
    <w:rsid w:val="00935CE3"/>
    <w:rsid w:val="009421DF"/>
    <w:rsid w:val="00944C69"/>
    <w:rsid w:val="00946224"/>
    <w:rsid w:val="00946777"/>
    <w:rsid w:val="00950500"/>
    <w:rsid w:val="009510FB"/>
    <w:rsid w:val="009514F5"/>
    <w:rsid w:val="00953ED4"/>
    <w:rsid w:val="00955241"/>
    <w:rsid w:val="0096199D"/>
    <w:rsid w:val="00962422"/>
    <w:rsid w:val="00962500"/>
    <w:rsid w:val="009646C3"/>
    <w:rsid w:val="009651D3"/>
    <w:rsid w:val="00965990"/>
    <w:rsid w:val="00965F6A"/>
    <w:rsid w:val="00971D4E"/>
    <w:rsid w:val="00972756"/>
    <w:rsid w:val="009751F6"/>
    <w:rsid w:val="00975844"/>
    <w:rsid w:val="00976894"/>
    <w:rsid w:val="00977604"/>
    <w:rsid w:val="00980B60"/>
    <w:rsid w:val="00980D64"/>
    <w:rsid w:val="00983060"/>
    <w:rsid w:val="009848F6"/>
    <w:rsid w:val="009869E4"/>
    <w:rsid w:val="00987CC8"/>
    <w:rsid w:val="00993750"/>
    <w:rsid w:val="009938BD"/>
    <w:rsid w:val="00997F7D"/>
    <w:rsid w:val="009A0F54"/>
    <w:rsid w:val="009A4E54"/>
    <w:rsid w:val="009B3EC7"/>
    <w:rsid w:val="009B47F2"/>
    <w:rsid w:val="009C2A76"/>
    <w:rsid w:val="009C473E"/>
    <w:rsid w:val="009D1906"/>
    <w:rsid w:val="009D1B05"/>
    <w:rsid w:val="009E2A20"/>
    <w:rsid w:val="009E4ED1"/>
    <w:rsid w:val="009F0EBD"/>
    <w:rsid w:val="009F1632"/>
    <w:rsid w:val="009F2C81"/>
    <w:rsid w:val="009F56F5"/>
    <w:rsid w:val="00A000FB"/>
    <w:rsid w:val="00A0125E"/>
    <w:rsid w:val="00A0164C"/>
    <w:rsid w:val="00A03F88"/>
    <w:rsid w:val="00A044F0"/>
    <w:rsid w:val="00A06DCB"/>
    <w:rsid w:val="00A11B82"/>
    <w:rsid w:val="00A123F8"/>
    <w:rsid w:val="00A17D69"/>
    <w:rsid w:val="00A206B2"/>
    <w:rsid w:val="00A2364C"/>
    <w:rsid w:val="00A319F4"/>
    <w:rsid w:val="00A335DE"/>
    <w:rsid w:val="00A33B07"/>
    <w:rsid w:val="00A34016"/>
    <w:rsid w:val="00A367D8"/>
    <w:rsid w:val="00A369D8"/>
    <w:rsid w:val="00A40746"/>
    <w:rsid w:val="00A42AC6"/>
    <w:rsid w:val="00A45A05"/>
    <w:rsid w:val="00A472F3"/>
    <w:rsid w:val="00A47ECF"/>
    <w:rsid w:val="00A51807"/>
    <w:rsid w:val="00A51F25"/>
    <w:rsid w:val="00A533EC"/>
    <w:rsid w:val="00A53A25"/>
    <w:rsid w:val="00A54D95"/>
    <w:rsid w:val="00A60AE9"/>
    <w:rsid w:val="00A70C7F"/>
    <w:rsid w:val="00A70DF6"/>
    <w:rsid w:val="00A80818"/>
    <w:rsid w:val="00A841A5"/>
    <w:rsid w:val="00A857D3"/>
    <w:rsid w:val="00A86453"/>
    <w:rsid w:val="00A90C07"/>
    <w:rsid w:val="00A910AB"/>
    <w:rsid w:val="00A94188"/>
    <w:rsid w:val="00AA2F75"/>
    <w:rsid w:val="00AA36F0"/>
    <w:rsid w:val="00AA45F3"/>
    <w:rsid w:val="00AA48F7"/>
    <w:rsid w:val="00AA53B8"/>
    <w:rsid w:val="00AB08B1"/>
    <w:rsid w:val="00AB433F"/>
    <w:rsid w:val="00AB5758"/>
    <w:rsid w:val="00AC0BDE"/>
    <w:rsid w:val="00AC2847"/>
    <w:rsid w:val="00AC4EF9"/>
    <w:rsid w:val="00AD25AD"/>
    <w:rsid w:val="00AD2E07"/>
    <w:rsid w:val="00AE2375"/>
    <w:rsid w:val="00AE331E"/>
    <w:rsid w:val="00AE3F56"/>
    <w:rsid w:val="00AE631D"/>
    <w:rsid w:val="00AE69F0"/>
    <w:rsid w:val="00AF0A92"/>
    <w:rsid w:val="00AF34F8"/>
    <w:rsid w:val="00AF3981"/>
    <w:rsid w:val="00AF57BD"/>
    <w:rsid w:val="00AF76AC"/>
    <w:rsid w:val="00B01203"/>
    <w:rsid w:val="00B02644"/>
    <w:rsid w:val="00B040CB"/>
    <w:rsid w:val="00B04B33"/>
    <w:rsid w:val="00B1726B"/>
    <w:rsid w:val="00B17B7A"/>
    <w:rsid w:val="00B2007B"/>
    <w:rsid w:val="00B21FE1"/>
    <w:rsid w:val="00B24089"/>
    <w:rsid w:val="00B32F47"/>
    <w:rsid w:val="00B33E82"/>
    <w:rsid w:val="00B40706"/>
    <w:rsid w:val="00B4260F"/>
    <w:rsid w:val="00B429AE"/>
    <w:rsid w:val="00B439CA"/>
    <w:rsid w:val="00B446D3"/>
    <w:rsid w:val="00B52FAA"/>
    <w:rsid w:val="00B55B8F"/>
    <w:rsid w:val="00B6185E"/>
    <w:rsid w:val="00B66529"/>
    <w:rsid w:val="00B66B64"/>
    <w:rsid w:val="00B710C2"/>
    <w:rsid w:val="00B7414D"/>
    <w:rsid w:val="00B758E3"/>
    <w:rsid w:val="00B77F89"/>
    <w:rsid w:val="00B80081"/>
    <w:rsid w:val="00B80A75"/>
    <w:rsid w:val="00B84E7D"/>
    <w:rsid w:val="00B87354"/>
    <w:rsid w:val="00B90C2A"/>
    <w:rsid w:val="00B91B75"/>
    <w:rsid w:val="00B926DD"/>
    <w:rsid w:val="00B92CC2"/>
    <w:rsid w:val="00B93DE5"/>
    <w:rsid w:val="00B942F8"/>
    <w:rsid w:val="00B95182"/>
    <w:rsid w:val="00BA2FCE"/>
    <w:rsid w:val="00BA4C46"/>
    <w:rsid w:val="00BA6CAA"/>
    <w:rsid w:val="00BA72FD"/>
    <w:rsid w:val="00BA750D"/>
    <w:rsid w:val="00BB0216"/>
    <w:rsid w:val="00BB23EB"/>
    <w:rsid w:val="00BB2835"/>
    <w:rsid w:val="00BB3014"/>
    <w:rsid w:val="00BB3D26"/>
    <w:rsid w:val="00BB43F4"/>
    <w:rsid w:val="00BB450C"/>
    <w:rsid w:val="00BB5E61"/>
    <w:rsid w:val="00BB7965"/>
    <w:rsid w:val="00BC0A6B"/>
    <w:rsid w:val="00BC4653"/>
    <w:rsid w:val="00BD0D69"/>
    <w:rsid w:val="00BD18F6"/>
    <w:rsid w:val="00BD3F86"/>
    <w:rsid w:val="00BD6767"/>
    <w:rsid w:val="00BE16B1"/>
    <w:rsid w:val="00BE4192"/>
    <w:rsid w:val="00BF0512"/>
    <w:rsid w:val="00BF26D6"/>
    <w:rsid w:val="00BF5E9F"/>
    <w:rsid w:val="00C02A88"/>
    <w:rsid w:val="00C04E6D"/>
    <w:rsid w:val="00C13A94"/>
    <w:rsid w:val="00C169C8"/>
    <w:rsid w:val="00C16BE5"/>
    <w:rsid w:val="00C20755"/>
    <w:rsid w:val="00C22480"/>
    <w:rsid w:val="00C26CFA"/>
    <w:rsid w:val="00C3183A"/>
    <w:rsid w:val="00C33B5F"/>
    <w:rsid w:val="00C37AC6"/>
    <w:rsid w:val="00C41C0A"/>
    <w:rsid w:val="00C43016"/>
    <w:rsid w:val="00C4478D"/>
    <w:rsid w:val="00C457A5"/>
    <w:rsid w:val="00C521F6"/>
    <w:rsid w:val="00C53294"/>
    <w:rsid w:val="00C5449A"/>
    <w:rsid w:val="00C55612"/>
    <w:rsid w:val="00C56423"/>
    <w:rsid w:val="00C5768D"/>
    <w:rsid w:val="00C57BB0"/>
    <w:rsid w:val="00C62706"/>
    <w:rsid w:val="00C709C6"/>
    <w:rsid w:val="00C71855"/>
    <w:rsid w:val="00C77A05"/>
    <w:rsid w:val="00C84930"/>
    <w:rsid w:val="00C863BF"/>
    <w:rsid w:val="00C91D90"/>
    <w:rsid w:val="00C92038"/>
    <w:rsid w:val="00C92125"/>
    <w:rsid w:val="00C9277A"/>
    <w:rsid w:val="00C928F5"/>
    <w:rsid w:val="00CA11DF"/>
    <w:rsid w:val="00CA3D1A"/>
    <w:rsid w:val="00CA586B"/>
    <w:rsid w:val="00CA6435"/>
    <w:rsid w:val="00CA670D"/>
    <w:rsid w:val="00CB1117"/>
    <w:rsid w:val="00CB14B7"/>
    <w:rsid w:val="00CB2766"/>
    <w:rsid w:val="00CB453E"/>
    <w:rsid w:val="00CB580C"/>
    <w:rsid w:val="00CC34B2"/>
    <w:rsid w:val="00CD177F"/>
    <w:rsid w:val="00CD31BE"/>
    <w:rsid w:val="00CD4AB4"/>
    <w:rsid w:val="00CD4D58"/>
    <w:rsid w:val="00CD5304"/>
    <w:rsid w:val="00CD6780"/>
    <w:rsid w:val="00CD7DD9"/>
    <w:rsid w:val="00CE0DC8"/>
    <w:rsid w:val="00CE1916"/>
    <w:rsid w:val="00CE1E3B"/>
    <w:rsid w:val="00CE2823"/>
    <w:rsid w:val="00CE42BC"/>
    <w:rsid w:val="00CE485D"/>
    <w:rsid w:val="00CE4AAD"/>
    <w:rsid w:val="00CF069F"/>
    <w:rsid w:val="00CF18B9"/>
    <w:rsid w:val="00CF2614"/>
    <w:rsid w:val="00CF2941"/>
    <w:rsid w:val="00CF55F5"/>
    <w:rsid w:val="00CF74A3"/>
    <w:rsid w:val="00D01986"/>
    <w:rsid w:val="00D04FA2"/>
    <w:rsid w:val="00D05753"/>
    <w:rsid w:val="00D05EB3"/>
    <w:rsid w:val="00D06CB4"/>
    <w:rsid w:val="00D07AEE"/>
    <w:rsid w:val="00D10311"/>
    <w:rsid w:val="00D114E7"/>
    <w:rsid w:val="00D13522"/>
    <w:rsid w:val="00D13C8A"/>
    <w:rsid w:val="00D14032"/>
    <w:rsid w:val="00D14C46"/>
    <w:rsid w:val="00D2157E"/>
    <w:rsid w:val="00D21994"/>
    <w:rsid w:val="00D2624E"/>
    <w:rsid w:val="00D265A0"/>
    <w:rsid w:val="00D270A9"/>
    <w:rsid w:val="00D30FFD"/>
    <w:rsid w:val="00D33AB9"/>
    <w:rsid w:val="00D35190"/>
    <w:rsid w:val="00D35A05"/>
    <w:rsid w:val="00D4304A"/>
    <w:rsid w:val="00D440B1"/>
    <w:rsid w:val="00D453EB"/>
    <w:rsid w:val="00D46040"/>
    <w:rsid w:val="00D471C9"/>
    <w:rsid w:val="00D52636"/>
    <w:rsid w:val="00D530F7"/>
    <w:rsid w:val="00D55918"/>
    <w:rsid w:val="00D61995"/>
    <w:rsid w:val="00D61A16"/>
    <w:rsid w:val="00D6228D"/>
    <w:rsid w:val="00D65EDC"/>
    <w:rsid w:val="00D67C2A"/>
    <w:rsid w:val="00D75B6E"/>
    <w:rsid w:val="00D80EEA"/>
    <w:rsid w:val="00D8150A"/>
    <w:rsid w:val="00D81C5D"/>
    <w:rsid w:val="00D83475"/>
    <w:rsid w:val="00D86ED7"/>
    <w:rsid w:val="00D9036A"/>
    <w:rsid w:val="00D9184A"/>
    <w:rsid w:val="00D92220"/>
    <w:rsid w:val="00D92346"/>
    <w:rsid w:val="00D93580"/>
    <w:rsid w:val="00D93778"/>
    <w:rsid w:val="00D937B9"/>
    <w:rsid w:val="00D95C17"/>
    <w:rsid w:val="00D96B31"/>
    <w:rsid w:val="00D97AA2"/>
    <w:rsid w:val="00D97AD1"/>
    <w:rsid w:val="00DA00BC"/>
    <w:rsid w:val="00DA15F1"/>
    <w:rsid w:val="00DA3768"/>
    <w:rsid w:val="00DA770C"/>
    <w:rsid w:val="00DB2470"/>
    <w:rsid w:val="00DB57F2"/>
    <w:rsid w:val="00DB6659"/>
    <w:rsid w:val="00DC16DD"/>
    <w:rsid w:val="00DC5479"/>
    <w:rsid w:val="00DD0C8E"/>
    <w:rsid w:val="00DD4033"/>
    <w:rsid w:val="00DD42D0"/>
    <w:rsid w:val="00DD4CD4"/>
    <w:rsid w:val="00DD7861"/>
    <w:rsid w:val="00DE135C"/>
    <w:rsid w:val="00DE194C"/>
    <w:rsid w:val="00DE2574"/>
    <w:rsid w:val="00DE304E"/>
    <w:rsid w:val="00DE47D0"/>
    <w:rsid w:val="00DE7A45"/>
    <w:rsid w:val="00DF1599"/>
    <w:rsid w:val="00DF1C86"/>
    <w:rsid w:val="00DF43B8"/>
    <w:rsid w:val="00DF5485"/>
    <w:rsid w:val="00DF717A"/>
    <w:rsid w:val="00DF7220"/>
    <w:rsid w:val="00E0043A"/>
    <w:rsid w:val="00E012B7"/>
    <w:rsid w:val="00E015B3"/>
    <w:rsid w:val="00E0483C"/>
    <w:rsid w:val="00E06EDD"/>
    <w:rsid w:val="00E073CB"/>
    <w:rsid w:val="00E1139D"/>
    <w:rsid w:val="00E11C97"/>
    <w:rsid w:val="00E12585"/>
    <w:rsid w:val="00E14094"/>
    <w:rsid w:val="00E15863"/>
    <w:rsid w:val="00E15BAC"/>
    <w:rsid w:val="00E171B7"/>
    <w:rsid w:val="00E173A2"/>
    <w:rsid w:val="00E17E85"/>
    <w:rsid w:val="00E227FC"/>
    <w:rsid w:val="00E25A6C"/>
    <w:rsid w:val="00E25E91"/>
    <w:rsid w:val="00E25FF3"/>
    <w:rsid w:val="00E26EA4"/>
    <w:rsid w:val="00E27CDD"/>
    <w:rsid w:val="00E3056D"/>
    <w:rsid w:val="00E3161C"/>
    <w:rsid w:val="00E35586"/>
    <w:rsid w:val="00E35F3D"/>
    <w:rsid w:val="00E363F5"/>
    <w:rsid w:val="00E43AB0"/>
    <w:rsid w:val="00E4761F"/>
    <w:rsid w:val="00E5256F"/>
    <w:rsid w:val="00E539F4"/>
    <w:rsid w:val="00E55B7A"/>
    <w:rsid w:val="00E55F8B"/>
    <w:rsid w:val="00E6327E"/>
    <w:rsid w:val="00E6380D"/>
    <w:rsid w:val="00E65335"/>
    <w:rsid w:val="00E667CE"/>
    <w:rsid w:val="00E66E82"/>
    <w:rsid w:val="00E675C2"/>
    <w:rsid w:val="00E70813"/>
    <w:rsid w:val="00E75449"/>
    <w:rsid w:val="00E80473"/>
    <w:rsid w:val="00E804BA"/>
    <w:rsid w:val="00E80F33"/>
    <w:rsid w:val="00E8206B"/>
    <w:rsid w:val="00E822FB"/>
    <w:rsid w:val="00E82C23"/>
    <w:rsid w:val="00E832B6"/>
    <w:rsid w:val="00E856BB"/>
    <w:rsid w:val="00E85907"/>
    <w:rsid w:val="00E85978"/>
    <w:rsid w:val="00E8646B"/>
    <w:rsid w:val="00E9112B"/>
    <w:rsid w:val="00E9127D"/>
    <w:rsid w:val="00E96FAD"/>
    <w:rsid w:val="00E96FCF"/>
    <w:rsid w:val="00E96FF3"/>
    <w:rsid w:val="00EA3829"/>
    <w:rsid w:val="00EA398E"/>
    <w:rsid w:val="00EA5C52"/>
    <w:rsid w:val="00EB08E1"/>
    <w:rsid w:val="00EB0A50"/>
    <w:rsid w:val="00EB1012"/>
    <w:rsid w:val="00EB26C8"/>
    <w:rsid w:val="00EB4721"/>
    <w:rsid w:val="00EC2CFD"/>
    <w:rsid w:val="00ED3A57"/>
    <w:rsid w:val="00ED3D53"/>
    <w:rsid w:val="00ED465A"/>
    <w:rsid w:val="00ED4D7C"/>
    <w:rsid w:val="00ED5441"/>
    <w:rsid w:val="00ED7709"/>
    <w:rsid w:val="00ED7AD3"/>
    <w:rsid w:val="00EE0B6E"/>
    <w:rsid w:val="00EE1D27"/>
    <w:rsid w:val="00EE2D21"/>
    <w:rsid w:val="00EE424C"/>
    <w:rsid w:val="00EE4BC5"/>
    <w:rsid w:val="00EE631E"/>
    <w:rsid w:val="00EF0901"/>
    <w:rsid w:val="00EF0C38"/>
    <w:rsid w:val="00EF3098"/>
    <w:rsid w:val="00EF4670"/>
    <w:rsid w:val="00EF5761"/>
    <w:rsid w:val="00F01F01"/>
    <w:rsid w:val="00F0305E"/>
    <w:rsid w:val="00F03646"/>
    <w:rsid w:val="00F120E6"/>
    <w:rsid w:val="00F138EF"/>
    <w:rsid w:val="00F14192"/>
    <w:rsid w:val="00F14D84"/>
    <w:rsid w:val="00F1757C"/>
    <w:rsid w:val="00F3000E"/>
    <w:rsid w:val="00F30977"/>
    <w:rsid w:val="00F31AE7"/>
    <w:rsid w:val="00F33EE1"/>
    <w:rsid w:val="00F362B9"/>
    <w:rsid w:val="00F4106E"/>
    <w:rsid w:val="00F45ECA"/>
    <w:rsid w:val="00F46387"/>
    <w:rsid w:val="00F47375"/>
    <w:rsid w:val="00F50F7E"/>
    <w:rsid w:val="00F51795"/>
    <w:rsid w:val="00F54883"/>
    <w:rsid w:val="00F605CB"/>
    <w:rsid w:val="00F611B7"/>
    <w:rsid w:val="00F61999"/>
    <w:rsid w:val="00F65164"/>
    <w:rsid w:val="00F6733B"/>
    <w:rsid w:val="00F67F76"/>
    <w:rsid w:val="00F70B17"/>
    <w:rsid w:val="00F761C7"/>
    <w:rsid w:val="00F81100"/>
    <w:rsid w:val="00F81702"/>
    <w:rsid w:val="00F82CE7"/>
    <w:rsid w:val="00F83870"/>
    <w:rsid w:val="00F84A93"/>
    <w:rsid w:val="00F904EA"/>
    <w:rsid w:val="00F9277D"/>
    <w:rsid w:val="00F960B0"/>
    <w:rsid w:val="00F96D02"/>
    <w:rsid w:val="00F97246"/>
    <w:rsid w:val="00FA017D"/>
    <w:rsid w:val="00FA130C"/>
    <w:rsid w:val="00FA2043"/>
    <w:rsid w:val="00FA207A"/>
    <w:rsid w:val="00FA334E"/>
    <w:rsid w:val="00FA375A"/>
    <w:rsid w:val="00FA3D67"/>
    <w:rsid w:val="00FA5183"/>
    <w:rsid w:val="00FA5C9C"/>
    <w:rsid w:val="00FB0C40"/>
    <w:rsid w:val="00FB2FD9"/>
    <w:rsid w:val="00FB363F"/>
    <w:rsid w:val="00FB38D9"/>
    <w:rsid w:val="00FB43C3"/>
    <w:rsid w:val="00FB6A84"/>
    <w:rsid w:val="00FC1525"/>
    <w:rsid w:val="00FC5C0D"/>
    <w:rsid w:val="00FC5C33"/>
    <w:rsid w:val="00FC66CD"/>
    <w:rsid w:val="00FD13CB"/>
    <w:rsid w:val="00FD55B0"/>
    <w:rsid w:val="00FE05DD"/>
    <w:rsid w:val="00FE3841"/>
    <w:rsid w:val="00FE3F09"/>
    <w:rsid w:val="00FE4757"/>
    <w:rsid w:val="00FE7734"/>
    <w:rsid w:val="00FF0805"/>
    <w:rsid w:val="00FF30C5"/>
    <w:rsid w:val="00FF376D"/>
    <w:rsid w:val="00FF4E49"/>
    <w:rsid w:val="00FF5DD8"/>
    <w:rsid w:val="00FF6989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3B914C"/>
  <w14:defaultImageDpi w14:val="330"/>
  <w15:docId w15:val="{2F3AAF2F-54AF-43AD-958E-2A828C3E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9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92C"/>
  </w:style>
  <w:style w:type="paragraph" w:styleId="Footer">
    <w:name w:val="footer"/>
    <w:basedOn w:val="Normal"/>
    <w:link w:val="FooterChar"/>
    <w:uiPriority w:val="99"/>
    <w:unhideWhenUsed/>
    <w:rsid w:val="004339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92C"/>
  </w:style>
  <w:style w:type="paragraph" w:styleId="BalloonText">
    <w:name w:val="Balloon Text"/>
    <w:basedOn w:val="Normal"/>
    <w:link w:val="BalloonTextChar"/>
    <w:uiPriority w:val="99"/>
    <w:semiHidden/>
    <w:unhideWhenUsed/>
    <w:rsid w:val="004339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92C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E11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wriev1\Downloads\P_TEM_01010_L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d555b7-05b0-4e27-8e7d-4e6b48fd47a4"/>
    <TaxCatchAllLabel xmlns="3ed555b7-05b0-4e27-8e7d-4e6b48fd47a4"/>
    <a52b0960dff24c4380ab9f2e06a4be0f xmlns="3ed555b7-05b0-4e27-8e7d-4e6b48fd47a4">
      <Terms xmlns="http://schemas.microsoft.com/office/infopath/2007/PartnerControls"/>
    </a52b0960dff24c4380ab9f2e06a4be0f>
    <Marketing_x0020_Doc_x0020_Type xmlns="26fee346-507c-425b-885b-2c57731a6edc" xsi:nil="true"/>
    <Category xmlns="26fee346-507c-425b-885b-2c57731a6edc">Test</Category>
    <e3c82b6302f940778a5098baf014ffbb xmlns="3ed555b7-05b0-4e27-8e7d-4e6b48fd47a4">
      <Terms xmlns="http://schemas.microsoft.com/office/infopath/2007/PartnerControls"/>
    </e3c82b6302f940778a5098baf014ffbb>
    <OwlDocPortalDescription xmlns="3ed555b7-05b0-4e27-8e7d-4e6b48fd47a4" xsi:nil="true"/>
    <a5167454593547bfbb3b9f85fe52fcee xmlns="3ed555b7-05b0-4e27-8e7d-4e6b48fd47a4">
      <Terms xmlns="http://schemas.microsoft.com/office/infopath/2007/PartnerControls"/>
    </a5167454593547bfbb3b9f85fe52fcee>
    <pa523230cbe0463bb7cc286808fddca9 xmlns="3ed555b7-05b0-4e27-8e7d-4e6b48fd47a4">
      <Terms xmlns="http://schemas.microsoft.com/office/infopath/2007/PartnerControls"/>
    </pa523230cbe0463bb7cc286808fddca9>
    <OwlReviewExpiryDate xmlns="3ed555b7-05b0-4e27-8e7d-4e6b48fd47a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taffNet Document" ma:contentTypeID="0x0101006A7CE322BE856F469FDFC591EE9FDF0A01009873A32BC4BB2A4CA27870DA1A4A139E" ma:contentTypeVersion="20" ma:contentTypeDescription="" ma:contentTypeScope="" ma:versionID="afe78c3c138cd2d53861d6c1233de2b7">
  <xsd:schema xmlns:xsd="http://www.w3.org/2001/XMLSchema" xmlns:xs="http://www.w3.org/2001/XMLSchema" xmlns:p="http://schemas.microsoft.com/office/2006/metadata/properties" xmlns:ns2="3ed555b7-05b0-4e27-8e7d-4e6b48fd47a4" xmlns:ns3="26fee346-507c-425b-885b-2c57731a6edc" targetNamespace="http://schemas.microsoft.com/office/2006/metadata/properties" ma:root="true" ma:fieldsID="d68bb80a228888cad02b8b0eef6dcebc" ns2:_="" ns3:_="">
    <xsd:import namespace="3ed555b7-05b0-4e27-8e7d-4e6b48fd47a4"/>
    <xsd:import namespace="26fee346-507c-425b-885b-2c57731a6edc"/>
    <xsd:element name="properties">
      <xsd:complexType>
        <xsd:sequence>
          <xsd:element name="documentManagement">
            <xsd:complexType>
              <xsd:all>
                <xsd:element ref="ns2:OwlDocPortalDescription" minOccurs="0"/>
                <xsd:element ref="ns3:Category" minOccurs="0"/>
                <xsd:element ref="ns2:a5167454593547bfbb3b9f85fe52fcee" minOccurs="0"/>
                <xsd:element ref="ns2:TaxCatchAll" minOccurs="0"/>
                <xsd:element ref="ns2:TaxCatchAllLabel" minOccurs="0"/>
                <xsd:element ref="ns2:pa523230cbe0463bb7cc286808fddca9" minOccurs="0"/>
                <xsd:element ref="ns2:e3c82b6302f940778a5098baf014ffbb" minOccurs="0"/>
                <xsd:element ref="ns2:a52b0960dff24c4380ab9f2e06a4be0f" minOccurs="0"/>
                <xsd:element ref="ns3:Marketing_x0020_Doc_x0020_Type" minOccurs="0"/>
                <xsd:element ref="ns2:OwlReviewExpiry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555b7-05b0-4e27-8e7d-4e6b48fd47a4" elementFormDefault="qualified">
    <xsd:import namespace="http://schemas.microsoft.com/office/2006/documentManagement/types"/>
    <xsd:import namespace="http://schemas.microsoft.com/office/infopath/2007/PartnerControls"/>
    <xsd:element name="OwlDocPortalDescription" ma:index="2" nillable="true" ma:displayName="Document Description" ma:internalName="OwlDocPortalDescription" ma:readOnly="false">
      <xsd:simpleType>
        <xsd:restriction base="dms:Note">
          <xsd:maxLength value="255"/>
        </xsd:restriction>
      </xsd:simpleType>
    </xsd:element>
    <xsd:element name="a5167454593547bfbb3b9f85fe52fcee" ma:index="15" nillable="true" ma:taxonomy="true" ma:internalName="a5167454593547bfbb3b9f85fe52fcee" ma:taxonomyFieldName="OwlDocPortalDepartment" ma:displayName="Department / Owner" ma:default="" ma:fieldId="{a5167454-5935-47bf-bb3b-9f85fe52fcee}" ma:taxonomyMulti="true" ma:sspId="5c1f9bdb-a80f-430c-8952-2a26cfa7c922" ma:termSetId="7a7075d8-72ec-42a7-b40f-a09363b3f5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hidden="true" ma:list="{f0817acc-c3c8-41bc-9a08-09e757fb6343}" ma:internalName="TaxCatchAll" ma:readOnly="false" ma:showField="CatchAllData" ma:web="3ed555b7-05b0-4e27-8e7d-4e6b48fd47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hidden="true" ma:list="{f0817acc-c3c8-41bc-9a08-09e757fb6343}" ma:internalName="TaxCatchAllLabel" ma:readOnly="false" ma:showField="CatchAllDataLabel" ma:web="3ed555b7-05b0-4e27-8e7d-4e6b48fd47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523230cbe0463bb7cc286808fddca9" ma:index="19" nillable="true" ma:taxonomy="true" ma:internalName="pa523230cbe0463bb7cc286808fddca9" ma:taxonomyFieldName="OwlDocPortalCampus" ma:displayName="Campus" ma:default="" ma:fieldId="{9a523230-cbe0-463b-b7cc-286808fddca9}" ma:taxonomyMulti="true" ma:sspId="5c1f9bdb-a80f-430c-8952-2a26cfa7c922" ma:termSetId="fdc1873e-2d10-4233-9d6e-9e881c3d20d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3c82b6302f940778a5098baf014ffbb" ma:index="21" nillable="true" ma:taxonomy="true" ma:internalName="e3c82b6302f940778a5098baf014ffbb" ma:taxonomyFieldName="OwlDocPortalAudience" ma:displayName="Audience / Role" ma:default="" ma:fieldId="{e3c82b63-02f9-4077-8a50-98baf014ffbb}" ma:taxonomyMulti="true" ma:sspId="5c1f9bdb-a80f-430c-8952-2a26cfa7c922" ma:termSetId="ce06be94-23de-437d-b30a-f6e4f6b22ce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52b0960dff24c4380ab9f2e06a4be0f" ma:index="23" nillable="true" ma:taxonomy="true" ma:internalName="a52b0960dff24c4380ab9f2e06a4be0f" ma:taxonomyFieldName="OwlDocPortalProcess" ma:displayName="Process" ma:readOnly="false" ma:default="" ma:fieldId="{a52b0960-dff2-4c43-80ab-9f2e06a4be0f}" ma:taxonomyMulti="true" ma:sspId="5c1f9bdb-a80f-430c-8952-2a26cfa7c922" ma:termSetId="15402089-6599-4cd5-a26e-3e862bf62c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wlReviewExpiryDate" ma:index="27" nillable="true" ma:displayName="Review/Expiry Date" ma:format="DateOnly" ma:internalName="OwlReviewExpiry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ee346-507c-425b-885b-2c57731a6edc" elementFormDefault="qualified">
    <xsd:import namespace="http://schemas.microsoft.com/office/2006/documentManagement/types"/>
    <xsd:import namespace="http://schemas.microsoft.com/office/infopath/2007/PartnerControls"/>
    <xsd:element name="Category" ma:index="13" nillable="true" ma:displayName="Category" ma:default="Test" ma:format="Dropdown" ma:internalName="Category" ma:readOnly="false">
      <xsd:simpleType>
        <xsd:restriction base="dms:Choice">
          <xsd:enumeration value="Test"/>
          <xsd:enumeration value="Generic"/>
          <xsd:enumeration value="Form"/>
        </xsd:restriction>
      </xsd:simpleType>
    </xsd:element>
    <xsd:element name="Marketing_x0020_Doc_x0020_Type" ma:index="26" nillable="true" ma:displayName="Marketing Doc Type" ma:internalName="Marketing_x0020_Doc_x0020_Typ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5C33C4-6752-4C71-8933-0BB522F0857A}">
  <ds:schemaRefs>
    <ds:schemaRef ds:uri="http://schemas.microsoft.com/office/2006/metadata/properties"/>
    <ds:schemaRef ds:uri="http://schemas.microsoft.com/office/infopath/2007/PartnerControls"/>
    <ds:schemaRef ds:uri="3ed555b7-05b0-4e27-8e7d-4e6b48fd47a4"/>
    <ds:schemaRef ds:uri="26fee346-507c-425b-885b-2c57731a6edc"/>
  </ds:schemaRefs>
</ds:datastoreItem>
</file>

<file path=customXml/itemProps2.xml><?xml version="1.0" encoding="utf-8"?>
<ds:datastoreItem xmlns:ds="http://schemas.openxmlformats.org/officeDocument/2006/customXml" ds:itemID="{E3E47157-767C-40E4-B701-DB1592936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555b7-05b0-4e27-8e7d-4e6b48fd47a4"/>
    <ds:schemaRef ds:uri="26fee346-507c-425b-885b-2c57731a6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824AEC-7BEC-4F05-AE60-4466BC9E84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P_TEM_01010_LHEAD.dotx</Template>
  <TotalTime>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CQU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Wanwu Guo</dc:creator>
  <cp:keywords/>
  <dc:description/>
  <cp:lastModifiedBy>Mathew Gallehawk</cp:lastModifiedBy>
  <cp:revision>2</cp:revision>
  <cp:lastPrinted>2019-07-31T01:50:00Z</cp:lastPrinted>
  <dcterms:created xsi:type="dcterms:W3CDTF">2020-08-21T05:10:00Z</dcterms:created>
  <dcterms:modified xsi:type="dcterms:W3CDTF">2020-08-21T05:10:00Z</dcterms:modified>
  <cp:contentStatus>Industry Placement Officer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0x0101006A7CE322BE856F469FDFC591EE9FDF0A01009873A32BC4BB2A4CA27870DA1A4A139E</vt:lpwstr>
  </property>
</Properties>
</file>